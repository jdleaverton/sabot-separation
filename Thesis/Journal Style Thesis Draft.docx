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5284861" w:displacedByCustomXml="next"/>
    <w:bookmarkEnd w:id="0" w:displacedByCustomXml="next"/>
    <w:sdt>
      <w:sdtPr>
        <w:id w:val="-946069547"/>
        <w:lock w:val="contentLocked"/>
        <w:placeholder>
          <w:docPart w:val="9C3AA48C0B50406A8DEFEC0F202D0256"/>
        </w:placeholder>
        <w:group/>
      </w:sdtPr>
      <w:sdtEndPr/>
      <w:sdtContent>
        <w:sdt>
          <w:sdtPr>
            <w:alias w:val="Thesis Title (1 of 2)"/>
            <w:tag w:val="Thesis Title (1 of 2)"/>
            <w:id w:val="-155378715"/>
            <w:lock w:val="sdtLocked"/>
            <w:placeholder>
              <w:docPart w:val="563BA6008E654E32896946AD78915916"/>
            </w:placeholder>
            <w:showingPlcHdr/>
            <w15:color w:val="FF0000"/>
          </w:sdtPr>
          <w:sdtEndPr/>
          <w:sdtContent>
            <w:p w14:paraId="2C157F76" w14:textId="2024AB66" w:rsidR="009A30AB" w:rsidRPr="00AB56B3" w:rsidRDefault="00744D60" w:rsidP="009A30AB">
              <w:pPr>
                <w:pStyle w:val="PageTitlespre-Abstract"/>
              </w:pPr>
              <w:r w:rsidRPr="00824C4A">
                <w:rPr>
                  <w:rStyle w:val="PlaceholderText"/>
                  <w:color w:val="auto"/>
                </w:rPr>
                <w:t>[TYPE THESIS TITLE]</w:t>
              </w:r>
            </w:p>
          </w:sdtContent>
        </w:sdt>
      </w:sdtContent>
    </w:sdt>
    <w:sdt>
      <w:sdtPr>
        <w:id w:val="1784153247"/>
        <w:lock w:val="sdtContentLocked"/>
        <w:placeholder>
          <w:docPart w:val="9C3AA48C0B50406A8DEFEC0F202D0256"/>
        </w:placeholder>
        <w:group/>
      </w:sdtPr>
      <w:sdtEndPr/>
      <w:sdtContent>
        <w:p w14:paraId="4FC7ADA0" w14:textId="77777777" w:rsidR="009A30AB" w:rsidRPr="00AB56B3" w:rsidRDefault="009A30AB" w:rsidP="009A30AB">
          <w:pPr>
            <w:pStyle w:val="CustomTitlePage1"/>
          </w:pPr>
          <w:r w:rsidRPr="00AB56B3">
            <w:t>An Undergraduate Research Scholars Thesis</w:t>
          </w:r>
        </w:p>
        <w:p w14:paraId="3A5CB91A" w14:textId="77777777" w:rsidR="009A30AB" w:rsidRPr="00AB56B3" w:rsidRDefault="009A30AB" w:rsidP="009A30AB">
          <w:pPr>
            <w:pStyle w:val="CustomTitlePage1"/>
          </w:pPr>
          <w:r w:rsidRPr="00AB56B3">
            <w:t>by</w:t>
          </w:r>
        </w:p>
      </w:sdtContent>
    </w:sdt>
    <w:sdt>
      <w:sdtPr>
        <w:alias w:val="Author Names (1 of 4)"/>
        <w:tag w:val="Author Names (1 of 4)"/>
        <w:id w:val="-1679651317"/>
        <w:lock w:val="sdtLocked"/>
        <w:placeholder>
          <w:docPart w:val="FB93E7F15B644906AA50BF6C95D153F4"/>
        </w:placeholder>
        <w15:color w:val="FF0000"/>
      </w:sdtPr>
      <w:sdtEndPr/>
      <w:sdtContent>
        <w:p w14:paraId="1235FC74" w14:textId="6E98B055" w:rsidR="009A30AB" w:rsidRPr="00AB56B3" w:rsidRDefault="00401D7E" w:rsidP="009A30AB">
          <w:pPr>
            <w:pStyle w:val="CustomTitlePage8"/>
          </w:pPr>
          <w:r>
            <w:t>James Leaverton</w:t>
          </w:r>
        </w:p>
      </w:sdtContent>
    </w:sdt>
    <w:sdt>
      <w:sdtPr>
        <w:id w:val="-1953244279"/>
        <w:lock w:val="sdtContentLocked"/>
        <w:placeholder>
          <w:docPart w:val="9C3AA48C0B50406A8DEFEC0F202D0256"/>
        </w:placeholder>
        <w:group/>
      </w:sdtPr>
      <w:sdtEndPr/>
      <w:sdtContent>
        <w:p w14:paraId="3C22B818" w14:textId="77777777" w:rsidR="009A30AB" w:rsidRPr="00AB56B3" w:rsidRDefault="009A30AB" w:rsidP="009A30AB">
          <w:pPr>
            <w:pStyle w:val="CustomTitlePage2"/>
          </w:pPr>
          <w:r w:rsidRPr="00AB56B3">
            <w:t>Submitted to the LAUNCH: Undergraduate Research office at</w:t>
          </w:r>
        </w:p>
        <w:p w14:paraId="1AFD5546" w14:textId="77777777" w:rsidR="009A30AB" w:rsidRPr="00AB56B3" w:rsidRDefault="009A30AB" w:rsidP="009A30AB">
          <w:pPr>
            <w:pStyle w:val="CustomTitlePage2"/>
          </w:pPr>
          <w:r w:rsidRPr="00AB56B3">
            <w:t>Texas A&amp;M University</w:t>
          </w:r>
        </w:p>
        <w:p w14:paraId="03BD2F22" w14:textId="77777777" w:rsidR="009A30AB" w:rsidRPr="00AB56B3" w:rsidRDefault="009A30AB" w:rsidP="009A30AB">
          <w:pPr>
            <w:pStyle w:val="CustomTitlePage2"/>
          </w:pPr>
          <w:r w:rsidRPr="00AB56B3">
            <w:t>in partial fulfillment of requirements for the designation as an</w:t>
          </w:r>
        </w:p>
      </w:sdtContent>
    </w:sdt>
    <w:sdt>
      <w:sdtPr>
        <w:id w:val="-2145496213"/>
        <w:lock w:val="sdtContentLocked"/>
        <w:placeholder>
          <w:docPart w:val="9C3AA48C0B50406A8DEFEC0F202D0256"/>
        </w:placeholder>
        <w:group/>
      </w:sdtPr>
      <w:sdtEndPr/>
      <w:sdtContent>
        <w:p w14:paraId="0BC5D085" w14:textId="77777777" w:rsidR="009A30AB" w:rsidRPr="00AB56B3" w:rsidRDefault="009A30AB" w:rsidP="009A30AB">
          <w:pPr>
            <w:pStyle w:val="CustomTitlePage3"/>
          </w:pPr>
          <w:r w:rsidRPr="00AB56B3">
            <w:t>UNDERGRADUATE RESEARCH SCHOLAR</w:t>
          </w:r>
        </w:p>
      </w:sdtContent>
    </w:sdt>
    <w:sdt>
      <w:sdtPr>
        <w:id w:val="1414505023"/>
        <w:lock w:val="sdtContentLocked"/>
        <w:placeholder>
          <w:docPart w:val="9C3AA48C0B50406A8DEFEC0F202D0256"/>
        </w:placeholder>
        <w:group/>
      </w:sdtPr>
      <w:sdtEndPr/>
      <w:sdtContent>
        <w:p w14:paraId="3EDD3564" w14:textId="77777777" w:rsidR="009A30AB" w:rsidRPr="00AB56B3" w:rsidRDefault="009A30AB" w:rsidP="009A30AB">
          <w:pPr>
            <w:pStyle w:val="CustomTitlePage4"/>
          </w:pPr>
          <w:r w:rsidRPr="00AB56B3">
            <w:t>Approved by</w:t>
          </w:r>
        </w:p>
      </w:sdtContent>
    </w:sdt>
    <w:p w14:paraId="49EC5F03" w14:textId="2735A45C" w:rsidR="009A30AB" w:rsidRPr="00AB56B3" w:rsidRDefault="008334B6" w:rsidP="004543AA">
      <w:pPr>
        <w:pStyle w:val="CustomTitlePage5"/>
      </w:pPr>
      <w:sdt>
        <w:sdtPr>
          <w:id w:val="-1317807192"/>
          <w:lock w:val="sdtContentLocked"/>
          <w:placeholder>
            <w:docPart w:val="9C3AA48C0B50406A8DEFEC0F202D0256"/>
          </w:placeholder>
          <w:group/>
        </w:sdtPr>
        <w:sdtEndPr/>
        <w:sdtContent>
          <w:r w:rsidR="009A30AB" w:rsidRPr="00AB56B3">
            <w:t>Faculty Research</w:t>
          </w:r>
        </w:sdtContent>
      </w:sdt>
      <w:r w:rsidR="009A30AB" w:rsidRPr="00AB56B3">
        <w:t xml:space="preserve"> </w:t>
      </w:r>
      <w:r w:rsidR="009A30AB" w:rsidRPr="002A04C3">
        <w:rPr>
          <w:rStyle w:val="CharactersOnlyChooseanitemRemove"/>
        </w:rPr>
        <w:t>[</w:t>
      </w:r>
      <w:r w:rsidR="009A30AB" w:rsidRPr="00325E69">
        <w:rPr>
          <w:rStyle w:val="CharactersOnlyChooseanitemRemove"/>
        </w:rPr>
        <w:t>Choose an item:</w:t>
      </w:r>
      <w:r w:rsidR="009A30AB" w:rsidRPr="00A23E30">
        <w:rPr>
          <w:rStyle w:val="CharactersOnlyChooseanitemRemove"/>
        </w:rPr>
        <w:t xml:space="preserve"> </w:t>
      </w:r>
      <w:r w:rsidR="009A30AB" w:rsidRPr="00AB56B3">
        <w:t>Advisor</w:t>
      </w:r>
      <w:r w:rsidR="009A30AB">
        <w:t>/s</w:t>
      </w:r>
      <w:commentRangeStart w:id="1"/>
      <w:r w:rsidR="009A30AB" w:rsidRPr="002A04C3">
        <w:rPr>
          <w:rStyle w:val="CharactersOnlyChooseanitemRemove"/>
        </w:rPr>
        <w:t>]</w:t>
      </w:r>
      <w:commentRangeEnd w:id="1"/>
      <w:r w:rsidR="00EA3B8E">
        <w:rPr>
          <w:rStyle w:val="CommentReference"/>
          <w:rFonts w:cstheme="minorBidi"/>
        </w:rPr>
        <w:commentReference w:id="1"/>
      </w:r>
      <w:r w:rsidR="009A30AB" w:rsidRPr="00AB56B3">
        <w:t>:</w:t>
      </w:r>
      <w:r w:rsidR="009A30AB" w:rsidRPr="00AB56B3">
        <w:tab/>
      </w:r>
      <w:sdt>
        <w:sdtPr>
          <w:alias w:val="Primary Faculty Advisor (1 of 2)"/>
          <w:tag w:val="Primary Faculty Advisor (1 of 2)"/>
          <w:id w:val="-1945755322"/>
          <w:lock w:val="sdtLocked"/>
          <w:placeholder>
            <w:docPart w:val="CF945F174F8F478593B60F97E7DE6ECC"/>
          </w:placeholder>
          <w15:color w:val="FF0000"/>
        </w:sdtPr>
        <w:sdtEndPr/>
        <w:sdtContent>
          <w:r w:rsidR="00BD7385">
            <w:t xml:space="preserve">Dr. </w:t>
          </w:r>
          <w:r w:rsidR="003E2C3E">
            <w:t>Thomas</w:t>
          </w:r>
          <w:r w:rsidR="00BD7385">
            <w:t xml:space="preserve"> E.</w:t>
          </w:r>
          <w:r w:rsidR="003E2C3E">
            <w:t xml:space="preserve"> Lacy</w:t>
          </w:r>
        </w:sdtContent>
      </w:sdt>
    </w:p>
    <w:sdt>
      <w:sdtPr>
        <w:id w:val="-1204177175"/>
        <w:lock w:val="sdtContentLocked"/>
        <w:placeholder>
          <w:docPart w:val="9C3AA48C0B50406A8DEFEC0F202D0256"/>
        </w:placeholder>
        <w:group/>
      </w:sdtPr>
      <w:sdtEndPr/>
      <w:sdtContent>
        <w:p w14:paraId="0C05D64D" w14:textId="77777777" w:rsidR="009A30AB" w:rsidRPr="00AB56B3" w:rsidRDefault="009A30AB" w:rsidP="009A30AB">
          <w:pPr>
            <w:pStyle w:val="CustomTitlePage3"/>
          </w:pPr>
          <w:r w:rsidRPr="00AB56B3">
            <w:t>May 2021</w:t>
          </w:r>
        </w:p>
      </w:sdtContent>
    </w:sdt>
    <w:p w14:paraId="0F2B5343" w14:textId="68AFDDE4" w:rsidR="009A30AB" w:rsidRDefault="009A30AB" w:rsidP="004543AA">
      <w:pPr>
        <w:pStyle w:val="CustomTitlePage5"/>
      </w:pPr>
      <w:r w:rsidRPr="002A04C3">
        <w:rPr>
          <w:rStyle w:val="CharactersOnlyChooseanitemRemove"/>
        </w:rPr>
        <w:t>[</w:t>
      </w:r>
      <w:r w:rsidRPr="00325E69">
        <w:rPr>
          <w:rStyle w:val="CharactersOnlyChooseanitemRemove"/>
        </w:rPr>
        <w:t>Choose an item:</w:t>
      </w:r>
      <w:r w:rsidRPr="008D0118">
        <w:rPr>
          <w:rStyle w:val="CharactersOnlyChooseanitemRemove"/>
        </w:rPr>
        <w:t xml:space="preserve"> </w:t>
      </w:r>
      <w:r>
        <w:t>Major/s</w:t>
      </w:r>
      <w:r w:rsidRPr="002A04C3">
        <w:rPr>
          <w:rStyle w:val="CharactersOnlyChooseanitemRemove"/>
        </w:rPr>
        <w:t>]</w:t>
      </w:r>
      <w:r w:rsidRPr="00AB56B3">
        <w:t>:</w:t>
      </w:r>
      <w:r w:rsidRPr="00AB56B3">
        <w:tab/>
      </w:r>
      <w:sdt>
        <w:sdtPr>
          <w:alias w:val="Individual Primary Major OR Team Member 1 Major(s)"/>
          <w:tag w:val="Individual Primary Major OR Team Member 1 Major(s)"/>
          <w:id w:val="-514767571"/>
          <w:lock w:val="sdtLocked"/>
          <w:placeholder>
            <w:docPart w:val="141372E28EE74D6F8D18D39DA57942B0"/>
          </w:placeholder>
          <w15:color w:val="FF0000"/>
        </w:sdtPr>
        <w:sdtEndPr/>
        <w:sdtContent>
          <w:r w:rsidR="001C30F8">
            <w:t>Mechanical Engineering</w:t>
          </w:r>
        </w:sdtContent>
      </w:sdt>
    </w:p>
    <w:bookmarkStart w:id="2" w:name="_Hlk45721321"/>
    <w:p w14:paraId="0C25ED83" w14:textId="64A6940E" w:rsidR="003072B3" w:rsidRDefault="008334B6" w:rsidP="003072B3">
      <w:pPr>
        <w:pStyle w:val="CustomTitlePage7"/>
        <w:sectPr w:rsidR="003072B3" w:rsidSect="00B76079">
          <w:footerReference w:type="default" r:id="rId11"/>
          <w:pgSz w:w="12240" w:h="15840"/>
          <w:pgMar w:top="1440" w:right="1440" w:bottom="1440" w:left="1440" w:header="720" w:footer="720" w:gutter="0"/>
          <w:cols w:space="720"/>
          <w:titlePg/>
          <w:docGrid w:linePitch="360"/>
        </w:sectPr>
      </w:pPr>
      <w:sdt>
        <w:sdtPr>
          <w:id w:val="-1924338967"/>
          <w:lock w:val="sdtContentLocked"/>
          <w:placeholder>
            <w:docPart w:val="4D57E74F05A744D59056AF9F8E26FA37"/>
          </w:placeholder>
          <w:group/>
        </w:sdtPr>
        <w:sdtEndPr/>
        <w:sdtContent>
          <w:r w:rsidR="003072B3" w:rsidRPr="00AB56B3">
            <w:t>Copyright © 2021.</w:t>
          </w:r>
          <w:r w:rsidR="003072B3">
            <w:t xml:space="preserve"> </w:t>
          </w:r>
        </w:sdtContent>
      </w:sdt>
      <w:sdt>
        <w:sdtPr>
          <w:alias w:val="Author Names (2 of 4)"/>
          <w:tag w:val="Author Names (2 of 4)"/>
          <w:id w:val="-6986597"/>
          <w:lock w:val="sdtLocked"/>
          <w:placeholder>
            <w:docPart w:val="EBC90F82AE2149F9A68CD0DE75B3C8CC"/>
          </w:placeholder>
          <w15:color w:val="FF0000"/>
        </w:sdtPr>
        <w:sdtEndPr/>
        <w:sdtContent>
          <w:r w:rsidR="00C34CA7">
            <w:t>James Leaverton</w:t>
          </w:r>
        </w:sdtContent>
      </w:sdt>
      <w:sdt>
        <w:sdtPr>
          <w:id w:val="-1203787826"/>
          <w:lock w:val="sdtContentLocked"/>
          <w:placeholder>
            <w:docPart w:val="4D57E74F05A744D59056AF9F8E26FA37"/>
          </w:placeholder>
          <w:group/>
        </w:sdtPr>
        <w:sdtEndPr/>
        <w:sdtContent>
          <w:r w:rsidR="003072B3">
            <w:t>.</w:t>
          </w:r>
        </w:sdtContent>
      </w:sdt>
    </w:p>
    <w:bookmarkEnd w:id="2"/>
    <w:p w14:paraId="26156899" w14:textId="77777777" w:rsidR="00AB7986" w:rsidRDefault="003072B3" w:rsidP="003072B3">
      <w:pPr>
        <w:pStyle w:val="PageTitlespre-Abstract"/>
      </w:pPr>
      <w:r>
        <w:lastRenderedPageBreak/>
        <w:t xml:space="preserve"> </w:t>
      </w:r>
      <w:sdt>
        <w:sdtPr>
          <w:alias w:val="Research Compliance Certification Heading (required, locked)"/>
          <w:tag w:val="Research Compliance Certification Heading (required, locked)"/>
          <w:id w:val="-1685579414"/>
          <w:lock w:val="sdtContentLocked"/>
          <w:placeholder>
            <w:docPart w:val="76B8599C966C4919B79D26D32C7B3348"/>
          </w:placeholder>
        </w:sdtPr>
        <w:sdtEndPr/>
        <w:sdtContent>
          <w:r w:rsidR="00AB56B3" w:rsidRPr="00AB56B3">
            <w:t>Research Compliance Certification</w:t>
          </w:r>
        </w:sdtContent>
      </w:sdt>
    </w:p>
    <w:p w14:paraId="1E5A7D4A" w14:textId="77777777" w:rsidR="00F06919" w:rsidRPr="00B11E21" w:rsidRDefault="00F06919" w:rsidP="00F06919">
      <w:pPr>
        <w:pStyle w:val="HelpTextRemove"/>
      </w:pPr>
      <w:r w:rsidRPr="00B11E21">
        <w:t>[</w:t>
      </w:r>
      <w:r>
        <w:t>PAGE Instructions AND REQUIRED WORDING</w:t>
      </w:r>
      <w:r w:rsidRPr="00B11E21">
        <w:t>]</w:t>
      </w:r>
      <w:r>
        <w:t xml:space="preserve"> </w:t>
      </w:r>
      <w:commentRangeStart w:id="3"/>
      <w:r>
        <w:t>[see comment]</w:t>
      </w:r>
      <w:commentRangeEnd w:id="3"/>
      <w:r>
        <w:rPr>
          <w:rStyle w:val="CommentReference"/>
          <w:b w:val="0"/>
          <w:caps w:val="0"/>
        </w:rPr>
        <w:commentReference w:id="3"/>
      </w:r>
    </w:p>
    <w:sdt>
      <w:sdtPr>
        <w:id w:val="-2097627508"/>
        <w:lock w:val="sdtContentLocked"/>
        <w:placeholder>
          <w:docPart w:val="76B8599C966C4919B79D26D32C7B3348"/>
        </w:placeholder>
        <w:group/>
      </w:sdtPr>
      <w:sdtEndPr/>
      <w:sdtContent>
        <w:p w14:paraId="10855335" w14:textId="77777777" w:rsidR="00AB56B3" w:rsidRDefault="00AB56B3" w:rsidP="00AB56B3">
          <w:pPr>
            <w:pStyle w:val="BodyParagraphIndent"/>
          </w:pPr>
          <w:r w:rsidRPr="00AB56B3">
            <w:t>Research activities involving the use of human subjects, vertebrate animals, and/or biohazards must be reviewed and approved by the appropriate Texas A&amp;M University regulatory research committee (i.e., IRB, IACUC, IBC) before the activity can commence. This requirement applies to activities conducted at Texas A&amp;M and to activities conducted at non-Texas A&amp;M facilities or institutions. In both cases, students are responsible for working with the relevant Texas A&amp;M research compliance program to ensure and document that all Texas A&amp;M compliance obligations are met before the study begins.</w:t>
          </w:r>
        </w:p>
      </w:sdtContent>
    </w:sdt>
    <w:p w14:paraId="65D5CB21" w14:textId="484840BF" w:rsidR="00712CB2" w:rsidRDefault="00712CB2" w:rsidP="00712CB2">
      <w:pPr>
        <w:pStyle w:val="BodyParagraphIndent"/>
      </w:pPr>
      <w:r w:rsidRPr="002A04C3">
        <w:rPr>
          <w:rStyle w:val="CharactersOnlyChooseanitemRemove"/>
        </w:rPr>
        <w:t>[</w:t>
      </w:r>
      <w:r w:rsidRPr="00325E69">
        <w:rPr>
          <w:rStyle w:val="CharactersOnlyChooseanitemRemove"/>
        </w:rPr>
        <w:t>Choose an item:</w:t>
      </w:r>
      <w:r w:rsidRPr="00673EF1">
        <w:rPr>
          <w:rStyle w:val="CharactersOnlyChooseanitemRemove"/>
        </w:rPr>
        <w:t xml:space="preserve"> </w:t>
      </w:r>
      <w:r>
        <w:t>I</w:t>
      </w:r>
      <w:r w:rsidRPr="002A04C3">
        <w:rPr>
          <w:rStyle w:val="CharactersOnlyChooseanitemRemove"/>
        </w:rPr>
        <w:t>]</w:t>
      </w:r>
      <w:sdt>
        <w:sdtPr>
          <w:id w:val="1268203720"/>
          <w:lock w:val="sdtContentLocked"/>
          <w:placeholder>
            <w:docPart w:val="BEEB0AA5C9FB49469BE4BA9DEF50FCD6"/>
          </w:placeholder>
          <w:group/>
        </w:sdtPr>
        <w:sdtEndPr/>
        <w:sdtContent>
          <w:r w:rsidRPr="00492682">
            <w:t>,</w:t>
          </w:r>
          <w:r>
            <w:t xml:space="preserve"> </w:t>
          </w:r>
        </w:sdtContent>
      </w:sdt>
      <w:sdt>
        <w:sdtPr>
          <w:alias w:val="Author Names (3 of 4)"/>
          <w:tag w:val="Author Names (3 of 4)"/>
          <w:id w:val="1009953957"/>
          <w:lock w:val="sdtLocked"/>
          <w:placeholder>
            <w:docPart w:val="040312FE90574A958A41752BEF9B099F"/>
          </w:placeholder>
          <w15:color w:val="FF0000"/>
        </w:sdtPr>
        <w:sdtEndPr/>
        <w:sdtContent>
          <w:r w:rsidR="004543AA">
            <w:t>James Leaverton</w:t>
          </w:r>
        </w:sdtContent>
      </w:sdt>
      <w:sdt>
        <w:sdtPr>
          <w:id w:val="-623460602"/>
          <w:lock w:val="sdtContentLocked"/>
          <w:placeholder>
            <w:docPart w:val="BEEB0AA5C9FB49469BE4BA9DEF50FCD6"/>
          </w:placeholder>
          <w:group/>
        </w:sdtPr>
        <w:sdtEndPr/>
        <w:sdtContent>
          <w:r w:rsidRPr="00AB56B3">
            <w:t>,</w:t>
          </w:r>
          <w:r>
            <w:t xml:space="preserve"> </w:t>
          </w:r>
        </w:sdtContent>
      </w:sdt>
      <w:sdt>
        <w:sdtPr>
          <w:id w:val="-830520341"/>
          <w:lock w:val="sdtContentLocked"/>
          <w:placeholder>
            <w:docPart w:val="BEEB0AA5C9FB49469BE4BA9DEF50FCD6"/>
          </w:placeholder>
          <w:group/>
        </w:sdtPr>
        <w:sdtEndPr/>
        <w:sdtContent>
          <w:r w:rsidRPr="00AB56B3">
            <w:t>certify that all research compliance requirements related to this Undergraduate Research Scholars thesis have been addressed with my Research Faculty</w:t>
          </w:r>
          <w:r>
            <w:t xml:space="preserve"> </w:t>
          </w:r>
        </w:sdtContent>
      </w:sdt>
      <w:r w:rsidRPr="002A04C3">
        <w:rPr>
          <w:rStyle w:val="CharactersOnlyChooseanitemRemove"/>
        </w:rPr>
        <w:t>[</w:t>
      </w:r>
      <w:r w:rsidRPr="00325E69">
        <w:rPr>
          <w:rStyle w:val="CharactersOnlyChooseanitemRemove"/>
        </w:rPr>
        <w:t>Choose an item:</w:t>
      </w:r>
      <w:r w:rsidRPr="00266B16">
        <w:rPr>
          <w:rStyle w:val="CharactersOnlyChooseanitemRemove"/>
        </w:rPr>
        <w:t xml:space="preserve"> </w:t>
      </w:r>
      <w:r>
        <w:t>Advisor</w:t>
      </w:r>
      <w:r w:rsidRPr="002A04C3">
        <w:rPr>
          <w:rStyle w:val="CharactersOnlyChooseanitemRemove"/>
        </w:rPr>
        <w:t>]</w:t>
      </w:r>
      <w:sdt>
        <w:sdtPr>
          <w:id w:val="-518470907"/>
          <w:lock w:val="sdtContentLocked"/>
          <w:placeholder>
            <w:docPart w:val="BEEB0AA5C9FB49469BE4BA9DEF50FCD6"/>
          </w:placeholder>
          <w:group/>
        </w:sdtPr>
        <w:sdtEndPr/>
        <w:sdtContent>
          <w:r>
            <w:t xml:space="preserve"> </w:t>
          </w:r>
          <w:r w:rsidRPr="00AB56B3">
            <w:t>prior to the collection of any data used in this final thesis submission.</w:t>
          </w:r>
        </w:sdtContent>
      </w:sdt>
    </w:p>
    <w:p w14:paraId="55DE97A4" w14:textId="4B8415C0" w:rsidR="004A0788" w:rsidRPr="007D3579" w:rsidRDefault="00AB56B3" w:rsidP="004A0788">
      <w:pPr>
        <w:pStyle w:val="BodyParagraphIndent"/>
      </w:pPr>
      <w:r w:rsidRPr="002A04C3">
        <w:rPr>
          <w:rStyle w:val="CharactersOnlyChooseanitemRemove"/>
        </w:rPr>
        <w:t>[</w:t>
      </w:r>
      <w:r w:rsidRPr="00325E69">
        <w:rPr>
          <w:rStyle w:val="CharactersOnlyChooseanitemRemove"/>
        </w:rPr>
        <w:t>Choose an item</w:t>
      </w:r>
      <w:r w:rsidR="002E1EB2" w:rsidRPr="00325E69">
        <w:rPr>
          <w:rStyle w:val="CharactersOnlyChooseanitemRemove"/>
        </w:rPr>
        <w:t>:</w:t>
      </w:r>
      <w:r w:rsidR="002E1EB2" w:rsidRPr="00266B16">
        <w:rPr>
          <w:rStyle w:val="CharactersOnlyChooseanitemRemove"/>
        </w:rPr>
        <w:t xml:space="preserve"> </w:t>
      </w:r>
      <w:r w:rsidR="002E1EB2" w:rsidRPr="002E1EB2">
        <w:t>This project did not require approval from the Texas A&amp;M University Research Compliance &amp; Biosafety office</w:t>
      </w:r>
      <w:r w:rsidR="004543AA">
        <w:t>.</w:t>
      </w:r>
      <w:r w:rsidRPr="002A04C3">
        <w:rPr>
          <w:rStyle w:val="CharactersOnlyChooseanitemRemove"/>
        </w:rPr>
        <w:t>]</w:t>
      </w:r>
    </w:p>
    <w:p w14:paraId="576C4292" w14:textId="77777777" w:rsidR="00F06919" w:rsidRPr="00B76615" w:rsidRDefault="00F06919" w:rsidP="00F06919">
      <w:pPr>
        <w:pStyle w:val="HelpTextRemove"/>
        <w:rPr>
          <w:rStyle w:val="CharactersOnlyChooseanitemRemove"/>
          <w:shd w:val="clear" w:color="auto" w:fill="auto"/>
        </w:rPr>
      </w:pPr>
      <w:bookmarkStart w:id="4" w:name="_Hlk50032397"/>
      <w:r w:rsidRPr="00B76615">
        <w:t xml:space="preserve">[MODIFY </w:t>
      </w:r>
      <w:r>
        <w:t>SAMPLE</w:t>
      </w:r>
      <w:r w:rsidRPr="00B76615">
        <w:t xml:space="preserve"> </w:t>
      </w:r>
      <w:r>
        <w:t>WORDING BELOW</w:t>
      </w:r>
      <w:r w:rsidRPr="00B76615">
        <w:t>]</w:t>
      </w:r>
    </w:p>
    <w:p w14:paraId="6F42CCA1" w14:textId="77777777" w:rsidR="00001416" w:rsidRPr="001E3215" w:rsidRDefault="004A0788" w:rsidP="001E3215">
      <w:pPr>
        <w:pStyle w:val="BodyParagraphNoIndent"/>
      </w:pPr>
      <w:r w:rsidRPr="001E3215">
        <w:t>TAMU IRB #: 20##-##### Approval Date: MM/DD/YYYY Expiration Date: MM/DD/YYYY</w:t>
      </w:r>
      <w:bookmarkEnd w:id="4"/>
    </w:p>
    <w:p w14:paraId="70B12469" w14:textId="77777777" w:rsidR="00B76079" w:rsidRDefault="00B76079" w:rsidP="00545525">
      <w:pPr>
        <w:pStyle w:val="PageTitlespre-Abstract"/>
        <w:sectPr w:rsidR="00B76079" w:rsidSect="00B76079">
          <w:footerReference w:type="default" r:id="rId12"/>
          <w:pgSz w:w="12240" w:h="15840"/>
          <w:pgMar w:top="1440" w:right="1440" w:bottom="1440" w:left="1440" w:header="720" w:footer="720" w:gutter="0"/>
          <w:cols w:space="720"/>
          <w:titlePg/>
          <w:docGrid w:linePitch="360"/>
        </w:sectPr>
      </w:pPr>
    </w:p>
    <w:sdt>
      <w:sdtPr>
        <w:alias w:val="Table of Contents Heading (required, locked)"/>
        <w:tag w:val="Table of Contents Heading (required, locked)"/>
        <w:id w:val="616719094"/>
        <w:lock w:val="sdtContentLocked"/>
        <w:placeholder>
          <w:docPart w:val="76B8599C966C4919B79D26D32C7B3348"/>
        </w:placeholder>
      </w:sdtPr>
      <w:sdtEndPr/>
      <w:sdtContent>
        <w:p w14:paraId="56CECDF3" w14:textId="77777777" w:rsidR="00AB56B3" w:rsidRDefault="00545525" w:rsidP="00545525">
          <w:pPr>
            <w:pStyle w:val="PageTitlespre-Abstract"/>
          </w:pPr>
          <w:r>
            <w:t>Table of Contents</w:t>
          </w:r>
        </w:p>
      </w:sdtContent>
    </w:sdt>
    <w:p w14:paraId="56BFBC37" w14:textId="77777777" w:rsidR="00F06919" w:rsidRPr="00B11E21" w:rsidRDefault="00F06919" w:rsidP="00F06919">
      <w:pPr>
        <w:pStyle w:val="HelpTextRemove"/>
      </w:pPr>
      <w:r w:rsidRPr="00B11E21">
        <w:t>[</w:t>
      </w:r>
      <w:r>
        <w:rPr>
          <w:caps w:val="0"/>
        </w:rPr>
        <w:t xml:space="preserve">PAGE </w:t>
      </w:r>
      <w:r>
        <w:t>Instructions</w:t>
      </w:r>
      <w:r w:rsidRPr="00B11E21">
        <w:t>]</w:t>
      </w:r>
      <w:r>
        <w:t xml:space="preserve"> </w:t>
      </w:r>
      <w:commentRangeStart w:id="5"/>
      <w:r>
        <w:t>[see comment]</w:t>
      </w:r>
      <w:commentRangeEnd w:id="5"/>
      <w:r>
        <w:rPr>
          <w:rStyle w:val="CommentReference"/>
          <w:b w:val="0"/>
          <w:caps w:val="0"/>
        </w:rPr>
        <w:commentReference w:id="5"/>
      </w:r>
    </w:p>
    <w:p w14:paraId="14A47B20" w14:textId="77777777" w:rsidR="00755320" w:rsidRDefault="00545525" w:rsidP="002E0BEE">
      <w:pPr>
        <w:spacing w:line="480" w:lineRule="auto"/>
        <w:jc w:val="right"/>
        <w:rPr>
          <w:noProof/>
        </w:rPr>
      </w:pPr>
      <w:r>
        <w:t>Page</w:t>
      </w:r>
      <w:r w:rsidR="002E0BEE">
        <w:fldChar w:fldCharType="begin"/>
      </w:r>
      <w:r w:rsidR="002E0BEE">
        <w:instrText xml:space="preserve"> TOC \o "1-1" \h \z \u \t "Heading 2,1,Heading 3,2,Heading 4,3" </w:instrText>
      </w:r>
      <w:r w:rsidR="002E0BEE">
        <w:fldChar w:fldCharType="separate"/>
      </w:r>
    </w:p>
    <w:p w14:paraId="051438BF" w14:textId="77777777" w:rsidR="00755320" w:rsidRDefault="008334B6" w:rsidP="00D8620B">
      <w:pPr>
        <w:pStyle w:val="TOC1"/>
        <w:rPr>
          <w:rFonts w:asciiTheme="minorHAnsi" w:eastAsiaTheme="minorEastAsia" w:hAnsiTheme="minorHAnsi"/>
          <w:color w:val="auto"/>
          <w:sz w:val="22"/>
        </w:rPr>
      </w:pPr>
      <w:hyperlink w:anchor="_Toc53407866" w:history="1">
        <w:r w:rsidR="00755320" w:rsidRPr="00AE4AA8">
          <w:rPr>
            <w:rStyle w:val="Hyperlink"/>
          </w:rPr>
          <w:t>Abstract</w:t>
        </w:r>
        <w:r w:rsidR="00755320">
          <w:rPr>
            <w:webHidden/>
          </w:rPr>
          <w:tab/>
        </w:r>
        <w:r w:rsidR="00755320">
          <w:rPr>
            <w:webHidden/>
          </w:rPr>
          <w:fldChar w:fldCharType="begin"/>
        </w:r>
        <w:r w:rsidR="00755320">
          <w:rPr>
            <w:webHidden/>
          </w:rPr>
          <w:instrText xml:space="preserve"> PAGEREF _Toc53407866 \h </w:instrText>
        </w:r>
        <w:r w:rsidR="00755320">
          <w:rPr>
            <w:webHidden/>
          </w:rPr>
        </w:r>
        <w:r w:rsidR="00755320">
          <w:rPr>
            <w:webHidden/>
          </w:rPr>
          <w:fldChar w:fldCharType="separate"/>
        </w:r>
        <w:r w:rsidR="00BA7DAE">
          <w:rPr>
            <w:webHidden/>
          </w:rPr>
          <w:t>1</w:t>
        </w:r>
        <w:r w:rsidR="00755320">
          <w:rPr>
            <w:webHidden/>
          </w:rPr>
          <w:fldChar w:fldCharType="end"/>
        </w:r>
      </w:hyperlink>
    </w:p>
    <w:p w14:paraId="73D19AC0" w14:textId="77777777" w:rsidR="00755320" w:rsidRDefault="008334B6" w:rsidP="00D8620B">
      <w:pPr>
        <w:pStyle w:val="TOC1"/>
        <w:rPr>
          <w:rFonts w:asciiTheme="minorHAnsi" w:eastAsiaTheme="minorEastAsia" w:hAnsiTheme="minorHAnsi"/>
          <w:color w:val="auto"/>
          <w:sz w:val="22"/>
        </w:rPr>
      </w:pPr>
      <w:hyperlink w:anchor="_Toc53407867" w:history="1">
        <w:r w:rsidR="00755320" w:rsidRPr="00AE4AA8">
          <w:rPr>
            <w:rStyle w:val="Hyperlink"/>
          </w:rPr>
          <w:t>Dedication</w:t>
        </w:r>
        <w:r w:rsidR="00755320">
          <w:rPr>
            <w:webHidden/>
          </w:rPr>
          <w:tab/>
        </w:r>
        <w:r w:rsidR="00755320">
          <w:rPr>
            <w:webHidden/>
          </w:rPr>
          <w:fldChar w:fldCharType="begin"/>
        </w:r>
        <w:r w:rsidR="00755320">
          <w:rPr>
            <w:webHidden/>
          </w:rPr>
          <w:instrText xml:space="preserve"> PAGEREF _Toc53407867 \h </w:instrText>
        </w:r>
        <w:r w:rsidR="00755320">
          <w:rPr>
            <w:webHidden/>
          </w:rPr>
        </w:r>
        <w:r w:rsidR="00755320">
          <w:rPr>
            <w:webHidden/>
          </w:rPr>
          <w:fldChar w:fldCharType="separate"/>
        </w:r>
        <w:r w:rsidR="00BA7DAE">
          <w:rPr>
            <w:webHidden/>
          </w:rPr>
          <w:t>3</w:t>
        </w:r>
        <w:r w:rsidR="00755320">
          <w:rPr>
            <w:webHidden/>
          </w:rPr>
          <w:fldChar w:fldCharType="end"/>
        </w:r>
      </w:hyperlink>
    </w:p>
    <w:p w14:paraId="4B2AADC3" w14:textId="77777777" w:rsidR="00755320" w:rsidRDefault="008334B6" w:rsidP="00D8620B">
      <w:pPr>
        <w:pStyle w:val="TOC1"/>
        <w:rPr>
          <w:rFonts w:asciiTheme="minorHAnsi" w:eastAsiaTheme="minorEastAsia" w:hAnsiTheme="minorHAnsi"/>
          <w:color w:val="auto"/>
          <w:sz w:val="22"/>
        </w:rPr>
      </w:pPr>
      <w:hyperlink w:anchor="_Toc53407868" w:history="1">
        <w:r w:rsidR="00755320" w:rsidRPr="00AE4AA8">
          <w:rPr>
            <w:rStyle w:val="Hyperlink"/>
          </w:rPr>
          <w:t>Acknowledgements</w:t>
        </w:r>
        <w:r w:rsidR="00755320">
          <w:rPr>
            <w:webHidden/>
          </w:rPr>
          <w:tab/>
        </w:r>
        <w:r w:rsidR="00755320">
          <w:rPr>
            <w:webHidden/>
          </w:rPr>
          <w:fldChar w:fldCharType="begin"/>
        </w:r>
        <w:r w:rsidR="00755320">
          <w:rPr>
            <w:webHidden/>
          </w:rPr>
          <w:instrText xml:space="preserve"> PAGEREF _Toc53407868 \h </w:instrText>
        </w:r>
        <w:r w:rsidR="00755320">
          <w:rPr>
            <w:webHidden/>
          </w:rPr>
        </w:r>
        <w:r w:rsidR="00755320">
          <w:rPr>
            <w:webHidden/>
          </w:rPr>
          <w:fldChar w:fldCharType="separate"/>
        </w:r>
        <w:r w:rsidR="00BA7DAE">
          <w:rPr>
            <w:webHidden/>
          </w:rPr>
          <w:t>4</w:t>
        </w:r>
        <w:r w:rsidR="00755320">
          <w:rPr>
            <w:webHidden/>
          </w:rPr>
          <w:fldChar w:fldCharType="end"/>
        </w:r>
      </w:hyperlink>
    </w:p>
    <w:p w14:paraId="3F58EEFA" w14:textId="77777777" w:rsidR="00755320" w:rsidRDefault="008334B6" w:rsidP="00D8620B">
      <w:pPr>
        <w:pStyle w:val="TOC1"/>
        <w:rPr>
          <w:rFonts w:asciiTheme="minorHAnsi" w:eastAsiaTheme="minorEastAsia" w:hAnsiTheme="minorHAnsi"/>
          <w:color w:val="auto"/>
          <w:sz w:val="22"/>
        </w:rPr>
      </w:pPr>
      <w:hyperlink w:anchor="_Toc53407869" w:history="1">
        <w:r w:rsidR="00755320" w:rsidRPr="00AE4AA8">
          <w:rPr>
            <w:rStyle w:val="Hyperlink"/>
          </w:rPr>
          <w:t>Nomenclature</w:t>
        </w:r>
        <w:r w:rsidR="00755320">
          <w:rPr>
            <w:webHidden/>
          </w:rPr>
          <w:tab/>
        </w:r>
        <w:r w:rsidR="00755320">
          <w:rPr>
            <w:webHidden/>
          </w:rPr>
          <w:fldChar w:fldCharType="begin"/>
        </w:r>
        <w:r w:rsidR="00755320">
          <w:rPr>
            <w:webHidden/>
          </w:rPr>
          <w:instrText xml:space="preserve"> PAGEREF _Toc53407869 \h </w:instrText>
        </w:r>
        <w:r w:rsidR="00755320">
          <w:rPr>
            <w:webHidden/>
          </w:rPr>
        </w:r>
        <w:r w:rsidR="00755320">
          <w:rPr>
            <w:webHidden/>
          </w:rPr>
          <w:fldChar w:fldCharType="separate"/>
        </w:r>
        <w:r w:rsidR="00BA7DAE">
          <w:rPr>
            <w:webHidden/>
          </w:rPr>
          <w:t>6</w:t>
        </w:r>
        <w:r w:rsidR="00755320">
          <w:rPr>
            <w:webHidden/>
          </w:rPr>
          <w:fldChar w:fldCharType="end"/>
        </w:r>
      </w:hyperlink>
    </w:p>
    <w:p w14:paraId="51D4BE31" w14:textId="77777777" w:rsidR="00755320" w:rsidRDefault="008334B6" w:rsidP="00D8620B">
      <w:pPr>
        <w:pStyle w:val="TOC1"/>
        <w:rPr>
          <w:rFonts w:asciiTheme="minorHAnsi" w:eastAsiaTheme="minorEastAsia" w:hAnsiTheme="minorHAnsi"/>
          <w:color w:val="auto"/>
          <w:sz w:val="22"/>
        </w:rPr>
      </w:pPr>
      <w:hyperlink w:anchor="_Toc53407870" w:history="1">
        <w:r w:rsidR="00755320" w:rsidRPr="00AE4AA8">
          <w:rPr>
            <w:rStyle w:val="Hyperlink"/>
          </w:rPr>
          <w:t>1.</w:t>
        </w:r>
        <w:r w:rsidR="00755320">
          <w:rPr>
            <w:rFonts w:asciiTheme="minorHAnsi" w:eastAsiaTheme="minorEastAsia" w:hAnsiTheme="minorHAnsi"/>
            <w:color w:val="auto"/>
            <w:sz w:val="22"/>
          </w:rPr>
          <w:tab/>
        </w:r>
        <w:r w:rsidR="00755320" w:rsidRPr="00AE4AA8">
          <w:rPr>
            <w:rStyle w:val="Hyperlink"/>
          </w:rPr>
          <w:t>Introduction</w:t>
        </w:r>
        <w:r w:rsidR="00755320">
          <w:rPr>
            <w:webHidden/>
          </w:rPr>
          <w:tab/>
        </w:r>
        <w:r w:rsidR="00755320">
          <w:rPr>
            <w:webHidden/>
          </w:rPr>
          <w:fldChar w:fldCharType="begin"/>
        </w:r>
        <w:r w:rsidR="00755320">
          <w:rPr>
            <w:webHidden/>
          </w:rPr>
          <w:instrText xml:space="preserve"> PAGEREF _Toc53407870 \h </w:instrText>
        </w:r>
        <w:r w:rsidR="00755320">
          <w:rPr>
            <w:webHidden/>
          </w:rPr>
        </w:r>
        <w:r w:rsidR="00755320">
          <w:rPr>
            <w:webHidden/>
          </w:rPr>
          <w:fldChar w:fldCharType="separate"/>
        </w:r>
        <w:r w:rsidR="00BA7DAE">
          <w:rPr>
            <w:webHidden/>
          </w:rPr>
          <w:t>7</w:t>
        </w:r>
        <w:r w:rsidR="00755320">
          <w:rPr>
            <w:webHidden/>
          </w:rPr>
          <w:fldChar w:fldCharType="end"/>
        </w:r>
      </w:hyperlink>
    </w:p>
    <w:p w14:paraId="699141AE" w14:textId="77777777" w:rsidR="00755320" w:rsidRDefault="008334B6">
      <w:pPr>
        <w:pStyle w:val="TOC2"/>
        <w:rPr>
          <w:rFonts w:asciiTheme="minorHAnsi" w:eastAsiaTheme="minorEastAsia" w:hAnsiTheme="minorHAnsi"/>
          <w:noProof/>
          <w:color w:val="auto"/>
          <w:sz w:val="22"/>
        </w:rPr>
      </w:pPr>
      <w:hyperlink w:anchor="_Toc53407871" w:history="1">
        <w:r w:rsidR="00755320" w:rsidRPr="00AE4AA8">
          <w:rPr>
            <w:rStyle w:val="Hyperlink"/>
            <w:noProof/>
          </w:rPr>
          <w:t>1.1</w:t>
        </w:r>
        <w:r w:rsidR="00755320">
          <w:rPr>
            <w:rFonts w:asciiTheme="minorHAnsi" w:eastAsiaTheme="minorEastAsia" w:hAnsiTheme="minorHAnsi"/>
            <w:noProof/>
            <w:color w:val="auto"/>
            <w:sz w:val="22"/>
          </w:rPr>
          <w:tab/>
        </w:r>
        <w:r w:rsidR="00755320" w:rsidRPr="00AE4AA8">
          <w:rPr>
            <w:rStyle w:val="Hyperlink"/>
            <w:noProof/>
          </w:rPr>
          <w:t>First-order Subheading (optional, add/remove as needed)</w:t>
        </w:r>
        <w:r w:rsidR="00755320">
          <w:rPr>
            <w:noProof/>
            <w:webHidden/>
          </w:rPr>
          <w:tab/>
        </w:r>
        <w:r w:rsidR="00755320">
          <w:rPr>
            <w:noProof/>
            <w:webHidden/>
          </w:rPr>
          <w:fldChar w:fldCharType="begin"/>
        </w:r>
        <w:r w:rsidR="00755320">
          <w:rPr>
            <w:noProof/>
            <w:webHidden/>
          </w:rPr>
          <w:instrText xml:space="preserve"> PAGEREF _Toc53407871 \h </w:instrText>
        </w:r>
        <w:r w:rsidR="00755320">
          <w:rPr>
            <w:noProof/>
            <w:webHidden/>
          </w:rPr>
        </w:r>
        <w:r w:rsidR="00755320">
          <w:rPr>
            <w:noProof/>
            <w:webHidden/>
          </w:rPr>
          <w:fldChar w:fldCharType="separate"/>
        </w:r>
        <w:r w:rsidR="00BA7DAE">
          <w:rPr>
            <w:noProof/>
            <w:webHidden/>
          </w:rPr>
          <w:t>7</w:t>
        </w:r>
        <w:r w:rsidR="00755320">
          <w:rPr>
            <w:noProof/>
            <w:webHidden/>
          </w:rPr>
          <w:fldChar w:fldCharType="end"/>
        </w:r>
      </w:hyperlink>
    </w:p>
    <w:p w14:paraId="04918EED" w14:textId="77777777" w:rsidR="00755320" w:rsidRDefault="008334B6" w:rsidP="009E4BF9">
      <w:pPr>
        <w:pStyle w:val="TOC3"/>
        <w:rPr>
          <w:rFonts w:asciiTheme="minorHAnsi" w:eastAsiaTheme="minorEastAsia" w:hAnsiTheme="minorHAnsi"/>
          <w:noProof/>
          <w:color w:val="auto"/>
          <w:sz w:val="22"/>
        </w:rPr>
      </w:pPr>
      <w:hyperlink w:anchor="_Toc53407872" w:history="1">
        <w:r w:rsidR="00755320" w:rsidRPr="00AE4AA8">
          <w:rPr>
            <w:rStyle w:val="Hyperlink"/>
            <w:noProof/>
          </w:rPr>
          <w:t>1.1.1</w:t>
        </w:r>
        <w:r w:rsidR="00755320">
          <w:rPr>
            <w:rFonts w:asciiTheme="minorHAnsi" w:eastAsiaTheme="minorEastAsia" w:hAnsiTheme="minorHAnsi"/>
            <w:noProof/>
            <w:color w:val="auto"/>
            <w:sz w:val="22"/>
          </w:rPr>
          <w:tab/>
        </w:r>
        <w:r w:rsidR="00755320" w:rsidRPr="00AE4AA8">
          <w:rPr>
            <w:rStyle w:val="Hyperlink"/>
            <w:noProof/>
          </w:rPr>
          <w:t>Second-order Subheading (optional, add/remove as needed)</w:t>
        </w:r>
        <w:r w:rsidR="00755320">
          <w:rPr>
            <w:noProof/>
            <w:webHidden/>
          </w:rPr>
          <w:tab/>
        </w:r>
        <w:r w:rsidR="00755320">
          <w:rPr>
            <w:noProof/>
            <w:webHidden/>
          </w:rPr>
          <w:fldChar w:fldCharType="begin"/>
        </w:r>
        <w:r w:rsidR="00755320">
          <w:rPr>
            <w:noProof/>
            <w:webHidden/>
          </w:rPr>
          <w:instrText xml:space="preserve"> PAGEREF _Toc53407872 \h </w:instrText>
        </w:r>
        <w:r w:rsidR="00755320">
          <w:rPr>
            <w:noProof/>
            <w:webHidden/>
          </w:rPr>
        </w:r>
        <w:r w:rsidR="00755320">
          <w:rPr>
            <w:noProof/>
            <w:webHidden/>
          </w:rPr>
          <w:fldChar w:fldCharType="separate"/>
        </w:r>
        <w:r w:rsidR="00BA7DAE">
          <w:rPr>
            <w:noProof/>
            <w:webHidden/>
          </w:rPr>
          <w:t>7</w:t>
        </w:r>
        <w:r w:rsidR="00755320">
          <w:rPr>
            <w:noProof/>
            <w:webHidden/>
          </w:rPr>
          <w:fldChar w:fldCharType="end"/>
        </w:r>
      </w:hyperlink>
    </w:p>
    <w:p w14:paraId="5F24BDFD" w14:textId="77777777" w:rsidR="00755320" w:rsidRDefault="008334B6">
      <w:pPr>
        <w:pStyle w:val="TOC2"/>
        <w:rPr>
          <w:rFonts w:asciiTheme="minorHAnsi" w:eastAsiaTheme="minorEastAsia" w:hAnsiTheme="minorHAnsi"/>
          <w:noProof/>
          <w:color w:val="auto"/>
          <w:sz w:val="22"/>
        </w:rPr>
      </w:pPr>
      <w:hyperlink w:anchor="_Toc53407873" w:history="1">
        <w:r w:rsidR="00755320" w:rsidRPr="00AE4AA8">
          <w:rPr>
            <w:rStyle w:val="Hyperlink"/>
            <w:noProof/>
          </w:rPr>
          <w:t>1.2</w:t>
        </w:r>
        <w:r w:rsidR="00755320">
          <w:rPr>
            <w:rFonts w:asciiTheme="minorHAnsi" w:eastAsiaTheme="minorEastAsia" w:hAnsiTheme="minorHAnsi"/>
            <w:noProof/>
            <w:color w:val="auto"/>
            <w:sz w:val="22"/>
          </w:rPr>
          <w:tab/>
        </w:r>
        <w:r w:rsidR="00755320" w:rsidRPr="00AE4AA8">
          <w:rPr>
            <w:rStyle w:val="Hyperlink"/>
            <w:noProof/>
          </w:rPr>
          <w:t>References (if included)</w:t>
        </w:r>
        <w:r w:rsidR="00755320">
          <w:rPr>
            <w:noProof/>
            <w:webHidden/>
          </w:rPr>
          <w:tab/>
        </w:r>
        <w:r w:rsidR="00755320">
          <w:rPr>
            <w:noProof/>
            <w:webHidden/>
          </w:rPr>
          <w:fldChar w:fldCharType="begin"/>
        </w:r>
        <w:r w:rsidR="00755320">
          <w:rPr>
            <w:noProof/>
            <w:webHidden/>
          </w:rPr>
          <w:instrText xml:space="preserve"> PAGEREF _Toc53407873 \h </w:instrText>
        </w:r>
        <w:r w:rsidR="00755320">
          <w:rPr>
            <w:noProof/>
            <w:webHidden/>
          </w:rPr>
        </w:r>
        <w:r w:rsidR="00755320">
          <w:rPr>
            <w:noProof/>
            <w:webHidden/>
          </w:rPr>
          <w:fldChar w:fldCharType="separate"/>
        </w:r>
        <w:r w:rsidR="00BA7DAE">
          <w:rPr>
            <w:noProof/>
            <w:webHidden/>
          </w:rPr>
          <w:t>7</w:t>
        </w:r>
        <w:r w:rsidR="00755320">
          <w:rPr>
            <w:noProof/>
            <w:webHidden/>
          </w:rPr>
          <w:fldChar w:fldCharType="end"/>
        </w:r>
      </w:hyperlink>
    </w:p>
    <w:p w14:paraId="1F996CFA" w14:textId="77777777" w:rsidR="00755320" w:rsidRDefault="008334B6" w:rsidP="00D8620B">
      <w:pPr>
        <w:pStyle w:val="TOC1"/>
        <w:rPr>
          <w:rFonts w:asciiTheme="minorHAnsi" w:eastAsiaTheme="minorEastAsia" w:hAnsiTheme="minorHAnsi"/>
          <w:color w:val="auto"/>
          <w:sz w:val="22"/>
        </w:rPr>
      </w:pPr>
      <w:hyperlink w:anchor="_Toc53407874" w:history="1">
        <w:r w:rsidR="00755320" w:rsidRPr="00AE4AA8">
          <w:rPr>
            <w:rStyle w:val="Hyperlink"/>
          </w:rPr>
          <w:t>2.</w:t>
        </w:r>
        <w:r w:rsidR="00755320">
          <w:rPr>
            <w:rFonts w:asciiTheme="minorHAnsi" w:eastAsiaTheme="minorEastAsia" w:hAnsiTheme="minorHAnsi"/>
            <w:color w:val="auto"/>
            <w:sz w:val="22"/>
          </w:rPr>
          <w:tab/>
        </w:r>
        <w:r w:rsidR="00755320" w:rsidRPr="00AE4AA8">
          <w:rPr>
            <w:rStyle w:val="Hyperlink"/>
          </w:rPr>
          <w:t>First Manuscript Title</w:t>
        </w:r>
        <w:r w:rsidR="00755320">
          <w:rPr>
            <w:webHidden/>
          </w:rPr>
          <w:tab/>
        </w:r>
        <w:r w:rsidR="00755320">
          <w:rPr>
            <w:webHidden/>
          </w:rPr>
          <w:fldChar w:fldCharType="begin"/>
        </w:r>
        <w:r w:rsidR="00755320">
          <w:rPr>
            <w:webHidden/>
          </w:rPr>
          <w:instrText xml:space="preserve"> PAGEREF _Toc53407874 \h </w:instrText>
        </w:r>
        <w:r w:rsidR="00755320">
          <w:rPr>
            <w:webHidden/>
          </w:rPr>
        </w:r>
        <w:r w:rsidR="00755320">
          <w:rPr>
            <w:webHidden/>
          </w:rPr>
          <w:fldChar w:fldCharType="separate"/>
        </w:r>
        <w:r w:rsidR="00BA7DAE">
          <w:rPr>
            <w:webHidden/>
          </w:rPr>
          <w:t>9</w:t>
        </w:r>
        <w:r w:rsidR="00755320">
          <w:rPr>
            <w:webHidden/>
          </w:rPr>
          <w:fldChar w:fldCharType="end"/>
        </w:r>
      </w:hyperlink>
    </w:p>
    <w:p w14:paraId="5BF67308" w14:textId="77777777" w:rsidR="00755320" w:rsidRDefault="008334B6">
      <w:pPr>
        <w:pStyle w:val="TOC2"/>
        <w:rPr>
          <w:rFonts w:asciiTheme="minorHAnsi" w:eastAsiaTheme="minorEastAsia" w:hAnsiTheme="minorHAnsi"/>
          <w:noProof/>
          <w:color w:val="auto"/>
          <w:sz w:val="22"/>
        </w:rPr>
      </w:pPr>
      <w:hyperlink w:anchor="_Toc53407875" w:history="1">
        <w:r w:rsidR="00755320" w:rsidRPr="00AE4AA8">
          <w:rPr>
            <w:rStyle w:val="Hyperlink"/>
            <w:noProof/>
          </w:rPr>
          <w:t>2.1</w:t>
        </w:r>
        <w:r w:rsidR="00755320">
          <w:rPr>
            <w:rFonts w:asciiTheme="minorHAnsi" w:eastAsiaTheme="minorEastAsia" w:hAnsiTheme="minorHAnsi"/>
            <w:noProof/>
            <w:color w:val="auto"/>
            <w:sz w:val="22"/>
          </w:rPr>
          <w:tab/>
        </w:r>
        <w:r w:rsidR="00755320" w:rsidRPr="00AE4AA8">
          <w:rPr>
            <w:rStyle w:val="Hyperlink"/>
            <w:noProof/>
          </w:rPr>
          <w:t>Introduction</w:t>
        </w:r>
        <w:r w:rsidR="00755320">
          <w:rPr>
            <w:noProof/>
            <w:webHidden/>
          </w:rPr>
          <w:tab/>
        </w:r>
        <w:r w:rsidR="00755320">
          <w:rPr>
            <w:noProof/>
            <w:webHidden/>
          </w:rPr>
          <w:fldChar w:fldCharType="begin"/>
        </w:r>
        <w:r w:rsidR="00755320">
          <w:rPr>
            <w:noProof/>
            <w:webHidden/>
          </w:rPr>
          <w:instrText xml:space="preserve"> PAGEREF _Toc53407875 \h </w:instrText>
        </w:r>
        <w:r w:rsidR="00755320">
          <w:rPr>
            <w:noProof/>
            <w:webHidden/>
          </w:rPr>
        </w:r>
        <w:r w:rsidR="00755320">
          <w:rPr>
            <w:noProof/>
            <w:webHidden/>
          </w:rPr>
          <w:fldChar w:fldCharType="separate"/>
        </w:r>
        <w:r w:rsidR="00BA7DAE">
          <w:rPr>
            <w:noProof/>
            <w:webHidden/>
          </w:rPr>
          <w:t>10</w:t>
        </w:r>
        <w:r w:rsidR="00755320">
          <w:rPr>
            <w:noProof/>
            <w:webHidden/>
          </w:rPr>
          <w:fldChar w:fldCharType="end"/>
        </w:r>
      </w:hyperlink>
    </w:p>
    <w:p w14:paraId="18A7ED4C" w14:textId="77777777" w:rsidR="00755320" w:rsidRDefault="008334B6">
      <w:pPr>
        <w:pStyle w:val="TOC2"/>
        <w:rPr>
          <w:rFonts w:asciiTheme="minorHAnsi" w:eastAsiaTheme="minorEastAsia" w:hAnsiTheme="minorHAnsi"/>
          <w:noProof/>
          <w:color w:val="auto"/>
          <w:sz w:val="22"/>
        </w:rPr>
      </w:pPr>
      <w:hyperlink w:anchor="_Toc53407876" w:history="1">
        <w:r w:rsidR="00755320" w:rsidRPr="00AE4AA8">
          <w:rPr>
            <w:rStyle w:val="Hyperlink"/>
            <w:noProof/>
          </w:rPr>
          <w:t>2.2</w:t>
        </w:r>
        <w:r w:rsidR="00755320">
          <w:rPr>
            <w:rFonts w:asciiTheme="minorHAnsi" w:eastAsiaTheme="minorEastAsia" w:hAnsiTheme="minorHAnsi"/>
            <w:noProof/>
            <w:color w:val="auto"/>
            <w:sz w:val="22"/>
          </w:rPr>
          <w:tab/>
        </w:r>
        <w:r w:rsidR="00755320" w:rsidRPr="00AE4AA8">
          <w:rPr>
            <w:rStyle w:val="Hyperlink"/>
            <w:noProof/>
          </w:rPr>
          <w:t>Methods</w:t>
        </w:r>
        <w:r w:rsidR="00755320">
          <w:rPr>
            <w:noProof/>
            <w:webHidden/>
          </w:rPr>
          <w:tab/>
        </w:r>
        <w:r w:rsidR="00755320">
          <w:rPr>
            <w:noProof/>
            <w:webHidden/>
          </w:rPr>
          <w:fldChar w:fldCharType="begin"/>
        </w:r>
        <w:r w:rsidR="00755320">
          <w:rPr>
            <w:noProof/>
            <w:webHidden/>
          </w:rPr>
          <w:instrText xml:space="preserve"> PAGEREF _Toc53407876 \h </w:instrText>
        </w:r>
        <w:r w:rsidR="00755320">
          <w:rPr>
            <w:noProof/>
            <w:webHidden/>
          </w:rPr>
        </w:r>
        <w:r w:rsidR="00755320">
          <w:rPr>
            <w:noProof/>
            <w:webHidden/>
          </w:rPr>
          <w:fldChar w:fldCharType="separate"/>
        </w:r>
        <w:r w:rsidR="00BA7DAE">
          <w:rPr>
            <w:noProof/>
            <w:webHidden/>
          </w:rPr>
          <w:t>11</w:t>
        </w:r>
        <w:r w:rsidR="00755320">
          <w:rPr>
            <w:noProof/>
            <w:webHidden/>
          </w:rPr>
          <w:fldChar w:fldCharType="end"/>
        </w:r>
      </w:hyperlink>
    </w:p>
    <w:p w14:paraId="7D474BF4" w14:textId="77777777" w:rsidR="00755320" w:rsidRDefault="008334B6" w:rsidP="009E4BF9">
      <w:pPr>
        <w:pStyle w:val="TOC3"/>
        <w:rPr>
          <w:rFonts w:asciiTheme="minorHAnsi" w:eastAsiaTheme="minorEastAsia" w:hAnsiTheme="minorHAnsi"/>
          <w:noProof/>
          <w:color w:val="auto"/>
          <w:sz w:val="22"/>
        </w:rPr>
      </w:pPr>
      <w:hyperlink w:anchor="_Toc53407877" w:history="1">
        <w:r w:rsidR="00755320" w:rsidRPr="00AE4AA8">
          <w:rPr>
            <w:rStyle w:val="Hyperlink"/>
            <w:noProof/>
          </w:rPr>
          <w:t>2.2.1</w:t>
        </w:r>
        <w:r w:rsidR="00755320">
          <w:rPr>
            <w:rFonts w:asciiTheme="minorHAnsi" w:eastAsiaTheme="minorEastAsia" w:hAnsiTheme="minorHAnsi"/>
            <w:noProof/>
            <w:color w:val="auto"/>
            <w:sz w:val="22"/>
          </w:rPr>
          <w:tab/>
        </w:r>
        <w:r w:rsidR="00755320" w:rsidRPr="00AE4AA8">
          <w:rPr>
            <w:rStyle w:val="Hyperlink"/>
            <w:noProof/>
          </w:rPr>
          <w:t>First Manuscript Second-order Subheading</w:t>
        </w:r>
        <w:r w:rsidR="00755320">
          <w:rPr>
            <w:noProof/>
            <w:webHidden/>
          </w:rPr>
          <w:tab/>
        </w:r>
        <w:r w:rsidR="00755320">
          <w:rPr>
            <w:noProof/>
            <w:webHidden/>
          </w:rPr>
          <w:fldChar w:fldCharType="begin"/>
        </w:r>
        <w:r w:rsidR="00755320">
          <w:rPr>
            <w:noProof/>
            <w:webHidden/>
          </w:rPr>
          <w:instrText xml:space="preserve"> PAGEREF _Toc53407877 \h </w:instrText>
        </w:r>
        <w:r w:rsidR="00755320">
          <w:rPr>
            <w:noProof/>
            <w:webHidden/>
          </w:rPr>
        </w:r>
        <w:r w:rsidR="00755320">
          <w:rPr>
            <w:noProof/>
            <w:webHidden/>
          </w:rPr>
          <w:fldChar w:fldCharType="separate"/>
        </w:r>
        <w:r w:rsidR="00BA7DAE">
          <w:rPr>
            <w:noProof/>
            <w:webHidden/>
          </w:rPr>
          <w:t>11</w:t>
        </w:r>
        <w:r w:rsidR="00755320">
          <w:rPr>
            <w:noProof/>
            <w:webHidden/>
          </w:rPr>
          <w:fldChar w:fldCharType="end"/>
        </w:r>
      </w:hyperlink>
    </w:p>
    <w:p w14:paraId="3339DD8E" w14:textId="77777777" w:rsidR="00755320" w:rsidRDefault="008334B6">
      <w:pPr>
        <w:pStyle w:val="TOC2"/>
        <w:rPr>
          <w:rFonts w:asciiTheme="minorHAnsi" w:eastAsiaTheme="minorEastAsia" w:hAnsiTheme="minorHAnsi"/>
          <w:noProof/>
          <w:color w:val="auto"/>
          <w:sz w:val="22"/>
        </w:rPr>
      </w:pPr>
      <w:hyperlink w:anchor="_Toc53407878" w:history="1">
        <w:r w:rsidR="00755320" w:rsidRPr="00AE4AA8">
          <w:rPr>
            <w:rStyle w:val="Hyperlink"/>
            <w:noProof/>
          </w:rPr>
          <w:t>2.3</w:t>
        </w:r>
        <w:r w:rsidR="00755320">
          <w:rPr>
            <w:rFonts w:asciiTheme="minorHAnsi" w:eastAsiaTheme="minorEastAsia" w:hAnsiTheme="minorHAnsi"/>
            <w:noProof/>
            <w:color w:val="auto"/>
            <w:sz w:val="22"/>
          </w:rPr>
          <w:tab/>
        </w:r>
        <w:r w:rsidR="00755320" w:rsidRPr="00AE4AA8">
          <w:rPr>
            <w:rStyle w:val="Hyperlink"/>
            <w:noProof/>
          </w:rPr>
          <w:t>Results</w:t>
        </w:r>
        <w:r w:rsidR="00755320">
          <w:rPr>
            <w:noProof/>
            <w:webHidden/>
          </w:rPr>
          <w:tab/>
        </w:r>
        <w:r w:rsidR="00755320">
          <w:rPr>
            <w:noProof/>
            <w:webHidden/>
          </w:rPr>
          <w:fldChar w:fldCharType="begin"/>
        </w:r>
        <w:r w:rsidR="00755320">
          <w:rPr>
            <w:noProof/>
            <w:webHidden/>
          </w:rPr>
          <w:instrText xml:space="preserve"> PAGEREF _Toc53407878 \h </w:instrText>
        </w:r>
        <w:r w:rsidR="00755320">
          <w:rPr>
            <w:noProof/>
            <w:webHidden/>
          </w:rPr>
        </w:r>
        <w:r w:rsidR="00755320">
          <w:rPr>
            <w:noProof/>
            <w:webHidden/>
          </w:rPr>
          <w:fldChar w:fldCharType="separate"/>
        </w:r>
        <w:r w:rsidR="00BA7DAE">
          <w:rPr>
            <w:noProof/>
            <w:webHidden/>
          </w:rPr>
          <w:t>11</w:t>
        </w:r>
        <w:r w:rsidR="00755320">
          <w:rPr>
            <w:noProof/>
            <w:webHidden/>
          </w:rPr>
          <w:fldChar w:fldCharType="end"/>
        </w:r>
      </w:hyperlink>
    </w:p>
    <w:p w14:paraId="4DF56BA0" w14:textId="77777777" w:rsidR="00755320" w:rsidRDefault="008334B6" w:rsidP="009E4BF9">
      <w:pPr>
        <w:pStyle w:val="TOC3"/>
        <w:rPr>
          <w:rFonts w:asciiTheme="minorHAnsi" w:eastAsiaTheme="minorEastAsia" w:hAnsiTheme="minorHAnsi"/>
          <w:noProof/>
          <w:color w:val="auto"/>
          <w:sz w:val="22"/>
        </w:rPr>
      </w:pPr>
      <w:hyperlink w:anchor="_Toc53407879" w:history="1">
        <w:r w:rsidR="00755320" w:rsidRPr="00AE4AA8">
          <w:rPr>
            <w:rStyle w:val="Hyperlink"/>
            <w:noProof/>
          </w:rPr>
          <w:t>2.3.1</w:t>
        </w:r>
        <w:r w:rsidR="00755320">
          <w:rPr>
            <w:rFonts w:asciiTheme="minorHAnsi" w:eastAsiaTheme="minorEastAsia" w:hAnsiTheme="minorHAnsi"/>
            <w:noProof/>
            <w:color w:val="auto"/>
            <w:sz w:val="22"/>
          </w:rPr>
          <w:tab/>
        </w:r>
        <w:r w:rsidR="00755320" w:rsidRPr="00AE4AA8">
          <w:rPr>
            <w:rStyle w:val="Hyperlink"/>
            <w:noProof/>
          </w:rPr>
          <w:t>Another First Manuscript Second-order Subheading</w:t>
        </w:r>
        <w:r w:rsidR="00755320">
          <w:rPr>
            <w:noProof/>
            <w:webHidden/>
          </w:rPr>
          <w:tab/>
        </w:r>
        <w:r w:rsidR="00755320">
          <w:rPr>
            <w:noProof/>
            <w:webHidden/>
          </w:rPr>
          <w:fldChar w:fldCharType="begin"/>
        </w:r>
        <w:r w:rsidR="00755320">
          <w:rPr>
            <w:noProof/>
            <w:webHidden/>
          </w:rPr>
          <w:instrText xml:space="preserve"> PAGEREF _Toc53407879 \h </w:instrText>
        </w:r>
        <w:r w:rsidR="00755320">
          <w:rPr>
            <w:noProof/>
            <w:webHidden/>
          </w:rPr>
        </w:r>
        <w:r w:rsidR="00755320">
          <w:rPr>
            <w:noProof/>
            <w:webHidden/>
          </w:rPr>
          <w:fldChar w:fldCharType="separate"/>
        </w:r>
        <w:r w:rsidR="00BA7DAE">
          <w:rPr>
            <w:noProof/>
            <w:webHidden/>
          </w:rPr>
          <w:t>11</w:t>
        </w:r>
        <w:r w:rsidR="00755320">
          <w:rPr>
            <w:noProof/>
            <w:webHidden/>
          </w:rPr>
          <w:fldChar w:fldCharType="end"/>
        </w:r>
      </w:hyperlink>
    </w:p>
    <w:p w14:paraId="5B2EA733" w14:textId="77777777" w:rsidR="00755320" w:rsidRDefault="008334B6">
      <w:pPr>
        <w:pStyle w:val="TOC2"/>
        <w:rPr>
          <w:rFonts w:asciiTheme="minorHAnsi" w:eastAsiaTheme="minorEastAsia" w:hAnsiTheme="minorHAnsi"/>
          <w:noProof/>
          <w:color w:val="auto"/>
          <w:sz w:val="22"/>
        </w:rPr>
      </w:pPr>
      <w:hyperlink w:anchor="_Toc53407880" w:history="1">
        <w:r w:rsidR="00755320" w:rsidRPr="00AE4AA8">
          <w:rPr>
            <w:rStyle w:val="Hyperlink"/>
            <w:noProof/>
          </w:rPr>
          <w:t>2.4</w:t>
        </w:r>
        <w:r w:rsidR="00755320">
          <w:rPr>
            <w:rFonts w:asciiTheme="minorHAnsi" w:eastAsiaTheme="minorEastAsia" w:hAnsiTheme="minorHAnsi"/>
            <w:noProof/>
            <w:color w:val="auto"/>
            <w:sz w:val="22"/>
          </w:rPr>
          <w:tab/>
        </w:r>
        <w:r w:rsidR="00755320" w:rsidRPr="00AE4AA8">
          <w:rPr>
            <w:rStyle w:val="Hyperlink"/>
            <w:noProof/>
          </w:rPr>
          <w:t>Discussion</w:t>
        </w:r>
        <w:r w:rsidR="00755320">
          <w:rPr>
            <w:noProof/>
            <w:webHidden/>
          </w:rPr>
          <w:tab/>
        </w:r>
        <w:r w:rsidR="00755320">
          <w:rPr>
            <w:noProof/>
            <w:webHidden/>
          </w:rPr>
          <w:fldChar w:fldCharType="begin"/>
        </w:r>
        <w:r w:rsidR="00755320">
          <w:rPr>
            <w:noProof/>
            <w:webHidden/>
          </w:rPr>
          <w:instrText xml:space="preserve"> PAGEREF _Toc53407880 \h </w:instrText>
        </w:r>
        <w:r w:rsidR="00755320">
          <w:rPr>
            <w:noProof/>
            <w:webHidden/>
          </w:rPr>
        </w:r>
        <w:r w:rsidR="00755320">
          <w:rPr>
            <w:noProof/>
            <w:webHidden/>
          </w:rPr>
          <w:fldChar w:fldCharType="separate"/>
        </w:r>
        <w:r w:rsidR="00BA7DAE">
          <w:rPr>
            <w:noProof/>
            <w:webHidden/>
          </w:rPr>
          <w:t>11</w:t>
        </w:r>
        <w:r w:rsidR="00755320">
          <w:rPr>
            <w:noProof/>
            <w:webHidden/>
          </w:rPr>
          <w:fldChar w:fldCharType="end"/>
        </w:r>
      </w:hyperlink>
    </w:p>
    <w:p w14:paraId="27D133B5" w14:textId="77777777" w:rsidR="00755320" w:rsidRDefault="008334B6">
      <w:pPr>
        <w:pStyle w:val="TOC2"/>
        <w:rPr>
          <w:rFonts w:asciiTheme="minorHAnsi" w:eastAsiaTheme="minorEastAsia" w:hAnsiTheme="minorHAnsi"/>
          <w:noProof/>
          <w:color w:val="auto"/>
          <w:sz w:val="22"/>
        </w:rPr>
      </w:pPr>
      <w:hyperlink w:anchor="_Toc53407881" w:history="1">
        <w:r w:rsidR="00755320" w:rsidRPr="00AE4AA8">
          <w:rPr>
            <w:rStyle w:val="Hyperlink"/>
            <w:noProof/>
          </w:rPr>
          <w:t>2.5</w:t>
        </w:r>
        <w:r w:rsidR="00755320">
          <w:rPr>
            <w:rFonts w:asciiTheme="minorHAnsi" w:eastAsiaTheme="minorEastAsia" w:hAnsiTheme="minorHAnsi"/>
            <w:noProof/>
            <w:color w:val="auto"/>
            <w:sz w:val="22"/>
          </w:rPr>
          <w:tab/>
        </w:r>
        <w:r w:rsidR="00755320" w:rsidRPr="00AE4AA8">
          <w:rPr>
            <w:rStyle w:val="Hyperlink"/>
            <w:noProof/>
          </w:rPr>
          <w:t>References</w:t>
        </w:r>
        <w:r w:rsidR="00755320">
          <w:rPr>
            <w:noProof/>
            <w:webHidden/>
          </w:rPr>
          <w:tab/>
        </w:r>
        <w:r w:rsidR="00755320">
          <w:rPr>
            <w:noProof/>
            <w:webHidden/>
          </w:rPr>
          <w:fldChar w:fldCharType="begin"/>
        </w:r>
        <w:r w:rsidR="00755320">
          <w:rPr>
            <w:noProof/>
            <w:webHidden/>
          </w:rPr>
          <w:instrText xml:space="preserve"> PAGEREF _Toc53407881 \h </w:instrText>
        </w:r>
        <w:r w:rsidR="00755320">
          <w:rPr>
            <w:noProof/>
            <w:webHidden/>
          </w:rPr>
        </w:r>
        <w:r w:rsidR="00755320">
          <w:rPr>
            <w:noProof/>
            <w:webHidden/>
          </w:rPr>
          <w:fldChar w:fldCharType="separate"/>
        </w:r>
        <w:r w:rsidR="00BA7DAE">
          <w:rPr>
            <w:noProof/>
            <w:webHidden/>
          </w:rPr>
          <w:t>11</w:t>
        </w:r>
        <w:r w:rsidR="00755320">
          <w:rPr>
            <w:noProof/>
            <w:webHidden/>
          </w:rPr>
          <w:fldChar w:fldCharType="end"/>
        </w:r>
      </w:hyperlink>
    </w:p>
    <w:p w14:paraId="1FB97AFA" w14:textId="77777777" w:rsidR="00755320" w:rsidRDefault="008334B6" w:rsidP="00D8620B">
      <w:pPr>
        <w:pStyle w:val="TOC1"/>
        <w:rPr>
          <w:rFonts w:asciiTheme="minorHAnsi" w:eastAsiaTheme="minorEastAsia" w:hAnsiTheme="minorHAnsi"/>
          <w:color w:val="auto"/>
          <w:sz w:val="22"/>
        </w:rPr>
      </w:pPr>
      <w:hyperlink w:anchor="_Toc53407882" w:history="1">
        <w:r w:rsidR="00755320" w:rsidRPr="00AE4AA8">
          <w:rPr>
            <w:rStyle w:val="Hyperlink"/>
          </w:rPr>
          <w:t>3.</w:t>
        </w:r>
        <w:r w:rsidR="00755320">
          <w:rPr>
            <w:rFonts w:asciiTheme="minorHAnsi" w:eastAsiaTheme="minorEastAsia" w:hAnsiTheme="minorHAnsi"/>
            <w:color w:val="auto"/>
            <w:sz w:val="22"/>
          </w:rPr>
          <w:tab/>
        </w:r>
        <w:r w:rsidR="00755320" w:rsidRPr="00AE4AA8">
          <w:rPr>
            <w:rStyle w:val="Hyperlink"/>
          </w:rPr>
          <w:t>Second Manuscript Title</w:t>
        </w:r>
        <w:r w:rsidR="00755320">
          <w:rPr>
            <w:webHidden/>
          </w:rPr>
          <w:tab/>
        </w:r>
        <w:r w:rsidR="00755320">
          <w:rPr>
            <w:webHidden/>
          </w:rPr>
          <w:fldChar w:fldCharType="begin"/>
        </w:r>
        <w:r w:rsidR="00755320">
          <w:rPr>
            <w:webHidden/>
          </w:rPr>
          <w:instrText xml:space="preserve"> PAGEREF _Toc53407882 \h </w:instrText>
        </w:r>
        <w:r w:rsidR="00755320">
          <w:rPr>
            <w:webHidden/>
          </w:rPr>
        </w:r>
        <w:r w:rsidR="00755320">
          <w:rPr>
            <w:webHidden/>
          </w:rPr>
          <w:fldChar w:fldCharType="separate"/>
        </w:r>
        <w:r w:rsidR="00BA7DAE">
          <w:rPr>
            <w:webHidden/>
          </w:rPr>
          <w:t>12</w:t>
        </w:r>
        <w:r w:rsidR="00755320">
          <w:rPr>
            <w:webHidden/>
          </w:rPr>
          <w:fldChar w:fldCharType="end"/>
        </w:r>
      </w:hyperlink>
    </w:p>
    <w:p w14:paraId="29AF8297" w14:textId="77777777" w:rsidR="00755320" w:rsidRDefault="008334B6">
      <w:pPr>
        <w:pStyle w:val="TOC2"/>
        <w:rPr>
          <w:rFonts w:asciiTheme="minorHAnsi" w:eastAsiaTheme="minorEastAsia" w:hAnsiTheme="minorHAnsi"/>
          <w:noProof/>
          <w:color w:val="auto"/>
          <w:sz w:val="22"/>
        </w:rPr>
      </w:pPr>
      <w:hyperlink w:anchor="_Toc53407883" w:history="1">
        <w:r w:rsidR="00755320" w:rsidRPr="00AE4AA8">
          <w:rPr>
            <w:rStyle w:val="Hyperlink"/>
            <w:noProof/>
          </w:rPr>
          <w:t>3.1</w:t>
        </w:r>
        <w:r w:rsidR="00755320">
          <w:rPr>
            <w:rFonts w:asciiTheme="minorHAnsi" w:eastAsiaTheme="minorEastAsia" w:hAnsiTheme="minorHAnsi"/>
            <w:noProof/>
            <w:color w:val="auto"/>
            <w:sz w:val="22"/>
          </w:rPr>
          <w:tab/>
        </w:r>
        <w:r w:rsidR="00755320" w:rsidRPr="00AE4AA8">
          <w:rPr>
            <w:rStyle w:val="Hyperlink"/>
            <w:noProof/>
          </w:rPr>
          <w:t>Introduction</w:t>
        </w:r>
        <w:r w:rsidR="00755320">
          <w:rPr>
            <w:noProof/>
            <w:webHidden/>
          </w:rPr>
          <w:tab/>
        </w:r>
        <w:r w:rsidR="00755320">
          <w:rPr>
            <w:noProof/>
            <w:webHidden/>
          </w:rPr>
          <w:fldChar w:fldCharType="begin"/>
        </w:r>
        <w:r w:rsidR="00755320">
          <w:rPr>
            <w:noProof/>
            <w:webHidden/>
          </w:rPr>
          <w:instrText xml:space="preserve"> PAGEREF _Toc53407883 \h </w:instrText>
        </w:r>
        <w:r w:rsidR="00755320">
          <w:rPr>
            <w:noProof/>
            <w:webHidden/>
          </w:rPr>
        </w:r>
        <w:r w:rsidR="00755320">
          <w:rPr>
            <w:noProof/>
            <w:webHidden/>
          </w:rPr>
          <w:fldChar w:fldCharType="separate"/>
        </w:r>
        <w:r w:rsidR="00BA7DAE">
          <w:rPr>
            <w:noProof/>
            <w:webHidden/>
          </w:rPr>
          <w:t>12</w:t>
        </w:r>
        <w:r w:rsidR="00755320">
          <w:rPr>
            <w:noProof/>
            <w:webHidden/>
          </w:rPr>
          <w:fldChar w:fldCharType="end"/>
        </w:r>
      </w:hyperlink>
    </w:p>
    <w:p w14:paraId="4D31B66B" w14:textId="77777777" w:rsidR="00755320" w:rsidRDefault="008334B6">
      <w:pPr>
        <w:pStyle w:val="TOC2"/>
        <w:rPr>
          <w:rFonts w:asciiTheme="minorHAnsi" w:eastAsiaTheme="minorEastAsia" w:hAnsiTheme="minorHAnsi"/>
          <w:noProof/>
          <w:color w:val="auto"/>
          <w:sz w:val="22"/>
        </w:rPr>
      </w:pPr>
      <w:hyperlink w:anchor="_Toc53407884" w:history="1">
        <w:r w:rsidR="00755320" w:rsidRPr="00AE4AA8">
          <w:rPr>
            <w:rStyle w:val="Hyperlink"/>
            <w:noProof/>
          </w:rPr>
          <w:t>3.2</w:t>
        </w:r>
        <w:r w:rsidR="00755320">
          <w:rPr>
            <w:rFonts w:asciiTheme="minorHAnsi" w:eastAsiaTheme="minorEastAsia" w:hAnsiTheme="minorHAnsi"/>
            <w:noProof/>
            <w:color w:val="auto"/>
            <w:sz w:val="22"/>
          </w:rPr>
          <w:tab/>
        </w:r>
        <w:r w:rsidR="00755320" w:rsidRPr="00AE4AA8">
          <w:rPr>
            <w:rStyle w:val="Hyperlink"/>
            <w:noProof/>
          </w:rPr>
          <w:t>Methods</w:t>
        </w:r>
        <w:r w:rsidR="00755320">
          <w:rPr>
            <w:noProof/>
            <w:webHidden/>
          </w:rPr>
          <w:tab/>
        </w:r>
        <w:r w:rsidR="00755320">
          <w:rPr>
            <w:noProof/>
            <w:webHidden/>
          </w:rPr>
          <w:fldChar w:fldCharType="begin"/>
        </w:r>
        <w:r w:rsidR="00755320">
          <w:rPr>
            <w:noProof/>
            <w:webHidden/>
          </w:rPr>
          <w:instrText xml:space="preserve"> PAGEREF _Toc53407884 \h </w:instrText>
        </w:r>
        <w:r w:rsidR="00755320">
          <w:rPr>
            <w:noProof/>
            <w:webHidden/>
          </w:rPr>
        </w:r>
        <w:r w:rsidR="00755320">
          <w:rPr>
            <w:noProof/>
            <w:webHidden/>
          </w:rPr>
          <w:fldChar w:fldCharType="separate"/>
        </w:r>
        <w:r w:rsidR="00BA7DAE">
          <w:rPr>
            <w:noProof/>
            <w:webHidden/>
          </w:rPr>
          <w:t>12</w:t>
        </w:r>
        <w:r w:rsidR="00755320">
          <w:rPr>
            <w:noProof/>
            <w:webHidden/>
          </w:rPr>
          <w:fldChar w:fldCharType="end"/>
        </w:r>
      </w:hyperlink>
    </w:p>
    <w:p w14:paraId="072FFF5D" w14:textId="77777777" w:rsidR="00755320" w:rsidRDefault="008334B6" w:rsidP="009E4BF9">
      <w:pPr>
        <w:pStyle w:val="TOC3"/>
        <w:rPr>
          <w:rFonts w:asciiTheme="minorHAnsi" w:eastAsiaTheme="minorEastAsia" w:hAnsiTheme="minorHAnsi"/>
          <w:noProof/>
          <w:color w:val="auto"/>
          <w:sz w:val="22"/>
        </w:rPr>
      </w:pPr>
      <w:hyperlink w:anchor="_Toc53407885" w:history="1">
        <w:r w:rsidR="00755320" w:rsidRPr="00AE4AA8">
          <w:rPr>
            <w:rStyle w:val="Hyperlink"/>
            <w:noProof/>
          </w:rPr>
          <w:t>3.2.1</w:t>
        </w:r>
        <w:r w:rsidR="00755320">
          <w:rPr>
            <w:rFonts w:asciiTheme="minorHAnsi" w:eastAsiaTheme="minorEastAsia" w:hAnsiTheme="minorHAnsi"/>
            <w:noProof/>
            <w:color w:val="auto"/>
            <w:sz w:val="22"/>
          </w:rPr>
          <w:tab/>
        </w:r>
        <w:r w:rsidR="00755320" w:rsidRPr="00AE4AA8">
          <w:rPr>
            <w:rStyle w:val="Hyperlink"/>
            <w:noProof/>
          </w:rPr>
          <w:t>Second Manuscript Second-order Subheading</w:t>
        </w:r>
        <w:r w:rsidR="00755320">
          <w:rPr>
            <w:noProof/>
            <w:webHidden/>
          </w:rPr>
          <w:tab/>
        </w:r>
        <w:r w:rsidR="00755320">
          <w:rPr>
            <w:noProof/>
            <w:webHidden/>
          </w:rPr>
          <w:fldChar w:fldCharType="begin"/>
        </w:r>
        <w:r w:rsidR="00755320">
          <w:rPr>
            <w:noProof/>
            <w:webHidden/>
          </w:rPr>
          <w:instrText xml:space="preserve"> PAGEREF _Toc53407885 \h </w:instrText>
        </w:r>
        <w:r w:rsidR="00755320">
          <w:rPr>
            <w:noProof/>
            <w:webHidden/>
          </w:rPr>
        </w:r>
        <w:r w:rsidR="00755320">
          <w:rPr>
            <w:noProof/>
            <w:webHidden/>
          </w:rPr>
          <w:fldChar w:fldCharType="separate"/>
        </w:r>
        <w:r w:rsidR="00BA7DAE">
          <w:rPr>
            <w:noProof/>
            <w:webHidden/>
          </w:rPr>
          <w:t>12</w:t>
        </w:r>
        <w:r w:rsidR="00755320">
          <w:rPr>
            <w:noProof/>
            <w:webHidden/>
          </w:rPr>
          <w:fldChar w:fldCharType="end"/>
        </w:r>
      </w:hyperlink>
    </w:p>
    <w:p w14:paraId="57645A1E" w14:textId="77777777" w:rsidR="00755320" w:rsidRDefault="008334B6">
      <w:pPr>
        <w:pStyle w:val="TOC2"/>
        <w:rPr>
          <w:rFonts w:asciiTheme="minorHAnsi" w:eastAsiaTheme="minorEastAsia" w:hAnsiTheme="minorHAnsi"/>
          <w:noProof/>
          <w:color w:val="auto"/>
          <w:sz w:val="22"/>
        </w:rPr>
      </w:pPr>
      <w:hyperlink w:anchor="_Toc53407886" w:history="1">
        <w:r w:rsidR="00755320" w:rsidRPr="00AE4AA8">
          <w:rPr>
            <w:rStyle w:val="Hyperlink"/>
            <w:noProof/>
          </w:rPr>
          <w:t>3.3</w:t>
        </w:r>
        <w:r w:rsidR="00755320">
          <w:rPr>
            <w:rFonts w:asciiTheme="minorHAnsi" w:eastAsiaTheme="minorEastAsia" w:hAnsiTheme="minorHAnsi"/>
            <w:noProof/>
            <w:color w:val="auto"/>
            <w:sz w:val="22"/>
          </w:rPr>
          <w:tab/>
        </w:r>
        <w:r w:rsidR="00755320" w:rsidRPr="00AE4AA8">
          <w:rPr>
            <w:rStyle w:val="Hyperlink"/>
            <w:noProof/>
          </w:rPr>
          <w:t>Results</w:t>
        </w:r>
        <w:r w:rsidR="00755320">
          <w:rPr>
            <w:noProof/>
            <w:webHidden/>
          </w:rPr>
          <w:tab/>
        </w:r>
        <w:r w:rsidR="00755320">
          <w:rPr>
            <w:noProof/>
            <w:webHidden/>
          </w:rPr>
          <w:fldChar w:fldCharType="begin"/>
        </w:r>
        <w:r w:rsidR="00755320">
          <w:rPr>
            <w:noProof/>
            <w:webHidden/>
          </w:rPr>
          <w:instrText xml:space="preserve"> PAGEREF _Toc53407886 \h </w:instrText>
        </w:r>
        <w:r w:rsidR="00755320">
          <w:rPr>
            <w:noProof/>
            <w:webHidden/>
          </w:rPr>
        </w:r>
        <w:r w:rsidR="00755320">
          <w:rPr>
            <w:noProof/>
            <w:webHidden/>
          </w:rPr>
          <w:fldChar w:fldCharType="separate"/>
        </w:r>
        <w:r w:rsidR="00BA7DAE">
          <w:rPr>
            <w:noProof/>
            <w:webHidden/>
          </w:rPr>
          <w:t>12</w:t>
        </w:r>
        <w:r w:rsidR="00755320">
          <w:rPr>
            <w:noProof/>
            <w:webHidden/>
          </w:rPr>
          <w:fldChar w:fldCharType="end"/>
        </w:r>
      </w:hyperlink>
    </w:p>
    <w:p w14:paraId="3FE207BE" w14:textId="77777777" w:rsidR="00755320" w:rsidRDefault="008334B6" w:rsidP="009E4BF9">
      <w:pPr>
        <w:pStyle w:val="TOC3"/>
        <w:rPr>
          <w:rFonts w:asciiTheme="minorHAnsi" w:eastAsiaTheme="minorEastAsia" w:hAnsiTheme="minorHAnsi"/>
          <w:noProof/>
          <w:color w:val="auto"/>
          <w:sz w:val="22"/>
        </w:rPr>
      </w:pPr>
      <w:hyperlink w:anchor="_Toc53407887" w:history="1">
        <w:r w:rsidR="00755320" w:rsidRPr="00AE4AA8">
          <w:rPr>
            <w:rStyle w:val="Hyperlink"/>
            <w:noProof/>
          </w:rPr>
          <w:t>3.3.1</w:t>
        </w:r>
        <w:r w:rsidR="00755320">
          <w:rPr>
            <w:rFonts w:asciiTheme="minorHAnsi" w:eastAsiaTheme="minorEastAsia" w:hAnsiTheme="minorHAnsi"/>
            <w:noProof/>
            <w:color w:val="auto"/>
            <w:sz w:val="22"/>
          </w:rPr>
          <w:tab/>
        </w:r>
        <w:r w:rsidR="00755320" w:rsidRPr="00AE4AA8">
          <w:rPr>
            <w:rStyle w:val="Hyperlink"/>
            <w:noProof/>
          </w:rPr>
          <w:t>Another Second Manuscript Second-order Subheading</w:t>
        </w:r>
        <w:r w:rsidR="00755320">
          <w:rPr>
            <w:noProof/>
            <w:webHidden/>
          </w:rPr>
          <w:tab/>
        </w:r>
        <w:r w:rsidR="00755320">
          <w:rPr>
            <w:noProof/>
            <w:webHidden/>
          </w:rPr>
          <w:fldChar w:fldCharType="begin"/>
        </w:r>
        <w:r w:rsidR="00755320">
          <w:rPr>
            <w:noProof/>
            <w:webHidden/>
          </w:rPr>
          <w:instrText xml:space="preserve"> PAGEREF _Toc53407887 \h </w:instrText>
        </w:r>
        <w:r w:rsidR="00755320">
          <w:rPr>
            <w:noProof/>
            <w:webHidden/>
          </w:rPr>
        </w:r>
        <w:r w:rsidR="00755320">
          <w:rPr>
            <w:noProof/>
            <w:webHidden/>
          </w:rPr>
          <w:fldChar w:fldCharType="separate"/>
        </w:r>
        <w:r w:rsidR="00BA7DAE">
          <w:rPr>
            <w:noProof/>
            <w:webHidden/>
          </w:rPr>
          <w:t>12</w:t>
        </w:r>
        <w:r w:rsidR="00755320">
          <w:rPr>
            <w:noProof/>
            <w:webHidden/>
          </w:rPr>
          <w:fldChar w:fldCharType="end"/>
        </w:r>
      </w:hyperlink>
    </w:p>
    <w:p w14:paraId="5D4FCB81" w14:textId="77777777" w:rsidR="00755320" w:rsidRDefault="008334B6">
      <w:pPr>
        <w:pStyle w:val="TOC2"/>
        <w:rPr>
          <w:rFonts w:asciiTheme="minorHAnsi" w:eastAsiaTheme="minorEastAsia" w:hAnsiTheme="minorHAnsi"/>
          <w:noProof/>
          <w:color w:val="auto"/>
          <w:sz w:val="22"/>
        </w:rPr>
      </w:pPr>
      <w:hyperlink w:anchor="_Toc53407888" w:history="1">
        <w:r w:rsidR="00755320" w:rsidRPr="00AE4AA8">
          <w:rPr>
            <w:rStyle w:val="Hyperlink"/>
            <w:noProof/>
          </w:rPr>
          <w:t>3.4</w:t>
        </w:r>
        <w:r w:rsidR="00755320">
          <w:rPr>
            <w:rFonts w:asciiTheme="minorHAnsi" w:eastAsiaTheme="minorEastAsia" w:hAnsiTheme="minorHAnsi"/>
            <w:noProof/>
            <w:color w:val="auto"/>
            <w:sz w:val="22"/>
          </w:rPr>
          <w:tab/>
        </w:r>
        <w:r w:rsidR="00755320" w:rsidRPr="00AE4AA8">
          <w:rPr>
            <w:rStyle w:val="Hyperlink"/>
            <w:noProof/>
          </w:rPr>
          <w:t>Discussion</w:t>
        </w:r>
        <w:r w:rsidR="00755320">
          <w:rPr>
            <w:noProof/>
            <w:webHidden/>
          </w:rPr>
          <w:tab/>
        </w:r>
        <w:r w:rsidR="00755320">
          <w:rPr>
            <w:noProof/>
            <w:webHidden/>
          </w:rPr>
          <w:fldChar w:fldCharType="begin"/>
        </w:r>
        <w:r w:rsidR="00755320">
          <w:rPr>
            <w:noProof/>
            <w:webHidden/>
          </w:rPr>
          <w:instrText xml:space="preserve"> PAGEREF _Toc53407888 \h </w:instrText>
        </w:r>
        <w:r w:rsidR="00755320">
          <w:rPr>
            <w:noProof/>
            <w:webHidden/>
          </w:rPr>
        </w:r>
        <w:r w:rsidR="00755320">
          <w:rPr>
            <w:noProof/>
            <w:webHidden/>
          </w:rPr>
          <w:fldChar w:fldCharType="separate"/>
        </w:r>
        <w:r w:rsidR="00BA7DAE">
          <w:rPr>
            <w:noProof/>
            <w:webHidden/>
          </w:rPr>
          <w:t>13</w:t>
        </w:r>
        <w:r w:rsidR="00755320">
          <w:rPr>
            <w:noProof/>
            <w:webHidden/>
          </w:rPr>
          <w:fldChar w:fldCharType="end"/>
        </w:r>
      </w:hyperlink>
    </w:p>
    <w:p w14:paraId="593EF8A4" w14:textId="77777777" w:rsidR="00755320" w:rsidRDefault="008334B6">
      <w:pPr>
        <w:pStyle w:val="TOC2"/>
        <w:rPr>
          <w:rFonts w:asciiTheme="minorHAnsi" w:eastAsiaTheme="minorEastAsia" w:hAnsiTheme="minorHAnsi"/>
          <w:noProof/>
          <w:color w:val="auto"/>
          <w:sz w:val="22"/>
        </w:rPr>
      </w:pPr>
      <w:hyperlink w:anchor="_Toc53407889" w:history="1">
        <w:r w:rsidR="00755320" w:rsidRPr="00AE4AA8">
          <w:rPr>
            <w:rStyle w:val="Hyperlink"/>
            <w:noProof/>
          </w:rPr>
          <w:t>3.5</w:t>
        </w:r>
        <w:r w:rsidR="00755320">
          <w:rPr>
            <w:rFonts w:asciiTheme="minorHAnsi" w:eastAsiaTheme="minorEastAsia" w:hAnsiTheme="minorHAnsi"/>
            <w:noProof/>
            <w:color w:val="auto"/>
            <w:sz w:val="22"/>
          </w:rPr>
          <w:tab/>
        </w:r>
        <w:r w:rsidR="00755320" w:rsidRPr="00AE4AA8">
          <w:rPr>
            <w:rStyle w:val="Hyperlink"/>
            <w:noProof/>
          </w:rPr>
          <w:t>References</w:t>
        </w:r>
        <w:r w:rsidR="00755320">
          <w:rPr>
            <w:noProof/>
            <w:webHidden/>
          </w:rPr>
          <w:tab/>
        </w:r>
        <w:r w:rsidR="00755320">
          <w:rPr>
            <w:noProof/>
            <w:webHidden/>
          </w:rPr>
          <w:fldChar w:fldCharType="begin"/>
        </w:r>
        <w:r w:rsidR="00755320">
          <w:rPr>
            <w:noProof/>
            <w:webHidden/>
          </w:rPr>
          <w:instrText xml:space="preserve"> PAGEREF _Toc53407889 \h </w:instrText>
        </w:r>
        <w:r w:rsidR="00755320">
          <w:rPr>
            <w:noProof/>
            <w:webHidden/>
          </w:rPr>
        </w:r>
        <w:r w:rsidR="00755320">
          <w:rPr>
            <w:noProof/>
            <w:webHidden/>
          </w:rPr>
          <w:fldChar w:fldCharType="separate"/>
        </w:r>
        <w:r w:rsidR="00BA7DAE">
          <w:rPr>
            <w:noProof/>
            <w:webHidden/>
          </w:rPr>
          <w:t>13</w:t>
        </w:r>
        <w:r w:rsidR="00755320">
          <w:rPr>
            <w:noProof/>
            <w:webHidden/>
          </w:rPr>
          <w:fldChar w:fldCharType="end"/>
        </w:r>
      </w:hyperlink>
    </w:p>
    <w:p w14:paraId="5FD5912E" w14:textId="77777777" w:rsidR="00755320" w:rsidRDefault="008334B6" w:rsidP="00D8620B">
      <w:pPr>
        <w:pStyle w:val="TOC1"/>
        <w:rPr>
          <w:rFonts w:asciiTheme="minorHAnsi" w:eastAsiaTheme="minorEastAsia" w:hAnsiTheme="minorHAnsi"/>
          <w:color w:val="auto"/>
          <w:sz w:val="22"/>
        </w:rPr>
      </w:pPr>
      <w:hyperlink w:anchor="_Toc53407890" w:history="1">
        <w:r w:rsidR="00755320" w:rsidRPr="00AE4AA8">
          <w:rPr>
            <w:rStyle w:val="Hyperlink"/>
          </w:rPr>
          <w:t>4.</w:t>
        </w:r>
        <w:r w:rsidR="00755320">
          <w:rPr>
            <w:rFonts w:asciiTheme="minorHAnsi" w:eastAsiaTheme="minorEastAsia" w:hAnsiTheme="minorHAnsi"/>
            <w:color w:val="auto"/>
            <w:sz w:val="22"/>
          </w:rPr>
          <w:tab/>
        </w:r>
        <w:r w:rsidR="00755320" w:rsidRPr="00AE4AA8">
          <w:rPr>
            <w:rStyle w:val="Hyperlink"/>
          </w:rPr>
          <w:t>Third Manuscript Title</w:t>
        </w:r>
        <w:r w:rsidR="00755320">
          <w:rPr>
            <w:webHidden/>
          </w:rPr>
          <w:tab/>
        </w:r>
        <w:r w:rsidR="00755320">
          <w:rPr>
            <w:webHidden/>
          </w:rPr>
          <w:fldChar w:fldCharType="begin"/>
        </w:r>
        <w:r w:rsidR="00755320">
          <w:rPr>
            <w:webHidden/>
          </w:rPr>
          <w:instrText xml:space="preserve"> PAGEREF _Toc53407890 \h </w:instrText>
        </w:r>
        <w:r w:rsidR="00755320">
          <w:rPr>
            <w:webHidden/>
          </w:rPr>
        </w:r>
        <w:r w:rsidR="00755320">
          <w:rPr>
            <w:webHidden/>
          </w:rPr>
          <w:fldChar w:fldCharType="separate"/>
        </w:r>
        <w:r w:rsidR="00BA7DAE">
          <w:rPr>
            <w:webHidden/>
          </w:rPr>
          <w:t>14</w:t>
        </w:r>
        <w:r w:rsidR="00755320">
          <w:rPr>
            <w:webHidden/>
          </w:rPr>
          <w:fldChar w:fldCharType="end"/>
        </w:r>
      </w:hyperlink>
    </w:p>
    <w:p w14:paraId="1F2F773E" w14:textId="77777777" w:rsidR="00755320" w:rsidRDefault="008334B6">
      <w:pPr>
        <w:pStyle w:val="TOC2"/>
        <w:rPr>
          <w:rFonts w:asciiTheme="minorHAnsi" w:eastAsiaTheme="minorEastAsia" w:hAnsiTheme="minorHAnsi"/>
          <w:noProof/>
          <w:color w:val="auto"/>
          <w:sz w:val="22"/>
        </w:rPr>
      </w:pPr>
      <w:hyperlink w:anchor="_Toc53407891" w:history="1">
        <w:r w:rsidR="00755320" w:rsidRPr="00AE4AA8">
          <w:rPr>
            <w:rStyle w:val="Hyperlink"/>
            <w:noProof/>
          </w:rPr>
          <w:t>4.1</w:t>
        </w:r>
        <w:r w:rsidR="00755320">
          <w:rPr>
            <w:rFonts w:asciiTheme="minorHAnsi" w:eastAsiaTheme="minorEastAsia" w:hAnsiTheme="minorHAnsi"/>
            <w:noProof/>
            <w:color w:val="auto"/>
            <w:sz w:val="22"/>
          </w:rPr>
          <w:tab/>
        </w:r>
        <w:r w:rsidR="00755320" w:rsidRPr="00AE4AA8">
          <w:rPr>
            <w:rStyle w:val="Hyperlink"/>
            <w:noProof/>
          </w:rPr>
          <w:t>Introduction</w:t>
        </w:r>
        <w:r w:rsidR="00755320">
          <w:rPr>
            <w:noProof/>
            <w:webHidden/>
          </w:rPr>
          <w:tab/>
        </w:r>
        <w:r w:rsidR="00755320">
          <w:rPr>
            <w:noProof/>
            <w:webHidden/>
          </w:rPr>
          <w:fldChar w:fldCharType="begin"/>
        </w:r>
        <w:r w:rsidR="00755320">
          <w:rPr>
            <w:noProof/>
            <w:webHidden/>
          </w:rPr>
          <w:instrText xml:space="preserve"> PAGEREF _Toc53407891 \h </w:instrText>
        </w:r>
        <w:r w:rsidR="00755320">
          <w:rPr>
            <w:noProof/>
            <w:webHidden/>
          </w:rPr>
        </w:r>
        <w:r w:rsidR="00755320">
          <w:rPr>
            <w:noProof/>
            <w:webHidden/>
          </w:rPr>
          <w:fldChar w:fldCharType="separate"/>
        </w:r>
        <w:r w:rsidR="00BA7DAE">
          <w:rPr>
            <w:noProof/>
            <w:webHidden/>
          </w:rPr>
          <w:t>14</w:t>
        </w:r>
        <w:r w:rsidR="00755320">
          <w:rPr>
            <w:noProof/>
            <w:webHidden/>
          </w:rPr>
          <w:fldChar w:fldCharType="end"/>
        </w:r>
      </w:hyperlink>
    </w:p>
    <w:p w14:paraId="7AFE3DB7" w14:textId="77777777" w:rsidR="00755320" w:rsidRDefault="008334B6">
      <w:pPr>
        <w:pStyle w:val="TOC2"/>
        <w:rPr>
          <w:rFonts w:asciiTheme="minorHAnsi" w:eastAsiaTheme="minorEastAsia" w:hAnsiTheme="minorHAnsi"/>
          <w:noProof/>
          <w:color w:val="auto"/>
          <w:sz w:val="22"/>
        </w:rPr>
      </w:pPr>
      <w:hyperlink w:anchor="_Toc53407892" w:history="1">
        <w:r w:rsidR="00755320" w:rsidRPr="00AE4AA8">
          <w:rPr>
            <w:rStyle w:val="Hyperlink"/>
            <w:noProof/>
          </w:rPr>
          <w:t>4.2</w:t>
        </w:r>
        <w:r w:rsidR="00755320">
          <w:rPr>
            <w:rFonts w:asciiTheme="minorHAnsi" w:eastAsiaTheme="minorEastAsia" w:hAnsiTheme="minorHAnsi"/>
            <w:noProof/>
            <w:color w:val="auto"/>
            <w:sz w:val="22"/>
          </w:rPr>
          <w:tab/>
        </w:r>
        <w:r w:rsidR="00755320" w:rsidRPr="00AE4AA8">
          <w:rPr>
            <w:rStyle w:val="Hyperlink"/>
            <w:noProof/>
          </w:rPr>
          <w:t>Methods</w:t>
        </w:r>
        <w:r w:rsidR="00755320">
          <w:rPr>
            <w:noProof/>
            <w:webHidden/>
          </w:rPr>
          <w:tab/>
        </w:r>
        <w:r w:rsidR="00755320">
          <w:rPr>
            <w:noProof/>
            <w:webHidden/>
          </w:rPr>
          <w:fldChar w:fldCharType="begin"/>
        </w:r>
        <w:r w:rsidR="00755320">
          <w:rPr>
            <w:noProof/>
            <w:webHidden/>
          </w:rPr>
          <w:instrText xml:space="preserve"> PAGEREF _Toc53407892 \h </w:instrText>
        </w:r>
        <w:r w:rsidR="00755320">
          <w:rPr>
            <w:noProof/>
            <w:webHidden/>
          </w:rPr>
        </w:r>
        <w:r w:rsidR="00755320">
          <w:rPr>
            <w:noProof/>
            <w:webHidden/>
          </w:rPr>
          <w:fldChar w:fldCharType="separate"/>
        </w:r>
        <w:r w:rsidR="00BA7DAE">
          <w:rPr>
            <w:noProof/>
            <w:webHidden/>
          </w:rPr>
          <w:t>14</w:t>
        </w:r>
        <w:r w:rsidR="00755320">
          <w:rPr>
            <w:noProof/>
            <w:webHidden/>
          </w:rPr>
          <w:fldChar w:fldCharType="end"/>
        </w:r>
      </w:hyperlink>
    </w:p>
    <w:p w14:paraId="06929E87" w14:textId="77777777" w:rsidR="00755320" w:rsidRDefault="008334B6" w:rsidP="009E4BF9">
      <w:pPr>
        <w:pStyle w:val="TOC3"/>
        <w:rPr>
          <w:rFonts w:asciiTheme="minorHAnsi" w:eastAsiaTheme="minorEastAsia" w:hAnsiTheme="minorHAnsi"/>
          <w:noProof/>
          <w:color w:val="auto"/>
          <w:sz w:val="22"/>
        </w:rPr>
      </w:pPr>
      <w:hyperlink w:anchor="_Toc53407893" w:history="1">
        <w:r w:rsidR="00755320" w:rsidRPr="00AE4AA8">
          <w:rPr>
            <w:rStyle w:val="Hyperlink"/>
            <w:noProof/>
          </w:rPr>
          <w:t>4.2.1</w:t>
        </w:r>
        <w:r w:rsidR="00755320">
          <w:rPr>
            <w:rFonts w:asciiTheme="minorHAnsi" w:eastAsiaTheme="minorEastAsia" w:hAnsiTheme="minorHAnsi"/>
            <w:noProof/>
            <w:color w:val="auto"/>
            <w:sz w:val="22"/>
          </w:rPr>
          <w:tab/>
        </w:r>
        <w:r w:rsidR="00755320" w:rsidRPr="00AE4AA8">
          <w:rPr>
            <w:rStyle w:val="Hyperlink"/>
            <w:noProof/>
          </w:rPr>
          <w:t>Third Manuscript Second-order Subheading</w:t>
        </w:r>
        <w:r w:rsidR="00755320">
          <w:rPr>
            <w:noProof/>
            <w:webHidden/>
          </w:rPr>
          <w:tab/>
        </w:r>
        <w:r w:rsidR="00755320">
          <w:rPr>
            <w:noProof/>
            <w:webHidden/>
          </w:rPr>
          <w:fldChar w:fldCharType="begin"/>
        </w:r>
        <w:r w:rsidR="00755320">
          <w:rPr>
            <w:noProof/>
            <w:webHidden/>
          </w:rPr>
          <w:instrText xml:space="preserve"> PAGEREF _Toc53407893 \h </w:instrText>
        </w:r>
        <w:r w:rsidR="00755320">
          <w:rPr>
            <w:noProof/>
            <w:webHidden/>
          </w:rPr>
        </w:r>
        <w:r w:rsidR="00755320">
          <w:rPr>
            <w:noProof/>
            <w:webHidden/>
          </w:rPr>
          <w:fldChar w:fldCharType="separate"/>
        </w:r>
        <w:r w:rsidR="00BA7DAE">
          <w:rPr>
            <w:noProof/>
            <w:webHidden/>
          </w:rPr>
          <w:t>14</w:t>
        </w:r>
        <w:r w:rsidR="00755320">
          <w:rPr>
            <w:noProof/>
            <w:webHidden/>
          </w:rPr>
          <w:fldChar w:fldCharType="end"/>
        </w:r>
      </w:hyperlink>
    </w:p>
    <w:p w14:paraId="41D85D10" w14:textId="77777777" w:rsidR="00755320" w:rsidRDefault="008334B6">
      <w:pPr>
        <w:pStyle w:val="TOC2"/>
        <w:rPr>
          <w:rFonts w:asciiTheme="minorHAnsi" w:eastAsiaTheme="minorEastAsia" w:hAnsiTheme="minorHAnsi"/>
          <w:noProof/>
          <w:color w:val="auto"/>
          <w:sz w:val="22"/>
        </w:rPr>
      </w:pPr>
      <w:hyperlink w:anchor="_Toc53407894" w:history="1">
        <w:r w:rsidR="00755320" w:rsidRPr="00AE4AA8">
          <w:rPr>
            <w:rStyle w:val="Hyperlink"/>
            <w:noProof/>
          </w:rPr>
          <w:t>4.3</w:t>
        </w:r>
        <w:r w:rsidR="00755320">
          <w:rPr>
            <w:rFonts w:asciiTheme="minorHAnsi" w:eastAsiaTheme="minorEastAsia" w:hAnsiTheme="minorHAnsi"/>
            <w:noProof/>
            <w:color w:val="auto"/>
            <w:sz w:val="22"/>
          </w:rPr>
          <w:tab/>
        </w:r>
        <w:r w:rsidR="00755320" w:rsidRPr="00AE4AA8">
          <w:rPr>
            <w:rStyle w:val="Hyperlink"/>
            <w:noProof/>
          </w:rPr>
          <w:t>Results</w:t>
        </w:r>
        <w:r w:rsidR="00755320">
          <w:rPr>
            <w:noProof/>
            <w:webHidden/>
          </w:rPr>
          <w:tab/>
        </w:r>
        <w:r w:rsidR="00755320">
          <w:rPr>
            <w:noProof/>
            <w:webHidden/>
          </w:rPr>
          <w:fldChar w:fldCharType="begin"/>
        </w:r>
        <w:r w:rsidR="00755320">
          <w:rPr>
            <w:noProof/>
            <w:webHidden/>
          </w:rPr>
          <w:instrText xml:space="preserve"> PAGEREF _Toc53407894 \h </w:instrText>
        </w:r>
        <w:r w:rsidR="00755320">
          <w:rPr>
            <w:noProof/>
            <w:webHidden/>
          </w:rPr>
        </w:r>
        <w:r w:rsidR="00755320">
          <w:rPr>
            <w:noProof/>
            <w:webHidden/>
          </w:rPr>
          <w:fldChar w:fldCharType="separate"/>
        </w:r>
        <w:r w:rsidR="00BA7DAE">
          <w:rPr>
            <w:noProof/>
            <w:webHidden/>
          </w:rPr>
          <w:t>14</w:t>
        </w:r>
        <w:r w:rsidR="00755320">
          <w:rPr>
            <w:noProof/>
            <w:webHidden/>
          </w:rPr>
          <w:fldChar w:fldCharType="end"/>
        </w:r>
      </w:hyperlink>
    </w:p>
    <w:p w14:paraId="2476F53F" w14:textId="77777777" w:rsidR="00755320" w:rsidRDefault="008334B6" w:rsidP="009E4BF9">
      <w:pPr>
        <w:pStyle w:val="TOC3"/>
        <w:rPr>
          <w:rFonts w:asciiTheme="minorHAnsi" w:eastAsiaTheme="minorEastAsia" w:hAnsiTheme="minorHAnsi"/>
          <w:noProof/>
          <w:color w:val="auto"/>
          <w:sz w:val="22"/>
        </w:rPr>
      </w:pPr>
      <w:hyperlink w:anchor="_Toc53407895" w:history="1">
        <w:r w:rsidR="00755320" w:rsidRPr="00AE4AA8">
          <w:rPr>
            <w:rStyle w:val="Hyperlink"/>
            <w:noProof/>
          </w:rPr>
          <w:t>4.3.1</w:t>
        </w:r>
        <w:r w:rsidR="00755320">
          <w:rPr>
            <w:rFonts w:asciiTheme="minorHAnsi" w:eastAsiaTheme="minorEastAsia" w:hAnsiTheme="minorHAnsi"/>
            <w:noProof/>
            <w:color w:val="auto"/>
            <w:sz w:val="22"/>
          </w:rPr>
          <w:tab/>
        </w:r>
        <w:r w:rsidR="00755320" w:rsidRPr="00AE4AA8">
          <w:rPr>
            <w:rStyle w:val="Hyperlink"/>
            <w:noProof/>
          </w:rPr>
          <w:t>Another Third Manuscript Second-order Subheading</w:t>
        </w:r>
        <w:r w:rsidR="00755320">
          <w:rPr>
            <w:noProof/>
            <w:webHidden/>
          </w:rPr>
          <w:tab/>
        </w:r>
        <w:r w:rsidR="00755320">
          <w:rPr>
            <w:noProof/>
            <w:webHidden/>
          </w:rPr>
          <w:fldChar w:fldCharType="begin"/>
        </w:r>
        <w:r w:rsidR="00755320">
          <w:rPr>
            <w:noProof/>
            <w:webHidden/>
          </w:rPr>
          <w:instrText xml:space="preserve"> PAGEREF _Toc53407895 \h </w:instrText>
        </w:r>
        <w:r w:rsidR="00755320">
          <w:rPr>
            <w:noProof/>
            <w:webHidden/>
          </w:rPr>
        </w:r>
        <w:r w:rsidR="00755320">
          <w:rPr>
            <w:noProof/>
            <w:webHidden/>
          </w:rPr>
          <w:fldChar w:fldCharType="separate"/>
        </w:r>
        <w:r w:rsidR="00BA7DAE">
          <w:rPr>
            <w:noProof/>
            <w:webHidden/>
          </w:rPr>
          <w:t>14</w:t>
        </w:r>
        <w:r w:rsidR="00755320">
          <w:rPr>
            <w:noProof/>
            <w:webHidden/>
          </w:rPr>
          <w:fldChar w:fldCharType="end"/>
        </w:r>
      </w:hyperlink>
    </w:p>
    <w:p w14:paraId="02AB41D7" w14:textId="77777777" w:rsidR="00755320" w:rsidRDefault="008334B6">
      <w:pPr>
        <w:pStyle w:val="TOC2"/>
        <w:rPr>
          <w:rFonts w:asciiTheme="minorHAnsi" w:eastAsiaTheme="minorEastAsia" w:hAnsiTheme="minorHAnsi"/>
          <w:noProof/>
          <w:color w:val="auto"/>
          <w:sz w:val="22"/>
        </w:rPr>
      </w:pPr>
      <w:hyperlink w:anchor="_Toc53407896" w:history="1">
        <w:r w:rsidR="00755320" w:rsidRPr="00AE4AA8">
          <w:rPr>
            <w:rStyle w:val="Hyperlink"/>
            <w:noProof/>
          </w:rPr>
          <w:t>4.4</w:t>
        </w:r>
        <w:r w:rsidR="00755320">
          <w:rPr>
            <w:rFonts w:asciiTheme="minorHAnsi" w:eastAsiaTheme="minorEastAsia" w:hAnsiTheme="minorHAnsi"/>
            <w:noProof/>
            <w:color w:val="auto"/>
            <w:sz w:val="22"/>
          </w:rPr>
          <w:tab/>
        </w:r>
        <w:r w:rsidR="00755320" w:rsidRPr="00AE4AA8">
          <w:rPr>
            <w:rStyle w:val="Hyperlink"/>
            <w:noProof/>
          </w:rPr>
          <w:t>Discussion</w:t>
        </w:r>
        <w:r w:rsidR="00755320">
          <w:rPr>
            <w:noProof/>
            <w:webHidden/>
          </w:rPr>
          <w:tab/>
        </w:r>
        <w:r w:rsidR="00755320">
          <w:rPr>
            <w:noProof/>
            <w:webHidden/>
          </w:rPr>
          <w:fldChar w:fldCharType="begin"/>
        </w:r>
        <w:r w:rsidR="00755320">
          <w:rPr>
            <w:noProof/>
            <w:webHidden/>
          </w:rPr>
          <w:instrText xml:space="preserve"> PAGEREF _Toc53407896 \h </w:instrText>
        </w:r>
        <w:r w:rsidR="00755320">
          <w:rPr>
            <w:noProof/>
            <w:webHidden/>
          </w:rPr>
        </w:r>
        <w:r w:rsidR="00755320">
          <w:rPr>
            <w:noProof/>
            <w:webHidden/>
          </w:rPr>
          <w:fldChar w:fldCharType="separate"/>
        </w:r>
        <w:r w:rsidR="00BA7DAE">
          <w:rPr>
            <w:noProof/>
            <w:webHidden/>
          </w:rPr>
          <w:t>14</w:t>
        </w:r>
        <w:r w:rsidR="00755320">
          <w:rPr>
            <w:noProof/>
            <w:webHidden/>
          </w:rPr>
          <w:fldChar w:fldCharType="end"/>
        </w:r>
      </w:hyperlink>
    </w:p>
    <w:p w14:paraId="7F09814F" w14:textId="77777777" w:rsidR="00755320" w:rsidRDefault="008334B6">
      <w:pPr>
        <w:pStyle w:val="TOC2"/>
        <w:rPr>
          <w:rFonts w:asciiTheme="minorHAnsi" w:eastAsiaTheme="minorEastAsia" w:hAnsiTheme="minorHAnsi"/>
          <w:noProof/>
          <w:color w:val="auto"/>
          <w:sz w:val="22"/>
        </w:rPr>
      </w:pPr>
      <w:hyperlink w:anchor="_Toc53407897" w:history="1">
        <w:r w:rsidR="00755320" w:rsidRPr="00AE4AA8">
          <w:rPr>
            <w:rStyle w:val="Hyperlink"/>
            <w:noProof/>
          </w:rPr>
          <w:t>4.5</w:t>
        </w:r>
        <w:r w:rsidR="00755320">
          <w:rPr>
            <w:rFonts w:asciiTheme="minorHAnsi" w:eastAsiaTheme="minorEastAsia" w:hAnsiTheme="minorHAnsi"/>
            <w:noProof/>
            <w:color w:val="auto"/>
            <w:sz w:val="22"/>
          </w:rPr>
          <w:tab/>
        </w:r>
        <w:r w:rsidR="00755320" w:rsidRPr="00AE4AA8">
          <w:rPr>
            <w:rStyle w:val="Hyperlink"/>
            <w:noProof/>
          </w:rPr>
          <w:t>References</w:t>
        </w:r>
        <w:r w:rsidR="00755320">
          <w:rPr>
            <w:noProof/>
            <w:webHidden/>
          </w:rPr>
          <w:tab/>
        </w:r>
        <w:r w:rsidR="00755320">
          <w:rPr>
            <w:noProof/>
            <w:webHidden/>
          </w:rPr>
          <w:fldChar w:fldCharType="begin"/>
        </w:r>
        <w:r w:rsidR="00755320">
          <w:rPr>
            <w:noProof/>
            <w:webHidden/>
          </w:rPr>
          <w:instrText xml:space="preserve"> PAGEREF _Toc53407897 \h </w:instrText>
        </w:r>
        <w:r w:rsidR="00755320">
          <w:rPr>
            <w:noProof/>
            <w:webHidden/>
          </w:rPr>
        </w:r>
        <w:r w:rsidR="00755320">
          <w:rPr>
            <w:noProof/>
            <w:webHidden/>
          </w:rPr>
          <w:fldChar w:fldCharType="separate"/>
        </w:r>
        <w:r w:rsidR="00BA7DAE">
          <w:rPr>
            <w:noProof/>
            <w:webHidden/>
          </w:rPr>
          <w:t>14</w:t>
        </w:r>
        <w:r w:rsidR="00755320">
          <w:rPr>
            <w:noProof/>
            <w:webHidden/>
          </w:rPr>
          <w:fldChar w:fldCharType="end"/>
        </w:r>
      </w:hyperlink>
    </w:p>
    <w:p w14:paraId="2AB2BA59" w14:textId="77777777" w:rsidR="00755320" w:rsidRDefault="008334B6" w:rsidP="00D8620B">
      <w:pPr>
        <w:pStyle w:val="TOC1"/>
        <w:rPr>
          <w:rFonts w:asciiTheme="minorHAnsi" w:eastAsiaTheme="minorEastAsia" w:hAnsiTheme="minorHAnsi"/>
          <w:color w:val="auto"/>
          <w:sz w:val="22"/>
        </w:rPr>
      </w:pPr>
      <w:hyperlink w:anchor="_Toc53407898" w:history="1">
        <w:r w:rsidR="00755320" w:rsidRPr="00AE4AA8">
          <w:rPr>
            <w:rStyle w:val="Hyperlink"/>
          </w:rPr>
          <w:t>5.</w:t>
        </w:r>
        <w:r w:rsidR="00755320">
          <w:rPr>
            <w:rFonts w:asciiTheme="minorHAnsi" w:eastAsiaTheme="minorEastAsia" w:hAnsiTheme="minorHAnsi"/>
            <w:color w:val="auto"/>
            <w:sz w:val="22"/>
          </w:rPr>
          <w:tab/>
        </w:r>
        <w:r w:rsidR="00755320" w:rsidRPr="00AE4AA8">
          <w:rPr>
            <w:rStyle w:val="Hyperlink"/>
          </w:rPr>
          <w:t>Conclusion</w:t>
        </w:r>
        <w:r w:rsidR="00755320">
          <w:rPr>
            <w:webHidden/>
          </w:rPr>
          <w:tab/>
        </w:r>
        <w:r w:rsidR="00755320">
          <w:rPr>
            <w:webHidden/>
          </w:rPr>
          <w:fldChar w:fldCharType="begin"/>
        </w:r>
        <w:r w:rsidR="00755320">
          <w:rPr>
            <w:webHidden/>
          </w:rPr>
          <w:instrText xml:space="preserve"> PAGEREF _Toc53407898 \h </w:instrText>
        </w:r>
        <w:r w:rsidR="00755320">
          <w:rPr>
            <w:webHidden/>
          </w:rPr>
        </w:r>
        <w:r w:rsidR="00755320">
          <w:rPr>
            <w:webHidden/>
          </w:rPr>
          <w:fldChar w:fldCharType="separate"/>
        </w:r>
        <w:r w:rsidR="00BA7DAE">
          <w:rPr>
            <w:webHidden/>
          </w:rPr>
          <w:t>15</w:t>
        </w:r>
        <w:r w:rsidR="00755320">
          <w:rPr>
            <w:webHidden/>
          </w:rPr>
          <w:fldChar w:fldCharType="end"/>
        </w:r>
      </w:hyperlink>
    </w:p>
    <w:p w14:paraId="25A3C279" w14:textId="77777777" w:rsidR="00755320" w:rsidRDefault="008334B6" w:rsidP="00D8620B">
      <w:pPr>
        <w:pStyle w:val="TOC1"/>
        <w:rPr>
          <w:rFonts w:asciiTheme="minorHAnsi" w:eastAsiaTheme="minorEastAsia" w:hAnsiTheme="minorHAnsi"/>
          <w:color w:val="auto"/>
          <w:sz w:val="22"/>
        </w:rPr>
      </w:pPr>
      <w:hyperlink w:anchor="_Toc53407899" w:history="1">
        <w:r w:rsidR="00755320" w:rsidRPr="00AE4AA8">
          <w:rPr>
            <w:rStyle w:val="Hyperlink"/>
          </w:rPr>
          <w:t>Appendix: TITLE/HEADING</w:t>
        </w:r>
        <w:r w:rsidR="00755320">
          <w:rPr>
            <w:webHidden/>
          </w:rPr>
          <w:tab/>
        </w:r>
        <w:r w:rsidR="00755320">
          <w:rPr>
            <w:webHidden/>
          </w:rPr>
          <w:fldChar w:fldCharType="begin"/>
        </w:r>
        <w:r w:rsidR="00755320">
          <w:rPr>
            <w:webHidden/>
          </w:rPr>
          <w:instrText xml:space="preserve"> PAGEREF _Toc53407899 \h </w:instrText>
        </w:r>
        <w:r w:rsidR="00755320">
          <w:rPr>
            <w:webHidden/>
          </w:rPr>
        </w:r>
        <w:r w:rsidR="00755320">
          <w:rPr>
            <w:webHidden/>
          </w:rPr>
          <w:fldChar w:fldCharType="separate"/>
        </w:r>
        <w:r w:rsidR="00BA7DAE">
          <w:rPr>
            <w:webHidden/>
          </w:rPr>
          <w:t>16</w:t>
        </w:r>
        <w:r w:rsidR="00755320">
          <w:rPr>
            <w:webHidden/>
          </w:rPr>
          <w:fldChar w:fldCharType="end"/>
        </w:r>
      </w:hyperlink>
    </w:p>
    <w:p w14:paraId="16686324" w14:textId="77777777" w:rsidR="00B76079" w:rsidRPr="00B76079" w:rsidRDefault="002E0BEE" w:rsidP="002E0BEE">
      <w:pPr>
        <w:spacing w:line="480" w:lineRule="auto"/>
        <w:jc w:val="right"/>
        <w:sectPr w:rsidR="00B76079" w:rsidRPr="00B76079" w:rsidSect="00B76079">
          <w:pgSz w:w="12240" w:h="15840"/>
          <w:pgMar w:top="1440" w:right="1440" w:bottom="1440" w:left="1440" w:header="720" w:footer="720" w:gutter="0"/>
          <w:cols w:space="720"/>
          <w:titlePg/>
          <w:docGrid w:linePitch="360"/>
        </w:sectPr>
      </w:pPr>
      <w:r>
        <w:fldChar w:fldCharType="end"/>
      </w:r>
    </w:p>
    <w:bookmarkStart w:id="6" w:name="_Toc45285794" w:displacedByCustomXml="next"/>
    <w:bookmarkStart w:id="7" w:name="_Toc45285707" w:displacedByCustomXml="next"/>
    <w:bookmarkStart w:id="8" w:name="_Toc45285615" w:displacedByCustomXml="next"/>
    <w:bookmarkStart w:id="9" w:name="_Toc45285594" w:displacedByCustomXml="next"/>
    <w:bookmarkStart w:id="10" w:name="_Toc53407866" w:displacedByCustomXml="next"/>
    <w:bookmarkStart w:id="11" w:name="_Toc45620805" w:displacedByCustomXml="next"/>
    <w:sdt>
      <w:sdtPr>
        <w:alias w:val="Abstract Heading (required, locked)"/>
        <w:tag w:val="Abstract Heading (required, locked)"/>
        <w:id w:val="258495791"/>
        <w:lock w:val="sdtContentLocked"/>
        <w:placeholder>
          <w:docPart w:val="06EEB677C3DF45D8A6A43B5B963C0CC4"/>
        </w:placeholder>
      </w:sdtPr>
      <w:sdtEndPr/>
      <w:sdtContent>
        <w:p w14:paraId="3DB024FC" w14:textId="77777777" w:rsidR="00085C4C" w:rsidRDefault="00085C4C" w:rsidP="00085C4C">
          <w:pPr>
            <w:pStyle w:val="Heading1"/>
          </w:pPr>
          <w:r>
            <w:t>Abstract</w:t>
          </w:r>
        </w:p>
        <w:bookmarkEnd w:id="6" w:displacedByCustomXml="next"/>
        <w:bookmarkEnd w:id="7" w:displacedByCustomXml="next"/>
        <w:bookmarkEnd w:id="8" w:displacedByCustomXml="next"/>
        <w:bookmarkEnd w:id="9" w:displacedByCustomXml="next"/>
      </w:sdtContent>
    </w:sdt>
    <w:bookmarkEnd w:id="10" w:displacedByCustomXml="prev"/>
    <w:bookmarkEnd w:id="11" w:displacedByCustomXml="prev"/>
    <w:sdt>
      <w:sdtPr>
        <w:id w:val="-264241254"/>
        <w:lock w:val="contentLocked"/>
        <w:placeholder>
          <w:docPart w:val="23D8A2E7DA2B4942B8DA29274D973E4B"/>
        </w:placeholder>
        <w:group/>
      </w:sdtPr>
      <w:sdtEndPr/>
      <w:sdtContent>
        <w:p w14:paraId="2987A746" w14:textId="77777777" w:rsidR="007935B9" w:rsidRDefault="008334B6" w:rsidP="007935B9">
          <w:pPr>
            <w:pStyle w:val="CustomAbstractPage2"/>
          </w:pPr>
          <w:sdt>
            <w:sdtPr>
              <w:alias w:val="Thesis Title (2 of 2)"/>
              <w:tag w:val="Thesis Title (2 of 2)"/>
              <w:id w:val="1889832062"/>
              <w:lock w:val="sdtLocked"/>
              <w:placeholder>
                <w:docPart w:val="635FDCE44A8141BE81DDA28EC60FF028"/>
              </w:placeholder>
              <w:showingPlcHdr/>
              <w15:color w:val="FF0000"/>
            </w:sdtPr>
            <w:sdtEndPr/>
            <w:sdtContent>
              <w:r w:rsidR="001C1698" w:rsidRPr="00807322">
                <w:rPr>
                  <w:rStyle w:val="PlaceholderText"/>
                  <w:color w:val="auto"/>
                </w:rPr>
                <w:t>[Type Thesis Title Using Title Case]</w:t>
              </w:r>
            </w:sdtContent>
          </w:sdt>
        </w:p>
      </w:sdtContent>
    </w:sdt>
    <w:sdt>
      <w:sdtPr>
        <w:id w:val="587821382"/>
        <w:lock w:val="contentLocked"/>
        <w:placeholder>
          <w:docPart w:val="06EEB677C3DF45D8A6A43B5B963C0CC4"/>
        </w:placeholder>
        <w:group/>
      </w:sdtPr>
      <w:sdtEndPr/>
      <w:sdtContent>
        <w:sdt>
          <w:sdtPr>
            <w:alias w:val="Author Names (4 of 4)"/>
            <w:tag w:val="Author Names (4 of 4)"/>
            <w:id w:val="-1896268893"/>
            <w:lock w:val="sdtLocked"/>
            <w:placeholder>
              <w:docPart w:val="51188B3A5AD847D0B48F05C443BAD518"/>
            </w:placeholder>
            <w:showingPlcHdr/>
            <w15:color w:val="FF0000"/>
          </w:sdtPr>
          <w:sdtEndPr/>
          <w:sdtContent>
            <w:p w14:paraId="5428E618" w14:textId="77777777" w:rsidR="00085C4C" w:rsidRDefault="00085C4C" w:rsidP="00085C4C">
              <w:pPr>
                <w:pStyle w:val="CustomAbstractPage1"/>
              </w:pPr>
              <w:r w:rsidRPr="00B42F7B">
                <w:rPr>
                  <w:rStyle w:val="PlaceholderText"/>
                  <w:color w:val="auto"/>
                </w:rPr>
                <w:t xml:space="preserve">[Type </w:t>
              </w:r>
              <w:r>
                <w:rPr>
                  <w:rStyle w:val="PlaceholderText"/>
                  <w:color w:val="auto"/>
                </w:rPr>
                <w:t xml:space="preserve">Name of Individual OR </w:t>
              </w:r>
              <w:r w:rsidRPr="00B42F7B">
                <w:rPr>
                  <w:rStyle w:val="PlaceholderText"/>
                  <w:color w:val="auto"/>
                </w:rPr>
                <w:t>Team Member 1 Name</w:t>
              </w:r>
              <w:r w:rsidRPr="004C78B3">
                <w:rPr>
                  <w:rStyle w:val="CharactersOnlySuperscript"/>
                </w:rPr>
                <w:t>1</w:t>
              </w:r>
              <w:r w:rsidRPr="00B42F7B">
                <w:rPr>
                  <w:rStyle w:val="PlaceholderText"/>
                  <w:color w:val="auto"/>
                </w:rPr>
                <w:t>, Team Member 2 Name</w:t>
              </w:r>
              <w:r w:rsidRPr="004C78B3">
                <w:rPr>
                  <w:rStyle w:val="CharactersOnlySuperscript"/>
                </w:rPr>
                <w:t>2</w:t>
              </w:r>
              <w:r w:rsidRPr="00B42F7B">
                <w:rPr>
                  <w:rStyle w:val="PlaceholderText"/>
                  <w:color w:val="auto"/>
                </w:rPr>
                <w:t>, …]</w:t>
              </w:r>
            </w:p>
          </w:sdtContent>
        </w:sdt>
      </w:sdtContent>
    </w:sdt>
    <w:p w14:paraId="4010135D" w14:textId="77777777" w:rsidR="00085C4C" w:rsidRPr="00432E36" w:rsidRDefault="00085C4C" w:rsidP="00085C4C">
      <w:pPr>
        <w:pStyle w:val="CustomAbstractPage1"/>
      </w:pPr>
      <w:r w:rsidRPr="002A04C3">
        <w:rPr>
          <w:rStyle w:val="CharactersOnlyChooseanitemRemove"/>
        </w:rPr>
        <w:t>[</w:t>
      </w:r>
      <w:r w:rsidRPr="00325E69">
        <w:rPr>
          <w:rStyle w:val="CharactersOnlyChooseanitemRemove"/>
        </w:rPr>
        <w:t>Choose an item:</w:t>
      </w:r>
      <w:r w:rsidRPr="00266B16">
        <w:rPr>
          <w:rStyle w:val="CharactersOnlyChooseanitemRemove"/>
        </w:rPr>
        <w:t xml:space="preserve"> </w:t>
      </w:r>
      <w:r>
        <w:t>Department/s</w:t>
      </w:r>
      <w:r w:rsidRPr="002A04C3">
        <w:rPr>
          <w:rStyle w:val="CharactersOnlyChooseanitemRemove"/>
        </w:rPr>
        <w:t>]</w:t>
      </w:r>
      <w:sdt>
        <w:sdtPr>
          <w:id w:val="724191566"/>
          <w:lock w:val="sdtContentLocked"/>
          <w:placeholder>
            <w:docPart w:val="B11C55F1BD194928B4AE39D13A504B20"/>
          </w:placeholder>
          <w:group/>
        </w:sdtPr>
        <w:sdtEndPr/>
        <w:sdtContent>
          <w:r>
            <w:t xml:space="preserve"> of </w:t>
          </w:r>
        </w:sdtContent>
      </w:sdt>
      <w:sdt>
        <w:sdtPr>
          <w:alias w:val="Individual Primary Department OR Team Member 2 Department(s) (or remove line)"/>
          <w:tag w:val="Individual Primary Department OR Team Member 2 Department(s) (or remove line)"/>
          <w:id w:val="-1904285694"/>
          <w:lock w:val="sdtLocked"/>
          <w:placeholder>
            <w:docPart w:val="B11C55F1BD194928B4AE39D13A504B20"/>
          </w:placeholder>
          <w:showingPlcHdr/>
          <w15:color w:val="FF0000"/>
        </w:sdtPr>
        <w:sdtEndPr/>
        <w:sdtContent>
          <w:r w:rsidRPr="00E42BB1">
            <w:rPr>
              <w:rStyle w:val="PlaceholderText"/>
              <w:color w:val="auto"/>
            </w:rPr>
            <w:t xml:space="preserve">[Type Individual </w:t>
          </w:r>
          <w:r>
            <w:rPr>
              <w:rStyle w:val="PlaceholderText"/>
              <w:color w:val="auto"/>
            </w:rPr>
            <w:t>Primary</w:t>
          </w:r>
          <w:r w:rsidRPr="00E42BB1">
            <w:rPr>
              <w:rStyle w:val="PlaceholderText"/>
              <w:color w:val="auto"/>
            </w:rPr>
            <w:t xml:space="preserve"> Department OR Team Member </w:t>
          </w:r>
          <w:r>
            <w:rPr>
              <w:rStyle w:val="PlaceholderText"/>
              <w:color w:val="auto"/>
            </w:rPr>
            <w:t>1</w:t>
          </w:r>
          <w:r w:rsidRPr="00E42BB1">
            <w:rPr>
              <w:rStyle w:val="PlaceholderText"/>
              <w:color w:val="auto"/>
            </w:rPr>
            <w:t xml:space="preserve"> Department(s)</w:t>
          </w:r>
          <w:r>
            <w:rPr>
              <w:rStyle w:val="CharactersOnlySuperscript"/>
              <w:color w:val="auto"/>
            </w:rPr>
            <w:t>1</w:t>
          </w:r>
          <w:r w:rsidRPr="00E42BB1">
            <w:rPr>
              <w:rStyle w:val="PlaceholderText"/>
              <w:color w:val="auto"/>
            </w:rPr>
            <w:t>]</w:t>
          </w:r>
        </w:sdtContent>
      </w:sdt>
    </w:p>
    <w:p w14:paraId="43C3BF29" w14:textId="77777777" w:rsidR="00085C4C" w:rsidRDefault="00085C4C" w:rsidP="00085C4C">
      <w:pPr>
        <w:pStyle w:val="CustomAbstractPage1"/>
      </w:pPr>
      <w:r w:rsidRPr="002A04C3">
        <w:rPr>
          <w:rStyle w:val="CharactersOnlyChooseanitemRemove"/>
        </w:rPr>
        <w:t>[</w:t>
      </w:r>
      <w:r w:rsidRPr="00325E69">
        <w:rPr>
          <w:rStyle w:val="CharactersOnlyChooseanitemRemove"/>
        </w:rPr>
        <w:t>Choose an item:</w:t>
      </w:r>
      <w:r w:rsidRPr="00266B16">
        <w:rPr>
          <w:rStyle w:val="CharactersOnlyChooseanitemRemove"/>
        </w:rPr>
        <w:t xml:space="preserve"> </w:t>
      </w:r>
      <w:r>
        <w:t>Department/s</w:t>
      </w:r>
      <w:r w:rsidRPr="002A04C3">
        <w:rPr>
          <w:rStyle w:val="CharactersOnlyChooseanitemRemove"/>
        </w:rPr>
        <w:t>]</w:t>
      </w:r>
      <w:sdt>
        <w:sdtPr>
          <w:id w:val="-1283031835"/>
          <w:lock w:val="contentLocked"/>
          <w:placeholder>
            <w:docPart w:val="7C87DFD2F1E14E0A9C0C001F82349B9B"/>
          </w:placeholder>
          <w:group/>
        </w:sdtPr>
        <w:sdtEndPr/>
        <w:sdtContent>
          <w:r>
            <w:t xml:space="preserve"> of </w:t>
          </w:r>
        </w:sdtContent>
      </w:sdt>
      <w:sdt>
        <w:sdtPr>
          <w:alias w:val="Individual Secondary Department OR Team Member 2 Department(s) (or remove line)"/>
          <w:tag w:val="Individual Secondary Department OR Team Member 2 Department(s) (or remove line)"/>
          <w:id w:val="497001487"/>
          <w:placeholder>
            <w:docPart w:val="44E12F4AD40143EB816D2383BB591AF3"/>
          </w:placeholder>
          <w:showingPlcHdr/>
        </w:sdtPr>
        <w:sdtEndPr/>
        <w:sdtContent>
          <w:r w:rsidRPr="00E42BB1">
            <w:rPr>
              <w:rStyle w:val="PlaceholderText"/>
              <w:color w:val="auto"/>
            </w:rPr>
            <w:t xml:space="preserve">[Type Individual </w:t>
          </w:r>
          <w:r>
            <w:rPr>
              <w:rStyle w:val="PlaceholderText"/>
              <w:color w:val="auto"/>
            </w:rPr>
            <w:t>Secondary</w:t>
          </w:r>
          <w:r w:rsidRPr="00E42BB1">
            <w:rPr>
              <w:rStyle w:val="PlaceholderText"/>
              <w:color w:val="auto"/>
            </w:rPr>
            <w:t xml:space="preserve"> Department OR Team Member </w:t>
          </w:r>
          <w:r>
            <w:rPr>
              <w:rStyle w:val="PlaceholderText"/>
              <w:color w:val="auto"/>
            </w:rPr>
            <w:t>2</w:t>
          </w:r>
          <w:r w:rsidRPr="00E42BB1">
            <w:rPr>
              <w:rStyle w:val="PlaceholderText"/>
              <w:color w:val="auto"/>
            </w:rPr>
            <w:t xml:space="preserve"> Department(s)</w:t>
          </w:r>
          <w:r>
            <w:rPr>
              <w:rStyle w:val="CharactersOnlySuperscript"/>
              <w:color w:val="auto"/>
            </w:rPr>
            <w:t>2</w:t>
          </w:r>
          <w:r w:rsidRPr="00E42BB1">
            <w:rPr>
              <w:rStyle w:val="PlaceholderText"/>
              <w:color w:val="auto"/>
            </w:rPr>
            <w:t>]</w:t>
          </w:r>
        </w:sdtContent>
      </w:sdt>
    </w:p>
    <w:p w14:paraId="478962B5" w14:textId="77777777" w:rsidR="00085C4C" w:rsidRDefault="00085C4C" w:rsidP="00085C4C">
      <w:pPr>
        <w:pStyle w:val="CustomAbstractPage1"/>
      </w:pPr>
      <w:r w:rsidRPr="002A04C3">
        <w:rPr>
          <w:rStyle w:val="CharactersOnlyChooseanitemRemove"/>
        </w:rPr>
        <w:t>[</w:t>
      </w:r>
      <w:r w:rsidRPr="00325E69">
        <w:rPr>
          <w:rStyle w:val="CharactersOnlyChooseanitemRemove"/>
        </w:rPr>
        <w:t>Choose an item:</w:t>
      </w:r>
      <w:r w:rsidRPr="00266B16">
        <w:rPr>
          <w:rStyle w:val="CharactersOnlyChooseanitemRemove"/>
        </w:rPr>
        <w:t xml:space="preserve"> </w:t>
      </w:r>
      <w:r>
        <w:t>Department/s</w:t>
      </w:r>
      <w:r w:rsidRPr="002A04C3">
        <w:rPr>
          <w:rStyle w:val="CharactersOnlyChooseanitemRemove"/>
        </w:rPr>
        <w:t>]</w:t>
      </w:r>
      <w:sdt>
        <w:sdtPr>
          <w:id w:val="1158731278"/>
          <w:lock w:val="contentLocked"/>
          <w:placeholder>
            <w:docPart w:val="04BAD3EA6B84492EAC54B4D51A9E27AA"/>
          </w:placeholder>
          <w:group/>
        </w:sdtPr>
        <w:sdtEndPr/>
        <w:sdtContent>
          <w:r>
            <w:t xml:space="preserve"> of </w:t>
          </w:r>
        </w:sdtContent>
      </w:sdt>
      <w:sdt>
        <w:sdtPr>
          <w:alias w:val="Team Member 3 Department(s) (or remove line)"/>
          <w:tag w:val="Team Member 3 Department(s) (or remove line)"/>
          <w:id w:val="1165446324"/>
          <w:placeholder>
            <w:docPart w:val="04BAD3EA6B84492EAC54B4D51A9E27AA"/>
          </w:placeholder>
          <w:showingPlcHdr/>
        </w:sdtPr>
        <w:sdtEndPr/>
        <w:sdtContent>
          <w:r w:rsidRPr="00E42BB1">
            <w:rPr>
              <w:rStyle w:val="PlaceholderText"/>
              <w:color w:val="auto"/>
            </w:rPr>
            <w:t xml:space="preserve">[Type Team Member </w:t>
          </w:r>
          <w:r>
            <w:rPr>
              <w:rStyle w:val="PlaceholderText"/>
              <w:color w:val="auto"/>
            </w:rPr>
            <w:t>3</w:t>
          </w:r>
          <w:r w:rsidRPr="00E42BB1">
            <w:rPr>
              <w:rStyle w:val="PlaceholderText"/>
              <w:color w:val="auto"/>
            </w:rPr>
            <w:t xml:space="preserve"> Department(s)</w:t>
          </w:r>
          <w:r>
            <w:rPr>
              <w:rStyle w:val="CharactersOnlySuperscript"/>
              <w:color w:val="auto"/>
            </w:rPr>
            <w:t>3</w:t>
          </w:r>
          <w:r w:rsidRPr="00E42BB1">
            <w:rPr>
              <w:rStyle w:val="PlaceholderText"/>
              <w:color w:val="auto"/>
            </w:rPr>
            <w:t>]</w:t>
          </w:r>
        </w:sdtContent>
      </w:sdt>
    </w:p>
    <w:p w14:paraId="7C9C9949" w14:textId="77777777" w:rsidR="00085C4C" w:rsidRDefault="00085C4C" w:rsidP="00085C4C">
      <w:pPr>
        <w:pStyle w:val="CustomAbstractPage1"/>
      </w:pPr>
      <w:r w:rsidRPr="002A04C3">
        <w:rPr>
          <w:rStyle w:val="CharactersOnlyChooseanitemRemove"/>
        </w:rPr>
        <w:t>[</w:t>
      </w:r>
      <w:r w:rsidRPr="00325E69">
        <w:rPr>
          <w:rStyle w:val="CharactersOnlyChooseanitemRemove"/>
        </w:rPr>
        <w:t>Choose an item:</w:t>
      </w:r>
      <w:r w:rsidRPr="00266B16">
        <w:rPr>
          <w:rStyle w:val="CharactersOnlyChooseanitemRemove"/>
        </w:rPr>
        <w:t xml:space="preserve"> </w:t>
      </w:r>
      <w:r>
        <w:t>Department/s</w:t>
      </w:r>
      <w:r w:rsidRPr="002A04C3">
        <w:rPr>
          <w:rStyle w:val="CharactersOnlyChooseanitemRemove"/>
        </w:rPr>
        <w:t>]</w:t>
      </w:r>
      <w:sdt>
        <w:sdtPr>
          <w:id w:val="245232493"/>
          <w:lock w:val="contentLocked"/>
          <w:placeholder>
            <w:docPart w:val="B244ACCD8E104E1B8A8CBA145F7008E4"/>
          </w:placeholder>
          <w:group/>
        </w:sdtPr>
        <w:sdtEndPr/>
        <w:sdtContent>
          <w:r>
            <w:t xml:space="preserve"> of </w:t>
          </w:r>
        </w:sdtContent>
      </w:sdt>
      <w:sdt>
        <w:sdtPr>
          <w:alias w:val="Team Member 4 Department(s) (or remove line)"/>
          <w:tag w:val="Team Member 4 Department(s) (or remove line)"/>
          <w:id w:val="39254502"/>
          <w:placeholder>
            <w:docPart w:val="B244ACCD8E104E1B8A8CBA145F7008E4"/>
          </w:placeholder>
          <w:showingPlcHdr/>
        </w:sdtPr>
        <w:sdtEndPr/>
        <w:sdtContent>
          <w:r w:rsidRPr="00E42BB1">
            <w:rPr>
              <w:rStyle w:val="PlaceholderText"/>
              <w:color w:val="auto"/>
            </w:rPr>
            <w:t xml:space="preserve">[Type Team Member </w:t>
          </w:r>
          <w:r>
            <w:rPr>
              <w:rStyle w:val="PlaceholderText"/>
              <w:color w:val="auto"/>
            </w:rPr>
            <w:t>4</w:t>
          </w:r>
          <w:r w:rsidRPr="00E42BB1">
            <w:rPr>
              <w:rStyle w:val="PlaceholderText"/>
              <w:color w:val="auto"/>
            </w:rPr>
            <w:t xml:space="preserve"> Department(s)</w:t>
          </w:r>
          <w:r>
            <w:rPr>
              <w:rStyle w:val="CharactersOnlySuperscript"/>
              <w:color w:val="auto"/>
            </w:rPr>
            <w:t>4</w:t>
          </w:r>
          <w:r w:rsidRPr="00E42BB1">
            <w:rPr>
              <w:rStyle w:val="PlaceholderText"/>
              <w:color w:val="auto"/>
            </w:rPr>
            <w:t>]</w:t>
          </w:r>
        </w:sdtContent>
      </w:sdt>
    </w:p>
    <w:p w14:paraId="1EB17610" w14:textId="77777777" w:rsidR="00085C4C" w:rsidRDefault="00085C4C" w:rsidP="00085C4C">
      <w:pPr>
        <w:pStyle w:val="CustomAbstractPage1"/>
      </w:pPr>
      <w:r w:rsidRPr="002A04C3">
        <w:rPr>
          <w:rStyle w:val="CharactersOnlyChooseanitemRemove"/>
        </w:rPr>
        <w:t>[</w:t>
      </w:r>
      <w:r w:rsidRPr="00325E69">
        <w:rPr>
          <w:rStyle w:val="CharactersOnlyChooseanitemRemove"/>
        </w:rPr>
        <w:t>Choose an item:</w:t>
      </w:r>
      <w:r w:rsidRPr="00266B16">
        <w:rPr>
          <w:rStyle w:val="CharactersOnlyChooseanitemRemove"/>
        </w:rPr>
        <w:t xml:space="preserve"> </w:t>
      </w:r>
      <w:r>
        <w:t>Department/s</w:t>
      </w:r>
      <w:r w:rsidRPr="002A04C3">
        <w:rPr>
          <w:rStyle w:val="CharactersOnlyChooseanitemRemove"/>
        </w:rPr>
        <w:t>]</w:t>
      </w:r>
      <w:sdt>
        <w:sdtPr>
          <w:id w:val="827712275"/>
          <w:lock w:val="contentLocked"/>
          <w:placeholder>
            <w:docPart w:val="63583E4C11694370A7B2A55F5C266B71"/>
          </w:placeholder>
          <w:group/>
        </w:sdtPr>
        <w:sdtEndPr/>
        <w:sdtContent>
          <w:r>
            <w:t xml:space="preserve"> of </w:t>
          </w:r>
        </w:sdtContent>
      </w:sdt>
      <w:sdt>
        <w:sdtPr>
          <w:alias w:val="Team Member 5 Department(s) (or remove line)"/>
          <w:tag w:val="Team Member 5 Department(s) (or remove line)"/>
          <w:id w:val="-984001796"/>
          <w:placeholder>
            <w:docPart w:val="63583E4C11694370A7B2A55F5C266B71"/>
          </w:placeholder>
          <w:showingPlcHdr/>
        </w:sdtPr>
        <w:sdtEndPr/>
        <w:sdtContent>
          <w:r w:rsidRPr="00E42BB1">
            <w:rPr>
              <w:rStyle w:val="PlaceholderText"/>
              <w:color w:val="auto"/>
            </w:rPr>
            <w:t xml:space="preserve">[Type Team Member </w:t>
          </w:r>
          <w:r>
            <w:rPr>
              <w:rStyle w:val="PlaceholderText"/>
              <w:color w:val="auto"/>
            </w:rPr>
            <w:t>5</w:t>
          </w:r>
          <w:r w:rsidRPr="00E42BB1">
            <w:rPr>
              <w:rStyle w:val="PlaceholderText"/>
              <w:color w:val="auto"/>
            </w:rPr>
            <w:t xml:space="preserve"> Department(s)</w:t>
          </w:r>
          <w:r>
            <w:rPr>
              <w:rStyle w:val="CharactersOnlySuperscript"/>
              <w:color w:val="auto"/>
            </w:rPr>
            <w:t>5</w:t>
          </w:r>
          <w:r w:rsidRPr="00E42BB1">
            <w:rPr>
              <w:rStyle w:val="PlaceholderText"/>
              <w:color w:val="auto"/>
            </w:rPr>
            <w:t>]</w:t>
          </w:r>
        </w:sdtContent>
      </w:sdt>
    </w:p>
    <w:sdt>
      <w:sdtPr>
        <w:id w:val="-1715806465"/>
        <w:lock w:val="sdtContentLocked"/>
        <w:placeholder>
          <w:docPart w:val="7C87DFD2F1E14E0A9C0C001F82349B9B"/>
        </w:placeholder>
        <w:group/>
      </w:sdtPr>
      <w:sdtEndPr/>
      <w:sdtContent>
        <w:p w14:paraId="190B170F" w14:textId="77777777" w:rsidR="00085C4C" w:rsidRDefault="00085C4C" w:rsidP="00085C4C">
          <w:pPr>
            <w:pStyle w:val="CustomAbstractPage2"/>
          </w:pPr>
          <w:r>
            <w:t>Texas A&amp;M University</w:t>
          </w:r>
        </w:p>
      </w:sdtContent>
    </w:sdt>
    <w:p w14:paraId="59806CB8" w14:textId="77777777" w:rsidR="00085C4C" w:rsidRDefault="008334B6" w:rsidP="00085C4C">
      <w:pPr>
        <w:pStyle w:val="CustomAbstractPage1"/>
      </w:pPr>
      <w:sdt>
        <w:sdtPr>
          <w:id w:val="1789239452"/>
          <w:lock w:val="sdtContentLocked"/>
          <w:placeholder>
            <w:docPart w:val="7C87DFD2F1E14E0A9C0C001F82349B9B"/>
          </w:placeholder>
          <w:group/>
        </w:sdtPr>
        <w:sdtEndPr/>
        <w:sdtContent>
          <w:r w:rsidR="00085C4C">
            <w:t>Research Faculty Advisor:</w:t>
          </w:r>
        </w:sdtContent>
      </w:sdt>
      <w:r w:rsidR="00085C4C">
        <w:t xml:space="preserve"> </w:t>
      </w:r>
      <w:sdt>
        <w:sdtPr>
          <w:alias w:val="Primary Faculty Advisor (2 of 2)"/>
          <w:tag w:val="Primary Faculty Advisor (2 of 2)"/>
          <w:id w:val="-1720892921"/>
          <w:lock w:val="sdtLocked"/>
          <w:placeholder>
            <w:docPart w:val="7C87DFD2F1E14E0A9C0C001F82349B9B"/>
          </w:placeholder>
          <w:showingPlcHdr/>
          <w15:color w:val="FF0000"/>
        </w:sdtPr>
        <w:sdtEndPr/>
        <w:sdtContent>
          <w:r w:rsidR="00297929" w:rsidRPr="00297929">
            <w:rPr>
              <w:rStyle w:val="PlaceholderText"/>
              <w:color w:val="auto"/>
            </w:rPr>
            <w:t>[Type Name of Primary Advisor]</w:t>
          </w:r>
        </w:sdtContent>
      </w:sdt>
    </w:p>
    <w:p w14:paraId="2ED7B99E" w14:textId="77777777" w:rsidR="00297929" w:rsidRDefault="00297929" w:rsidP="00297929">
      <w:pPr>
        <w:pStyle w:val="CustomAbstractPage1"/>
      </w:pPr>
      <w:r w:rsidRPr="002A04C3">
        <w:rPr>
          <w:rStyle w:val="CharactersOnlyChooseanitemRemove"/>
        </w:rPr>
        <w:t>[</w:t>
      </w:r>
      <w:r w:rsidRPr="00325E69">
        <w:rPr>
          <w:rStyle w:val="CharactersOnlyChooseanitemRemove"/>
        </w:rPr>
        <w:t>Choose an item:</w:t>
      </w:r>
      <w:r w:rsidRPr="00266B16">
        <w:rPr>
          <w:rStyle w:val="CharactersOnlyChooseanitemRemove"/>
        </w:rPr>
        <w:t xml:space="preserve"> </w:t>
      </w:r>
      <w:r>
        <w:t>Department/s</w:t>
      </w:r>
      <w:r w:rsidRPr="002A04C3">
        <w:rPr>
          <w:rStyle w:val="CharactersOnlyChooseanitemRemove"/>
        </w:rPr>
        <w:t>]</w:t>
      </w:r>
      <w:sdt>
        <w:sdtPr>
          <w:id w:val="-134640484"/>
          <w:lock w:val="contentLocked"/>
          <w:placeholder>
            <w:docPart w:val="9F1EA0987E8E4BF28EFB5C74A3909F8F"/>
          </w:placeholder>
          <w:group/>
        </w:sdtPr>
        <w:sdtEndPr/>
        <w:sdtContent>
          <w:r>
            <w:t xml:space="preserve"> of</w:t>
          </w:r>
        </w:sdtContent>
      </w:sdt>
      <w:r>
        <w:t xml:space="preserve"> </w:t>
      </w:r>
      <w:sdt>
        <w:sdtPr>
          <w:alias w:val="Primary Faculty Advisor Department"/>
          <w:tag w:val="Primary Faculty Advisor Department"/>
          <w:id w:val="584114108"/>
          <w:lock w:val="sdtLocked"/>
          <w:placeholder>
            <w:docPart w:val="77C54D2B75104A7EA971C02952C71904"/>
          </w:placeholder>
          <w:showingPlcHdr/>
          <w15:color w:val="FF0000"/>
        </w:sdtPr>
        <w:sdtEndPr>
          <w:rPr>
            <w:color w:val="auto"/>
          </w:rPr>
        </w:sdtEndPr>
        <w:sdtContent>
          <w:r w:rsidRPr="002D4AEF">
            <w:rPr>
              <w:rStyle w:val="PlaceholderText"/>
              <w:color w:val="auto"/>
            </w:rPr>
            <w:t>[Type Primary Advisor Department]</w:t>
          </w:r>
        </w:sdtContent>
      </w:sdt>
    </w:p>
    <w:p w14:paraId="24F8B605" w14:textId="77777777" w:rsidR="00085C4C" w:rsidRDefault="00297929" w:rsidP="00297929">
      <w:pPr>
        <w:pStyle w:val="CustomAbstractPage2"/>
      </w:pPr>
      <w:r>
        <w:t xml:space="preserve"> </w:t>
      </w:r>
      <w:sdt>
        <w:sdtPr>
          <w:id w:val="-670177987"/>
          <w:lock w:val="sdtContentLocked"/>
          <w:placeholder>
            <w:docPart w:val="7C87DFD2F1E14E0A9C0C001F82349B9B"/>
          </w:placeholder>
          <w:group/>
        </w:sdtPr>
        <w:sdtEndPr/>
        <w:sdtContent>
          <w:r w:rsidR="00085C4C">
            <w:t>Texas A&amp;M University</w:t>
          </w:r>
        </w:sdtContent>
      </w:sdt>
    </w:p>
    <w:p w14:paraId="746BAC90" w14:textId="77777777" w:rsidR="00085C4C" w:rsidRDefault="008334B6" w:rsidP="00085C4C">
      <w:pPr>
        <w:pStyle w:val="CustomAbstractPage1"/>
      </w:pPr>
      <w:sdt>
        <w:sdtPr>
          <w:id w:val="-2128845474"/>
          <w:lock w:val="contentLocked"/>
          <w:placeholder>
            <w:docPart w:val="7C87DFD2F1E14E0A9C0C001F82349B9B"/>
          </w:placeholder>
          <w:group/>
        </w:sdtPr>
        <w:sdtEndPr/>
        <w:sdtContent>
          <w:r w:rsidR="00085C4C">
            <w:t xml:space="preserve">Research Faculty Advisor: </w:t>
          </w:r>
        </w:sdtContent>
      </w:sdt>
      <w:sdt>
        <w:sdtPr>
          <w:alias w:val="Secondary Faculty Advisor (2 of 2) (or remove line)"/>
          <w:tag w:val="Secondary Faculty Advisor (2 of 2) (or remove line)"/>
          <w:id w:val="427239217"/>
          <w:placeholder>
            <w:docPart w:val="73FF2EDCBF2D414DB07178C18912C6D8"/>
          </w:placeholder>
          <w:showingPlcHdr/>
        </w:sdtPr>
        <w:sdtEndPr/>
        <w:sdtContent>
          <w:r w:rsidR="00085C4C" w:rsidRPr="00E42BB1">
            <w:rPr>
              <w:rStyle w:val="PlaceholderText"/>
              <w:color w:val="auto"/>
            </w:rPr>
            <w:t>[Type Name of Secondary Advisor OR remove line]</w:t>
          </w:r>
        </w:sdtContent>
      </w:sdt>
    </w:p>
    <w:p w14:paraId="61C80CD7" w14:textId="77777777" w:rsidR="00085C4C" w:rsidRDefault="00085C4C" w:rsidP="00085C4C">
      <w:pPr>
        <w:pStyle w:val="CustomAbstractPage1"/>
      </w:pPr>
      <w:r w:rsidRPr="002A04C3">
        <w:rPr>
          <w:rStyle w:val="CharactersOnlyChooseanitemRemove"/>
        </w:rPr>
        <w:t>[</w:t>
      </w:r>
      <w:r w:rsidRPr="00325E69">
        <w:rPr>
          <w:rStyle w:val="CharactersOnlyChooseanitemRemove"/>
        </w:rPr>
        <w:t>Choose an item:</w:t>
      </w:r>
      <w:r w:rsidRPr="00266B16">
        <w:rPr>
          <w:rStyle w:val="CharactersOnlyChooseanitemRemove"/>
        </w:rPr>
        <w:t xml:space="preserve"> </w:t>
      </w:r>
      <w:r>
        <w:t>Department/s</w:t>
      </w:r>
      <w:r w:rsidRPr="002A04C3">
        <w:rPr>
          <w:rStyle w:val="CharactersOnlyChooseanitemRemove"/>
        </w:rPr>
        <w:t>]</w:t>
      </w:r>
      <w:sdt>
        <w:sdtPr>
          <w:id w:val="-406390622"/>
          <w:lock w:val="contentLocked"/>
          <w:placeholder>
            <w:docPart w:val="BC3BE98FDC844ADCAFF65840391FC333"/>
          </w:placeholder>
          <w:group/>
        </w:sdtPr>
        <w:sdtEndPr/>
        <w:sdtContent>
          <w:r>
            <w:t xml:space="preserve"> of</w:t>
          </w:r>
        </w:sdtContent>
      </w:sdt>
      <w:r>
        <w:t xml:space="preserve"> </w:t>
      </w:r>
      <w:sdt>
        <w:sdtPr>
          <w:alias w:val="Secondary Faculty Advisor Department (or remove line)"/>
          <w:tag w:val="Secondary Faculty Advisor Department (or remove line)"/>
          <w:id w:val="805815465"/>
          <w:placeholder>
            <w:docPart w:val="AFBB07054DA4487D86F1B04D00B17F1B"/>
          </w:placeholder>
          <w:showingPlcHdr/>
        </w:sdtPr>
        <w:sdtEndPr/>
        <w:sdtContent>
          <w:r w:rsidRPr="00E42BB1">
            <w:rPr>
              <w:rStyle w:val="PlaceholderText"/>
              <w:color w:val="auto"/>
            </w:rPr>
            <w:t>[Type Secondary Advisor Department OR remove line]</w:t>
          </w:r>
        </w:sdtContent>
      </w:sdt>
    </w:p>
    <w:p w14:paraId="52A1901C" w14:textId="77777777" w:rsidR="00545525" w:rsidRDefault="00085C4C" w:rsidP="00085C4C">
      <w:pPr>
        <w:pStyle w:val="CustomAbstractPage2"/>
      </w:pPr>
      <w:r>
        <w:t>Texas A&amp;M University</w:t>
      </w:r>
    </w:p>
    <w:p w14:paraId="1B22739E" w14:textId="77777777" w:rsidR="00545525" w:rsidRDefault="00545525" w:rsidP="00545525">
      <w:pPr>
        <w:pStyle w:val="BodyParagraphIndent"/>
      </w:pPr>
      <w:r>
        <w:t xml:space="preserve">[Type your Abstract. Your Abstract must be a “complete snapshot” of your manuscript and be a stand-alone piece. Since the text of the Abstract will be distributed widely through a variety of databases, formal citations, images, and complex equations should not be included. The Abstract should be between 250 and 500 words. </w:t>
      </w:r>
    </w:p>
    <w:p w14:paraId="13BA2807" w14:textId="77777777" w:rsidR="00545525" w:rsidRDefault="00545525" w:rsidP="00545525">
      <w:pPr>
        <w:pStyle w:val="BodyParagraphIndent"/>
      </w:pPr>
      <w:r>
        <w:t xml:space="preserve">The Abstract is a stand-alone section that appears in public databases without your thesis document and should not contain citations. </w:t>
      </w:r>
    </w:p>
    <w:p w14:paraId="679E4DC9" w14:textId="77777777" w:rsidR="00545525" w:rsidRDefault="00545525" w:rsidP="00951F31">
      <w:pPr>
        <w:pStyle w:val="BodyParagraphIndent"/>
      </w:pPr>
      <w:r>
        <w:lastRenderedPageBreak/>
        <w:t>The Abstract page is the first page of your document and will use Arabic page numbers starting with page 1. The rest of the pages in your document should continue with these Arabic numbers, including your appendices, if included.]</w:t>
      </w:r>
      <w:r>
        <w:br w:type="page"/>
      </w:r>
    </w:p>
    <w:p w14:paraId="3F1B0F88" w14:textId="77777777" w:rsidR="00545525" w:rsidRDefault="00545525" w:rsidP="002D75AE">
      <w:pPr>
        <w:pStyle w:val="Heading1"/>
      </w:pPr>
      <w:bookmarkStart w:id="12" w:name="_Toc45285595"/>
      <w:bookmarkStart w:id="13" w:name="_Toc45285616"/>
      <w:bookmarkStart w:id="14" w:name="_Toc45285708"/>
      <w:bookmarkStart w:id="15" w:name="_Toc45285795"/>
      <w:bookmarkStart w:id="16" w:name="_Toc53407867"/>
      <w:r w:rsidRPr="002D75AE">
        <w:lastRenderedPageBreak/>
        <w:t>Dedication</w:t>
      </w:r>
      <w:bookmarkEnd w:id="12"/>
      <w:bookmarkEnd w:id="13"/>
      <w:bookmarkEnd w:id="14"/>
      <w:bookmarkEnd w:id="15"/>
      <w:bookmarkEnd w:id="16"/>
    </w:p>
    <w:p w14:paraId="0C2FA362" w14:textId="77777777" w:rsidR="00F06919" w:rsidRPr="00C952BC" w:rsidRDefault="00F06919" w:rsidP="00F06919">
      <w:pPr>
        <w:pStyle w:val="HelpTextRemove"/>
      </w:pPr>
      <w:bookmarkStart w:id="17" w:name="_Hlk45640554"/>
      <w:r w:rsidRPr="00C952BC">
        <w:t>[</w:t>
      </w:r>
      <w:r>
        <w:t xml:space="preserve">PAGE </w:t>
      </w:r>
      <w:r w:rsidRPr="00C952BC">
        <w:t>INSTRUCTIONS]</w:t>
      </w:r>
      <w:r>
        <w:t xml:space="preserve"> </w:t>
      </w:r>
      <w:commentRangeStart w:id="18"/>
      <w:r>
        <w:t>[see comment]</w:t>
      </w:r>
      <w:commentRangeEnd w:id="18"/>
      <w:r>
        <w:rPr>
          <w:rStyle w:val="CommentReference"/>
          <w:b w:val="0"/>
          <w:caps w:val="0"/>
          <w:color w:val="000000" w:themeColor="text1"/>
        </w:rPr>
        <w:commentReference w:id="18"/>
      </w:r>
    </w:p>
    <w:p w14:paraId="1A9BAB50" w14:textId="77777777" w:rsidR="00545525" w:rsidRDefault="00545525" w:rsidP="00F06919">
      <w:pPr>
        <w:pStyle w:val="BodyParagraphIndent"/>
      </w:pPr>
      <w:r>
        <w:t>[The Dedication page:</w:t>
      </w:r>
    </w:p>
    <w:p w14:paraId="6107E531" w14:textId="77777777" w:rsidR="00545525" w:rsidRDefault="00545525" w:rsidP="00545525">
      <w:pPr>
        <w:pStyle w:val="ListUnordered"/>
      </w:pPr>
      <w:r>
        <w:t>Is optional</w:t>
      </w:r>
    </w:p>
    <w:p w14:paraId="06F06D6F" w14:textId="77777777" w:rsidR="00545525" w:rsidRDefault="00545525" w:rsidP="00545525">
      <w:pPr>
        <w:pStyle w:val="ListUnordered"/>
      </w:pPr>
      <w:r>
        <w:t>Must be placed directly after the Abstract Page (page 1)</w:t>
      </w:r>
    </w:p>
    <w:p w14:paraId="50A2ECA0" w14:textId="77777777" w:rsidR="00545525" w:rsidRDefault="00545525" w:rsidP="00545525">
      <w:pPr>
        <w:pStyle w:val="ListUnordered"/>
      </w:pPr>
      <w:r>
        <w:t>Limited to one page (no more than a few sentences)</w:t>
      </w:r>
    </w:p>
    <w:p w14:paraId="155CA3E6" w14:textId="77777777" w:rsidR="00545525" w:rsidRDefault="00545525" w:rsidP="00545525">
      <w:pPr>
        <w:pStyle w:val="ListUnordered"/>
      </w:pPr>
      <w:r>
        <w:t>The same font size and style as the other text in the thesis (however, if you prefer, your text can be centered and italics)</w:t>
      </w:r>
    </w:p>
    <w:p w14:paraId="1E086601" w14:textId="77777777" w:rsidR="00545525" w:rsidRDefault="00545525" w:rsidP="00545525">
      <w:pPr>
        <w:pStyle w:val="ListUnordered"/>
      </w:pPr>
      <w:r>
        <w:t>Is meant to dedicate your work to a person or group and:</w:t>
      </w:r>
    </w:p>
    <w:p w14:paraId="433DF7B9" w14:textId="77777777" w:rsidR="00545525" w:rsidRDefault="00545525" w:rsidP="00545525">
      <w:pPr>
        <w:pStyle w:val="ListUnordered"/>
        <w:numPr>
          <w:ilvl w:val="1"/>
          <w:numId w:val="2"/>
        </w:numPr>
      </w:pPr>
      <w:r>
        <w:t>Identifies the person or group (can be simple or use formal titles)</w:t>
      </w:r>
    </w:p>
    <w:p w14:paraId="3B55595C" w14:textId="77777777" w:rsidR="00545525" w:rsidRDefault="00545525" w:rsidP="00545525">
      <w:pPr>
        <w:pStyle w:val="ListUnordered"/>
        <w:numPr>
          <w:ilvl w:val="1"/>
          <w:numId w:val="2"/>
        </w:numPr>
      </w:pPr>
      <w:r>
        <w:t>Varies in style from formal to informal</w:t>
      </w:r>
    </w:p>
    <w:p w14:paraId="54520081" w14:textId="77777777" w:rsidR="00545525" w:rsidRDefault="00545525" w:rsidP="00545525">
      <w:pPr>
        <w:pStyle w:val="ListUnordered"/>
        <w:numPr>
          <w:ilvl w:val="1"/>
          <w:numId w:val="2"/>
        </w:numPr>
      </w:pPr>
      <w:r>
        <w:t>May include an explanation of why you chose the person or group]</w:t>
      </w:r>
    </w:p>
    <w:p w14:paraId="68EA25C9" w14:textId="77777777" w:rsidR="00F06919" w:rsidRPr="00C952BC" w:rsidRDefault="00F06919" w:rsidP="00F06919">
      <w:pPr>
        <w:pStyle w:val="HelpTextRemove"/>
      </w:pPr>
      <w:r w:rsidRPr="00C952BC">
        <w:t xml:space="preserve">[MODIFY SAMPLE WORDING </w:t>
      </w:r>
      <w:r>
        <w:t>BELOW]</w:t>
      </w:r>
    </w:p>
    <w:p w14:paraId="79B87073" w14:textId="77777777" w:rsidR="00A81A14" w:rsidRPr="00504569" w:rsidRDefault="00681F9F" w:rsidP="00A81A14">
      <w:pPr>
        <w:pStyle w:val="BodyParagraphDedicationonly"/>
      </w:pPr>
      <w:r>
        <w:t>[</w:t>
      </w:r>
      <w:r w:rsidR="00A81A14" w:rsidRPr="00504569">
        <w:t xml:space="preserve">To our </w:t>
      </w:r>
      <w:r w:rsidR="00A81A14">
        <w:t>friends</w:t>
      </w:r>
      <w:r w:rsidR="00A81A14" w:rsidRPr="00504569">
        <w:t xml:space="preserve">, </w:t>
      </w:r>
      <w:r w:rsidR="00A81A14">
        <w:t>families, instructors, and peers who supported us throughout the research process.</w:t>
      </w:r>
      <w:bookmarkEnd w:id="17"/>
      <w:r>
        <w:t>]</w:t>
      </w:r>
      <w:r w:rsidR="00A81A14">
        <w:t xml:space="preserve"> </w:t>
      </w:r>
    </w:p>
    <w:p w14:paraId="33BEE337" w14:textId="77777777" w:rsidR="00545525" w:rsidRDefault="00545525">
      <w:pPr>
        <w:spacing w:after="160" w:line="259" w:lineRule="auto"/>
      </w:pPr>
      <w:r>
        <w:br w:type="page"/>
      </w:r>
    </w:p>
    <w:bookmarkStart w:id="19" w:name="_Toc45285596" w:displacedByCustomXml="next"/>
    <w:bookmarkStart w:id="20" w:name="_Toc45285617" w:displacedByCustomXml="next"/>
    <w:bookmarkStart w:id="21" w:name="_Toc45285709" w:displacedByCustomXml="next"/>
    <w:bookmarkStart w:id="22" w:name="_Toc45285796" w:displacedByCustomXml="next"/>
    <w:bookmarkStart w:id="23" w:name="_Toc53407868" w:displacedByCustomXml="next"/>
    <w:sdt>
      <w:sdtPr>
        <w:alias w:val="Acknowledgements Heading (required, locked)"/>
        <w:tag w:val="Acknowledgements Heading (required, locked)"/>
        <w:id w:val="-79987751"/>
        <w:lock w:val="sdtContentLocked"/>
        <w:placeholder>
          <w:docPart w:val="76B8599C966C4919B79D26D32C7B3348"/>
        </w:placeholder>
      </w:sdtPr>
      <w:sdtEndPr/>
      <w:sdtContent>
        <w:p w14:paraId="3D1F7D23" w14:textId="77777777" w:rsidR="00545525" w:rsidRDefault="00545525" w:rsidP="002D75AE">
          <w:pPr>
            <w:pStyle w:val="Heading1"/>
          </w:pPr>
          <w:r>
            <w:t>Acknowledgements</w:t>
          </w:r>
        </w:p>
        <w:bookmarkEnd w:id="19" w:displacedByCustomXml="next"/>
        <w:bookmarkEnd w:id="20" w:displacedByCustomXml="next"/>
        <w:bookmarkEnd w:id="21" w:displacedByCustomXml="next"/>
        <w:bookmarkEnd w:id="22" w:displacedByCustomXml="next"/>
      </w:sdtContent>
    </w:sdt>
    <w:bookmarkEnd w:id="23" w:displacedByCustomXml="prev"/>
    <w:p w14:paraId="7C107E7A" w14:textId="77777777" w:rsidR="00F06919" w:rsidRPr="00C952BC" w:rsidRDefault="00F06919" w:rsidP="00F06919">
      <w:pPr>
        <w:pStyle w:val="HelpTextRemove"/>
      </w:pPr>
      <w:r w:rsidRPr="00C952BC">
        <w:t>[PAGE INSTRUCTIONS]</w:t>
      </w:r>
      <w:r>
        <w:t xml:space="preserve"> </w:t>
      </w:r>
      <w:commentRangeStart w:id="24"/>
      <w:r>
        <w:t>[see comment]</w:t>
      </w:r>
      <w:commentRangeEnd w:id="24"/>
      <w:r>
        <w:rPr>
          <w:rStyle w:val="CommentReference"/>
          <w:b w:val="0"/>
          <w:caps w:val="0"/>
          <w:color w:val="000000" w:themeColor="text1"/>
        </w:rPr>
        <w:commentReference w:id="24"/>
      </w:r>
    </w:p>
    <w:p w14:paraId="1FD11B90" w14:textId="77777777" w:rsidR="00545525" w:rsidRPr="00545525" w:rsidRDefault="00545525" w:rsidP="00F06919">
      <w:pPr>
        <w:pStyle w:val="BodyParagraphIndent"/>
      </w:pPr>
      <w:r w:rsidRPr="00545525">
        <w:t>The Acknowledgements page:</w:t>
      </w:r>
    </w:p>
    <w:p w14:paraId="341B25ED" w14:textId="77777777" w:rsidR="00545525" w:rsidRDefault="00545525" w:rsidP="00545525">
      <w:pPr>
        <w:pStyle w:val="ListUnordered"/>
      </w:pPr>
      <w:r>
        <w:t xml:space="preserve">Is required </w:t>
      </w:r>
    </w:p>
    <w:p w14:paraId="108ABAEF" w14:textId="77777777" w:rsidR="00545525" w:rsidRDefault="00545525" w:rsidP="00545525">
      <w:pPr>
        <w:pStyle w:val="ListUnordered"/>
      </w:pPr>
      <w:r>
        <w:t>Must be placed directly after the Dedication page (if you do not have a Dedication page, the Acknowledgements page goes directly after the Abstract page)</w:t>
      </w:r>
    </w:p>
    <w:p w14:paraId="35322164" w14:textId="77777777" w:rsidR="00545525" w:rsidRDefault="00545525" w:rsidP="00545525">
      <w:pPr>
        <w:pStyle w:val="ListUnordered"/>
      </w:pPr>
      <w:r>
        <w:t>Must state whether or not you had contributors and/or funding</w:t>
      </w:r>
    </w:p>
    <w:p w14:paraId="5F37C681" w14:textId="77777777" w:rsidR="00545525" w:rsidRDefault="00545525" w:rsidP="00545525">
      <w:pPr>
        <w:pStyle w:val="ListUnordered"/>
      </w:pPr>
      <w:r>
        <w:t>Can be 1-2 pages</w:t>
      </w:r>
    </w:p>
    <w:p w14:paraId="79C72025" w14:textId="77777777" w:rsidR="00681F9F" w:rsidRPr="00545525" w:rsidRDefault="00681F9F" w:rsidP="00681F9F">
      <w:pPr>
        <w:pStyle w:val="BodyParagraphIndent"/>
      </w:pPr>
      <w:r w:rsidRPr="00545525">
        <w:t xml:space="preserve">The first part of the Contributors </w:t>
      </w:r>
      <w:r>
        <w:t>Subs</w:t>
      </w:r>
      <w:r w:rsidRPr="00545525">
        <w:t xml:space="preserve">ection will name all faculty advisor(s). The second part will acknowledge individual student contributions and/or the contributions of others.  </w:t>
      </w:r>
    </w:p>
    <w:p w14:paraId="6729311D" w14:textId="77777777" w:rsidR="00681F9F" w:rsidRPr="00545525" w:rsidRDefault="00681F9F" w:rsidP="00681F9F">
      <w:pPr>
        <w:pStyle w:val="BodyParagraphIndent"/>
      </w:pPr>
      <w:r w:rsidRPr="00545525">
        <w:t xml:space="preserve">The Funding </w:t>
      </w:r>
      <w:r>
        <w:t>Sources Subs</w:t>
      </w:r>
      <w:r w:rsidRPr="00545525">
        <w:t xml:space="preserve">ection includes all support that was provided by the university, or any other source, to conduct your thesis, research, and compilation. If you received no funding, state that </w:t>
      </w:r>
      <w:r>
        <w:t>in this subsection instead</w:t>
      </w:r>
      <w:r w:rsidRPr="00545525">
        <w:t>.</w:t>
      </w:r>
    </w:p>
    <w:p w14:paraId="324E012C" w14:textId="77777777" w:rsidR="00545525" w:rsidRPr="00545525" w:rsidRDefault="00545525" w:rsidP="00545525">
      <w:pPr>
        <w:pStyle w:val="BodyParagraphIndent"/>
      </w:pPr>
      <w:r w:rsidRPr="00545525">
        <w:t>The wording below can be used as an example. You may be required to use specific language from your granting agency or fellowship program. Be sure to check your program guidelines and consult your faculty advisor when drafting the Acknowledgements page.</w:t>
      </w:r>
    </w:p>
    <w:p w14:paraId="758FD471" w14:textId="77777777" w:rsidR="00F06919" w:rsidRPr="00C952BC" w:rsidRDefault="00F06919" w:rsidP="00F06919">
      <w:pPr>
        <w:pStyle w:val="HelpTextRemove"/>
      </w:pPr>
      <w:r w:rsidRPr="00C952BC">
        <w:t>[MODIFY SAMPLE WORDING</w:t>
      </w:r>
      <w:r>
        <w:t xml:space="preserve"> BELOW</w:t>
      </w:r>
      <w:r w:rsidRPr="00C952BC">
        <w:t>]</w:t>
      </w:r>
    </w:p>
    <w:sdt>
      <w:sdtPr>
        <w:rPr>
          <w:rStyle w:val="CharactersOnlyBold"/>
        </w:rPr>
        <w:alias w:val="Contributors Subheading (required, locked)"/>
        <w:tag w:val="Contributors Subheading (required, locked)"/>
        <w:id w:val="1444500176"/>
        <w:lock w:val="sdtContentLocked"/>
        <w:placeholder>
          <w:docPart w:val="76B8599C966C4919B79D26D32C7B3348"/>
        </w:placeholder>
      </w:sdtPr>
      <w:sdtEndPr>
        <w:rPr>
          <w:rStyle w:val="CharactersOnlyBold"/>
        </w:rPr>
      </w:sdtEndPr>
      <w:sdtContent>
        <w:p w14:paraId="29D5DCA0" w14:textId="77777777" w:rsidR="00545525" w:rsidRPr="00D91877" w:rsidRDefault="00545525" w:rsidP="008C02AF">
          <w:pPr>
            <w:pStyle w:val="BodyParagraphNoIndent"/>
            <w:rPr>
              <w:rStyle w:val="CharactersOnlyBold"/>
            </w:rPr>
          </w:pPr>
          <w:r w:rsidRPr="00D91877">
            <w:rPr>
              <w:rStyle w:val="CharactersOnlyBold"/>
            </w:rPr>
            <w:t>Contributors</w:t>
          </w:r>
        </w:p>
      </w:sdtContent>
    </w:sdt>
    <w:p w14:paraId="0C7DBD6C" w14:textId="77777777" w:rsidR="00545525" w:rsidRPr="00545525" w:rsidRDefault="00545525" w:rsidP="00545525">
      <w:pPr>
        <w:pStyle w:val="BodyParagraphIndent"/>
      </w:pPr>
      <w:r w:rsidRPr="00545525">
        <w:t xml:space="preserve">I would like to thank my faculty advisor, Dr. </w:t>
      </w:r>
      <w:r w:rsidR="00470558">
        <w:t>[</w:t>
      </w:r>
      <w:r w:rsidRPr="00545525">
        <w:t>XXXX</w:t>
      </w:r>
      <w:r w:rsidR="00470558">
        <w:t>]</w:t>
      </w:r>
      <w:r w:rsidRPr="00545525">
        <w:t>, and my [XXXX], [XXXX], for their guidance and support throughout the course of this research.</w:t>
      </w:r>
    </w:p>
    <w:p w14:paraId="4ED87CCC" w14:textId="77777777" w:rsidR="00545525" w:rsidRPr="00545525" w:rsidRDefault="00545525" w:rsidP="00545525">
      <w:pPr>
        <w:pStyle w:val="BodyParagraphIndent"/>
      </w:pPr>
      <w:r w:rsidRPr="00545525">
        <w:t xml:space="preserve">Thanks also go to my friends and colleagues and the department faculty and staff for making my time at Texas A&amp;M University a great experience. </w:t>
      </w:r>
    </w:p>
    <w:p w14:paraId="62389086" w14:textId="77777777" w:rsidR="00545525" w:rsidRPr="00545525" w:rsidRDefault="00545525" w:rsidP="00545525">
      <w:pPr>
        <w:pStyle w:val="BodyParagraphIndent"/>
      </w:pPr>
      <w:r w:rsidRPr="00545525">
        <w:lastRenderedPageBreak/>
        <w:t>Finally, thanks to my [XXXX] for their encouragement and to my [XXXX] for her/his/their patience and love.</w:t>
      </w:r>
    </w:p>
    <w:p w14:paraId="2F0D4C88" w14:textId="77777777" w:rsidR="00545525" w:rsidRPr="00545525" w:rsidRDefault="00545525" w:rsidP="00545525">
      <w:pPr>
        <w:pStyle w:val="BodyParagraphIndent"/>
      </w:pPr>
      <w:r w:rsidRPr="00545525">
        <w:t>The [DATA/MATERIALS/etc.] analyzed/used for [MANUSCRIPT TITLE] were provided by [NAME – can be the names of other faculty, graduate students, lab, lab members, teammates, etc. who contributed to specific aspects of the project]. The analyses depicted in [MANUSCRIPT TITLE] were conducted in part by [NAME – can be the name of a department, lab, research group, etc.] and were published in [YEAR] [OR and these data are unpublished].</w:t>
      </w:r>
    </w:p>
    <w:p w14:paraId="2C3DCDCE" w14:textId="77777777" w:rsidR="00545525" w:rsidRPr="00545525" w:rsidRDefault="00545525" w:rsidP="00545525">
      <w:pPr>
        <w:pStyle w:val="BodyParagraphIndent"/>
      </w:pPr>
      <w:r w:rsidRPr="00545525">
        <w:t xml:space="preserve"> All other work conducted for the thesis was completed by the student independently. </w:t>
      </w:r>
    </w:p>
    <w:sdt>
      <w:sdtPr>
        <w:rPr>
          <w:rStyle w:val="CharactersOnlyBold"/>
        </w:rPr>
        <w:alias w:val="Funding Sources Subheading (required, locked)"/>
        <w:tag w:val="Funding Sources Subheading (required, locked)"/>
        <w:id w:val="690035922"/>
        <w:lock w:val="sdtContentLocked"/>
        <w:placeholder>
          <w:docPart w:val="76B8599C966C4919B79D26D32C7B3348"/>
        </w:placeholder>
      </w:sdtPr>
      <w:sdtEndPr>
        <w:rPr>
          <w:rStyle w:val="CharactersOnlyBold"/>
        </w:rPr>
      </w:sdtEndPr>
      <w:sdtContent>
        <w:p w14:paraId="5A0D2DDA" w14:textId="77777777" w:rsidR="00545525" w:rsidRPr="00D91877" w:rsidRDefault="00545525" w:rsidP="008C02AF">
          <w:pPr>
            <w:pStyle w:val="BodyParagraphNoIndent"/>
            <w:rPr>
              <w:rStyle w:val="CharactersOnlyBold"/>
            </w:rPr>
          </w:pPr>
          <w:r w:rsidRPr="00D91877">
            <w:rPr>
              <w:rStyle w:val="CharactersOnlyBold"/>
            </w:rPr>
            <w:t>Funding Sources</w:t>
          </w:r>
        </w:p>
      </w:sdtContent>
    </w:sdt>
    <w:p w14:paraId="46A4F21D" w14:textId="77777777" w:rsidR="00545525" w:rsidRPr="00545525" w:rsidRDefault="00545525" w:rsidP="00545525">
      <w:pPr>
        <w:pStyle w:val="BodyParagraphIndent"/>
      </w:pPr>
      <w:r w:rsidRPr="00545525">
        <w:t>Undergraduate research was supported by [XXXX] at Texas A&amp;M University and an additional research fellowship from [XXXX].</w:t>
      </w:r>
    </w:p>
    <w:p w14:paraId="40E92E48" w14:textId="77777777" w:rsidR="00545525" w:rsidRDefault="00545525" w:rsidP="00545525">
      <w:pPr>
        <w:pStyle w:val="BodyParagraphIndent"/>
      </w:pPr>
      <w:r w:rsidRPr="00545525">
        <w:t>This work was also made possible in part by [FUNDING SOURCE] under Grant Number [INSERT GRANT NUMBER]. Its contents are solely the responsibility of the authors and do not necessarily represent the official views of the [NAME OF AWARDING OFFICE]. NOTE: If you received no funding, state that here instead.</w:t>
      </w:r>
    </w:p>
    <w:p w14:paraId="4CA161A3" w14:textId="77777777" w:rsidR="00545525" w:rsidRDefault="00545525">
      <w:pPr>
        <w:spacing w:after="160" w:line="259" w:lineRule="auto"/>
      </w:pPr>
      <w:r>
        <w:br w:type="page"/>
      </w:r>
    </w:p>
    <w:p w14:paraId="662B901E" w14:textId="77777777" w:rsidR="00545525" w:rsidRDefault="00545525" w:rsidP="002D75AE">
      <w:pPr>
        <w:pStyle w:val="Heading1"/>
      </w:pPr>
      <w:bookmarkStart w:id="25" w:name="_Toc45285597"/>
      <w:bookmarkStart w:id="26" w:name="_Toc45285618"/>
      <w:bookmarkStart w:id="27" w:name="_Toc45285710"/>
      <w:bookmarkStart w:id="28" w:name="_Toc45285797"/>
      <w:bookmarkStart w:id="29" w:name="_Toc53407869"/>
      <w:r>
        <w:lastRenderedPageBreak/>
        <w:t>Nomenclature</w:t>
      </w:r>
      <w:bookmarkEnd w:id="25"/>
      <w:bookmarkEnd w:id="26"/>
      <w:bookmarkEnd w:id="27"/>
      <w:bookmarkEnd w:id="28"/>
      <w:bookmarkEnd w:id="29"/>
    </w:p>
    <w:p w14:paraId="3044A9F0" w14:textId="77777777" w:rsidR="00F06919" w:rsidRPr="00C952BC" w:rsidRDefault="00F06919" w:rsidP="00F06919">
      <w:pPr>
        <w:pStyle w:val="HelpTextRemove"/>
      </w:pPr>
      <w:r w:rsidRPr="00C952BC">
        <w:t>[</w:t>
      </w:r>
      <w:r>
        <w:t xml:space="preserve">PAGE </w:t>
      </w:r>
      <w:r w:rsidRPr="00C952BC">
        <w:t>INSTRUCTIONS]</w:t>
      </w:r>
      <w:r>
        <w:t xml:space="preserve"> </w:t>
      </w:r>
      <w:commentRangeStart w:id="30"/>
      <w:r>
        <w:t>[see comment]</w:t>
      </w:r>
      <w:commentRangeEnd w:id="30"/>
      <w:r>
        <w:rPr>
          <w:rStyle w:val="CommentReference"/>
          <w:b w:val="0"/>
          <w:caps w:val="0"/>
          <w:color w:val="000000" w:themeColor="text1"/>
        </w:rPr>
        <w:commentReference w:id="30"/>
      </w:r>
    </w:p>
    <w:p w14:paraId="55382A43" w14:textId="77777777" w:rsidR="00A81A14" w:rsidRDefault="00A81A14" w:rsidP="00F06919">
      <w:pPr>
        <w:pStyle w:val="BodyParagraphIndent"/>
      </w:pPr>
      <w:r>
        <w:t>The Nomenclature page:</w:t>
      </w:r>
    </w:p>
    <w:p w14:paraId="66BA3084" w14:textId="77777777" w:rsidR="00A81A14" w:rsidRDefault="00A81A14" w:rsidP="00A81A14">
      <w:pPr>
        <w:pStyle w:val="ListUnordered"/>
      </w:pPr>
      <w:r>
        <w:t xml:space="preserve">Is optional </w:t>
      </w:r>
    </w:p>
    <w:p w14:paraId="0FE4328A" w14:textId="77777777" w:rsidR="00A81A14" w:rsidRDefault="00A81A14" w:rsidP="00A81A14">
      <w:pPr>
        <w:pStyle w:val="ListUnordered"/>
      </w:pPr>
      <w:r>
        <w:t>Must be placed directly after the Acknowledgements page</w:t>
      </w:r>
    </w:p>
    <w:p w14:paraId="407391E7" w14:textId="77777777" w:rsidR="00A81A14" w:rsidRDefault="00A81A14" w:rsidP="00A81A14">
      <w:pPr>
        <w:pStyle w:val="ListUnordered"/>
      </w:pPr>
      <w:r>
        <w:t xml:space="preserve">Can be a list of identified </w:t>
      </w:r>
      <w:r w:rsidR="00C06D01">
        <w:t xml:space="preserve">and defined </w:t>
      </w:r>
      <w:r>
        <w:t>acronyms, abbreviations, symbols, definitions, terms, etc.</w:t>
      </w:r>
    </w:p>
    <w:p w14:paraId="2CB1267B" w14:textId="77777777" w:rsidR="00A81A14" w:rsidRDefault="00A81A14" w:rsidP="00A81A14">
      <w:pPr>
        <w:pStyle w:val="ListUnordered"/>
      </w:pPr>
      <w:r>
        <w:t>Can be 1-2 pages</w:t>
      </w:r>
    </w:p>
    <w:p w14:paraId="231E152D" w14:textId="77777777" w:rsidR="00F06919" w:rsidRPr="00C952BC" w:rsidRDefault="00F06919" w:rsidP="00F06919">
      <w:pPr>
        <w:pStyle w:val="HelpTextRemove"/>
      </w:pPr>
      <w:r w:rsidRPr="00C952BC">
        <w:t xml:space="preserve">[MODIFY SAMPLE </w:t>
      </w:r>
      <w:r>
        <w:t>wording below]</w:t>
      </w:r>
    </w:p>
    <w:p w14:paraId="541F26AE" w14:textId="77777777" w:rsidR="00545525" w:rsidRDefault="00681F9F" w:rsidP="00BB14B8">
      <w:pPr>
        <w:pStyle w:val="BodyParagraphNoIndent"/>
      </w:pPr>
      <w:r>
        <w:t>[</w:t>
      </w:r>
      <w:r w:rsidR="00545525">
        <w:t>B/CS</w:t>
      </w:r>
      <w:r w:rsidR="00545525">
        <w:tab/>
      </w:r>
      <w:r w:rsidR="00545525">
        <w:tab/>
        <w:t>Bryan/College Station</w:t>
      </w:r>
    </w:p>
    <w:p w14:paraId="4A1BB80D" w14:textId="77777777" w:rsidR="00545525" w:rsidRDefault="00545525" w:rsidP="00BB14B8">
      <w:pPr>
        <w:pStyle w:val="BodyParagraphNoIndent"/>
      </w:pPr>
      <w:r>
        <w:t>HSUS</w:t>
      </w:r>
      <w:r>
        <w:tab/>
      </w:r>
      <w:r>
        <w:tab/>
        <w:t>Humane Society of the United States</w:t>
      </w:r>
    </w:p>
    <w:p w14:paraId="2470B892" w14:textId="77777777" w:rsidR="00545525" w:rsidRDefault="00545525" w:rsidP="00BB14B8">
      <w:pPr>
        <w:pStyle w:val="BodyParagraphNoIndent"/>
      </w:pPr>
      <w:r>
        <w:t>P</w:t>
      </w:r>
      <w:r>
        <w:tab/>
      </w:r>
      <w:r>
        <w:tab/>
        <w:t>Pressure</w:t>
      </w:r>
    </w:p>
    <w:p w14:paraId="13657775" w14:textId="77777777" w:rsidR="00545525" w:rsidRDefault="00545525" w:rsidP="00BB14B8">
      <w:pPr>
        <w:pStyle w:val="BodyParagraphNoIndent"/>
      </w:pPr>
      <w:r>
        <w:t>T</w:t>
      </w:r>
      <w:r>
        <w:tab/>
      </w:r>
      <w:r>
        <w:tab/>
        <w:t>Time</w:t>
      </w:r>
    </w:p>
    <w:p w14:paraId="36A482BF" w14:textId="77777777" w:rsidR="00545525" w:rsidRDefault="00545525" w:rsidP="00BB14B8">
      <w:pPr>
        <w:pStyle w:val="BodyParagraphNoIndent"/>
      </w:pPr>
      <w:r>
        <w:t>TVA</w:t>
      </w:r>
      <w:r>
        <w:tab/>
      </w:r>
      <w:r>
        <w:tab/>
        <w:t>Tennessee Valley Authority</w:t>
      </w:r>
    </w:p>
    <w:p w14:paraId="6038988D" w14:textId="77777777" w:rsidR="00406BA5" w:rsidRDefault="00545525" w:rsidP="00BB14B8">
      <w:pPr>
        <w:pStyle w:val="BodyParagraphNoIndent"/>
      </w:pPr>
      <w:r>
        <w:t>TxDOT</w:t>
      </w:r>
      <w:r>
        <w:tab/>
        <w:t>Texas Department of Transportation</w:t>
      </w:r>
      <w:r w:rsidR="00681F9F">
        <w:t>]</w:t>
      </w:r>
    </w:p>
    <w:p w14:paraId="764137C7" w14:textId="77777777" w:rsidR="00545525" w:rsidRDefault="00406BA5" w:rsidP="002D75AE">
      <w:pPr>
        <w:pStyle w:val="Heading2"/>
      </w:pPr>
      <w:r>
        <w:br w:type="page"/>
      </w:r>
      <w:bookmarkStart w:id="31" w:name="_Toc53407870"/>
      <w:r w:rsidR="00B11061">
        <w:lastRenderedPageBreak/>
        <w:t>Introduction</w:t>
      </w:r>
      <w:bookmarkEnd w:id="31"/>
    </w:p>
    <w:p w14:paraId="3F05D656" w14:textId="77777777" w:rsidR="00F06919" w:rsidRDefault="00F06919" w:rsidP="00F06919">
      <w:pPr>
        <w:pStyle w:val="HelpTextRemove"/>
      </w:pPr>
      <w:bookmarkStart w:id="32" w:name="_Hlk53407510"/>
      <w:r w:rsidRPr="00B11E21">
        <w:t>[</w:t>
      </w:r>
      <w:r>
        <w:t xml:space="preserve">PAGE INSTRUCTIONS AND SAMPLE WORDING] </w:t>
      </w:r>
      <w:commentRangeStart w:id="33"/>
      <w:r>
        <w:t>[see comment]</w:t>
      </w:r>
      <w:commentRangeEnd w:id="33"/>
      <w:r>
        <w:rPr>
          <w:rStyle w:val="CommentReference"/>
          <w:b w:val="0"/>
          <w:caps w:val="0"/>
          <w:color w:val="000000" w:themeColor="text1"/>
        </w:rPr>
        <w:commentReference w:id="33"/>
      </w:r>
    </w:p>
    <w:bookmarkEnd w:id="32"/>
    <w:p w14:paraId="5DFC839F" w14:textId="77777777" w:rsidR="00B11061" w:rsidRDefault="00CC1FB5" w:rsidP="00F06919">
      <w:pPr>
        <w:pStyle w:val="BodyParagraphIndent"/>
      </w:pPr>
      <w:r>
        <w:t xml:space="preserve">Section 1 should </w:t>
      </w:r>
      <w:r w:rsidR="00B11061">
        <w:t>can range from</w:t>
      </w:r>
      <w:r>
        <w:t xml:space="preserve"> </w:t>
      </w:r>
      <w:r w:rsidR="00B11061" w:rsidRPr="00B11061">
        <w:t>a few paragraphs to a few pages and can contain in-text citations if you wish</w:t>
      </w:r>
      <w:r>
        <w:t>.</w:t>
      </w:r>
      <w:r w:rsidR="00B11061">
        <w:t xml:space="preserve"> If in-text citations are used in the Introduction section, you must include a References first-order subheading at the end of the section. </w:t>
      </w:r>
      <w:r>
        <w:t xml:space="preserve">Do not change the title of the section. In this section, be sure to </w:t>
      </w:r>
      <w:r w:rsidR="00B11061" w:rsidRPr="00B11061">
        <w:t>tie your manuscripts together in a cohesive manner and demonstrate the overarching theme of your thesis.</w:t>
      </w:r>
    </w:p>
    <w:p w14:paraId="3B52578F" w14:textId="77777777" w:rsidR="006B51AA" w:rsidRPr="00133A7B" w:rsidRDefault="006B51AA" w:rsidP="006B51AA">
      <w:pPr>
        <w:pStyle w:val="HelpTextRemove"/>
      </w:pPr>
      <w:bookmarkStart w:id="35" w:name="_Hlk45640688"/>
      <w:r w:rsidRPr="00133A7B">
        <w:t xml:space="preserve">[MODIFY SAMPLE </w:t>
      </w:r>
      <w:r>
        <w:t>WORDING BELOW]</w:t>
      </w:r>
    </w:p>
    <w:p w14:paraId="4FE3DBD5" w14:textId="77777777" w:rsidR="00EE108C" w:rsidRDefault="00EE108C" w:rsidP="00EE108C">
      <w:pPr>
        <w:spacing w:line="480" w:lineRule="auto"/>
        <w:ind w:firstLine="720"/>
        <w:rPr>
          <w:rFonts w:cs="Times New Roman"/>
          <w:szCs w:val="24"/>
        </w:rPr>
      </w:pPr>
      <w:bookmarkStart w:id="36" w:name="_Toc45285599"/>
      <w:bookmarkStart w:id="37" w:name="_Toc45285620"/>
      <w:bookmarkStart w:id="38" w:name="_Toc45285712"/>
      <w:bookmarkStart w:id="39" w:name="_Toc45285799"/>
      <w:bookmarkStart w:id="40" w:name="_Toc53407871"/>
      <w:bookmarkEnd w:id="35"/>
      <w:r>
        <w:rPr>
          <w:rFonts w:cs="Times New Roman"/>
          <w:szCs w:val="24"/>
        </w:rPr>
        <w:t xml:space="preserve">Recent developments in hypersonic capabilities by the United States’ foreign adversaries, along with the increasing amount of man-made orbital debris (MMOD) are creating a demand in the scientific community for hypervelocity impact (HVI) investigations. Hypervelocity impact occurs when a projectile with a relative velocity greatly exceeding the standard temperature and pressure speed of sound (commonly defined as greater than Mach 5 or ~2000 m/s). Defending against these HVIs is crucial as even microscopic projectiles traveling at hypervelocity pose a serious threat. Due to these threats, developing structural materials to protect against HVIs is a vital to the security of our nation. </w:t>
      </w:r>
    </w:p>
    <w:p w14:paraId="73756274" w14:textId="0163E33D" w:rsidR="00EE108C" w:rsidRDefault="00EE108C" w:rsidP="00EE108C">
      <w:pPr>
        <w:spacing w:line="480" w:lineRule="auto"/>
        <w:ind w:firstLine="720"/>
        <w:rPr>
          <w:rFonts w:cs="Times New Roman"/>
          <w:szCs w:val="24"/>
        </w:rPr>
      </w:pPr>
      <w:r>
        <w:rPr>
          <w:rFonts w:cs="Times New Roman"/>
          <w:szCs w:val="24"/>
        </w:rPr>
        <w:t xml:space="preserve">The Hypervelocity Impact Laboratory (HVIL) at Texas A&amp;M University conducts research to enable unique high strain-rate materials characterization along with multiscale numerical model development and implementation. The HVIL features a robust testbed for the development and testing of materials to mitigate HVIs. Experiments are conducted using a state-of-the-art 2-stage light gas gun (2SLGG) capable of launching 2-10 mm diameter projectiles at velocities in the range of 2-8 km/s. The 2SLGG is equipped with a high-speed camera capable of </w:t>
      </w:r>
      <w:r>
        <w:rPr>
          <w:rFonts w:cs="Times New Roman"/>
          <w:szCs w:val="24"/>
        </w:rPr>
        <w:lastRenderedPageBreak/>
        <w:t>filming up to 10 million frames per second, as well as other diagnostic equipment such as a flash X-Ray system, a high speed thermal imaging camera, an AMOtronics Transient Recorder system, and a photon Doppler velocimetry system. This highly capable in-situ diagnostic setup allows for the comprehensive study of hypervelocity impact phenomena.</w:t>
      </w:r>
    </w:p>
    <w:p w14:paraId="7011463E" w14:textId="7813D1D4" w:rsidR="006D2BAF" w:rsidRDefault="006D2BAF" w:rsidP="006D2BAF">
      <w:pPr>
        <w:spacing w:line="480" w:lineRule="auto"/>
        <w:jc w:val="center"/>
        <w:rPr>
          <w:rFonts w:cs="Times New Roman"/>
          <w:szCs w:val="24"/>
        </w:rPr>
      </w:pPr>
      <w:r>
        <w:rPr>
          <w:rFonts w:cs="Times New Roman"/>
          <w:noProof/>
          <w:szCs w:val="24"/>
        </w:rPr>
        <w:drawing>
          <wp:inline distT="0" distB="0" distL="0" distR="0" wp14:anchorId="10A3B229" wp14:editId="78CBAF3C">
            <wp:extent cx="5943600" cy="118872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2B65AE8C" w14:textId="2D3F62CD" w:rsidR="009319D3" w:rsidRDefault="009319D3" w:rsidP="00B52B6E">
      <w:pPr>
        <w:jc w:val="center"/>
        <w:rPr>
          <w:rFonts w:cs="Times New Roman"/>
          <w:szCs w:val="24"/>
        </w:rPr>
      </w:pPr>
      <w:r>
        <w:rPr>
          <w:rFonts w:cs="Times New Roman"/>
          <w:szCs w:val="24"/>
        </w:rPr>
        <w:t>Figure 1: A 3D-render of the HVIL 2SLGG. The render features the downrange portion of the gun on the left, and the uprange on the right.</w:t>
      </w:r>
    </w:p>
    <w:p w14:paraId="73BE1C6D" w14:textId="77777777" w:rsidR="00B52B6E" w:rsidRDefault="00B52B6E" w:rsidP="00B52B6E">
      <w:pPr>
        <w:jc w:val="center"/>
        <w:rPr>
          <w:rFonts w:cs="Times New Roman"/>
          <w:szCs w:val="24"/>
        </w:rPr>
      </w:pPr>
    </w:p>
    <w:p w14:paraId="794EE171" w14:textId="7843F6AE" w:rsidR="00EE108C" w:rsidRDefault="00EE108C" w:rsidP="00B52B6E">
      <w:pPr>
        <w:spacing w:line="480" w:lineRule="auto"/>
        <w:ind w:firstLine="720"/>
        <w:rPr>
          <w:rFonts w:cs="Times New Roman"/>
          <w:szCs w:val="24"/>
        </w:rPr>
      </w:pPr>
      <w:r>
        <w:rPr>
          <w:rFonts w:cs="Times New Roman"/>
          <w:szCs w:val="24"/>
        </w:rPr>
        <w:t>Achieving hypervelocity with an increasing projectile mass is a considerable feat. The 2SLGG, shown in Figure</w:t>
      </w:r>
      <w:r w:rsidR="006E06E7">
        <w:rPr>
          <w:rFonts w:cs="Times New Roman"/>
          <w:szCs w:val="24"/>
        </w:rPr>
        <w:t xml:space="preserve"> 1</w:t>
      </w:r>
      <w:r>
        <w:rPr>
          <w:rFonts w:cs="Times New Roman"/>
          <w:szCs w:val="24"/>
        </w:rPr>
        <w:t xml:space="preserve">, accelerates projectiles in two stages: first, a firing system ignites a primary charge in the firing breech, located at the most uprange point. This charge in turn lights the secondary charge, whose mass serves as the 2SLGG’s primary performance variable. The resulting expanding gas forces a polymer piston downrange through the pump tube. This piston compresses a light gas, typically hydrogen. The gas is compressed into the central breech, which hydraulically separates the high-pressure pump tube (first stage) from the evacuated launch tube, blast tank, and target tank (second stage) via a petal valve (i.e. pressure disk). Upon reaching a critical pressure, the petal valve ruptures, freeing the high-pressure working gas into the launch tube, rapidly accelerating the projectile package downrange towards the blast tank. </w:t>
      </w:r>
    </w:p>
    <w:p w14:paraId="622B9C11" w14:textId="77777777" w:rsidR="00EE108C" w:rsidRDefault="00EE108C" w:rsidP="00EE108C">
      <w:pPr>
        <w:spacing w:line="480" w:lineRule="auto"/>
        <w:rPr>
          <w:rFonts w:cs="Times New Roman"/>
          <w:szCs w:val="24"/>
        </w:rPr>
      </w:pPr>
      <w:r>
        <w:rPr>
          <w:rFonts w:cs="Times New Roman"/>
          <w:szCs w:val="24"/>
        </w:rPr>
        <w:t xml:space="preserve">The 2SLGG features a smooth-bore launch tube, allowing for multiple size projectiles to be launched using a projectile package, commonly referred to as a sabot. The sabot is usually formed with four ‘petals’ that surround the projectile while fitting flush inside the launch tube. </w:t>
      </w:r>
    </w:p>
    <w:p w14:paraId="528EC220" w14:textId="77777777" w:rsidR="00F2202C" w:rsidRPr="002B743C" w:rsidRDefault="00F2202C" w:rsidP="002D75AE">
      <w:pPr>
        <w:pStyle w:val="Heading3"/>
      </w:pPr>
      <w:r w:rsidRPr="002B743C">
        <w:t xml:space="preserve">First-order </w:t>
      </w:r>
      <w:r w:rsidRPr="002D75AE">
        <w:t>Subheading</w:t>
      </w:r>
      <w:r w:rsidRPr="002B743C">
        <w:t xml:space="preserve"> (optional, add/remove as needed)</w:t>
      </w:r>
      <w:bookmarkEnd w:id="36"/>
      <w:bookmarkEnd w:id="37"/>
      <w:bookmarkEnd w:id="38"/>
      <w:bookmarkEnd w:id="39"/>
      <w:bookmarkEnd w:id="40"/>
    </w:p>
    <w:p w14:paraId="49BA25E8" w14:textId="77777777" w:rsidR="00490EC1" w:rsidRDefault="00F2202C" w:rsidP="00490EC1">
      <w:pPr>
        <w:pStyle w:val="BodyParagraphIndent"/>
        <w:rPr>
          <w:noProof/>
        </w:rPr>
      </w:pPr>
      <w:r w:rsidRPr="00F2202C">
        <w:t>Directly above is a first order subheading. If you feel that the information under a first order subheading needs to be split into more sections, use additional subheadings. Take note that all first</w:t>
      </w:r>
      <w:r w:rsidR="00C45D4C">
        <w:t>- and second-</w:t>
      </w:r>
      <w:r w:rsidRPr="00F2202C">
        <w:t xml:space="preserve">order subheadings must be included in the Table of Contents. </w:t>
      </w:r>
      <w:r w:rsidR="00C45D4C">
        <w:t>T</w:t>
      </w:r>
      <w:r w:rsidRPr="00F2202C">
        <w:t>hird order subheadings are NOT be included in the Table of Contents.</w:t>
      </w:r>
      <w:r w:rsidR="00490EC1" w:rsidRPr="00490EC1">
        <w:rPr>
          <w:noProof/>
        </w:rPr>
        <w:t xml:space="preserve"> </w:t>
      </w:r>
    </w:p>
    <w:p w14:paraId="054D1EC9" w14:textId="77777777" w:rsidR="002B743C" w:rsidRDefault="002B743C" w:rsidP="002D75AE">
      <w:pPr>
        <w:pStyle w:val="Heading4"/>
      </w:pPr>
      <w:bookmarkStart w:id="41" w:name="_Toc53407872"/>
      <w:r w:rsidRPr="002D75AE">
        <w:t>Second</w:t>
      </w:r>
      <w:r w:rsidRPr="002B743C">
        <w:t>-order Subheading</w:t>
      </w:r>
      <w:r w:rsidR="00F06919">
        <w:t xml:space="preserve"> </w:t>
      </w:r>
      <w:r w:rsidR="00F06919" w:rsidRPr="00F06919">
        <w:t>(optional, add/remove as needed)</w:t>
      </w:r>
      <w:bookmarkEnd w:id="41"/>
    </w:p>
    <w:p w14:paraId="7AA2AEE7" w14:textId="77777777" w:rsidR="002B743C" w:rsidRDefault="002B743C" w:rsidP="002B743C">
      <w:pPr>
        <w:pStyle w:val="BodyParagraphIndent"/>
      </w:pPr>
      <w:r w:rsidRPr="002B743C">
        <w:t>This information still pertains to your first order subheading. If you need to break up content even further, you can use one last level of subheadings, called third order subheadings.</w:t>
      </w:r>
    </w:p>
    <w:p w14:paraId="4E1CC25D" w14:textId="77777777" w:rsidR="002B743C" w:rsidRDefault="002B743C" w:rsidP="002D75AE">
      <w:pPr>
        <w:pStyle w:val="Heading5"/>
      </w:pPr>
      <w:r>
        <w:t>Third-order Subheading</w:t>
      </w:r>
      <w:r w:rsidR="00F06919">
        <w:t xml:space="preserve"> </w:t>
      </w:r>
      <w:r w:rsidR="00F06919" w:rsidRPr="00F06919">
        <w:t>(optional, add/remove as needed)</w:t>
      </w:r>
    </w:p>
    <w:p w14:paraId="405939BC" w14:textId="77777777" w:rsidR="00490EC1" w:rsidRDefault="002B743C" w:rsidP="002B743C">
      <w:pPr>
        <w:pStyle w:val="BodyParagraphIndent"/>
        <w:rPr>
          <w:noProof/>
        </w:rPr>
      </w:pPr>
      <w:r w:rsidRPr="002B743C">
        <w:t>This information still pertains to your first order subheading, but is directly related to your second order subheading.</w:t>
      </w:r>
      <w:r w:rsidR="00523824">
        <w:t>[1][2]</w:t>
      </w:r>
    </w:p>
    <w:p w14:paraId="3A08B3DE" w14:textId="77777777" w:rsidR="002B743C" w:rsidRDefault="00B11061" w:rsidP="002D75AE">
      <w:pPr>
        <w:pStyle w:val="Heading3"/>
      </w:pPr>
      <w:bookmarkStart w:id="42" w:name="_Toc53407873"/>
      <w:r>
        <w:lastRenderedPageBreak/>
        <w:t>References</w:t>
      </w:r>
      <w:r w:rsidR="00F06919">
        <w:t xml:space="preserve"> (if included)</w:t>
      </w:r>
      <w:bookmarkEnd w:id="42"/>
    </w:p>
    <w:p w14:paraId="7AE92BEE" w14:textId="77777777" w:rsidR="00AE2A06" w:rsidRPr="00B11E21" w:rsidRDefault="00AE2A06" w:rsidP="00AE2A06">
      <w:pPr>
        <w:pStyle w:val="HelpTextRemove"/>
      </w:pPr>
      <w:bookmarkStart w:id="43" w:name="_Hlk53407527"/>
      <w:r w:rsidRPr="00B11E21">
        <w:t xml:space="preserve">[INSTRUCTIONS FOR REFERENCES </w:t>
      </w:r>
      <w:r>
        <w:t>subheadin</w:t>
      </w:r>
      <w:r w:rsidR="006B51AA">
        <w:t>g</w:t>
      </w:r>
      <w:r w:rsidRPr="00B11E21">
        <w:t>]</w:t>
      </w:r>
      <w:r w:rsidR="006B51AA">
        <w:t xml:space="preserve"> </w:t>
      </w:r>
      <w:commentRangeStart w:id="44"/>
      <w:r w:rsidR="006B51AA">
        <w:t xml:space="preserve">[see comment] </w:t>
      </w:r>
      <w:commentRangeEnd w:id="44"/>
      <w:r w:rsidR="006B51AA">
        <w:rPr>
          <w:rStyle w:val="CommentReference"/>
          <w:b w:val="0"/>
          <w:caps w:val="0"/>
          <w:color w:val="000000" w:themeColor="text1"/>
        </w:rPr>
        <w:commentReference w:id="44"/>
      </w:r>
    </w:p>
    <w:bookmarkEnd w:id="43"/>
    <w:p w14:paraId="5E4732F5" w14:textId="77777777" w:rsidR="00AE2A06" w:rsidRDefault="00AE2A06" w:rsidP="00AE2A06">
      <w:pPr>
        <w:pStyle w:val="BodyParagraphIndent"/>
      </w:pPr>
      <w:r>
        <w:t xml:space="preserve">Discuss with your faculty advisor(s) which citation style is appropriate for your field. Use that style consistently throughout your thesis. All in-text citations used throughout your thesis must appear under the References subheading in the appropriate section. For some citation styles, each entry is numbered, and each number corresponds with an in-text citation. Other citation styles do not require numbering. </w:t>
      </w:r>
    </w:p>
    <w:p w14:paraId="6C7AD79D" w14:textId="77777777" w:rsidR="00AE2A06" w:rsidRDefault="00AE2A06" w:rsidP="00AE2A06">
      <w:pPr>
        <w:pStyle w:val="BodyParagraphIndent"/>
      </w:pPr>
      <w:r>
        <w:t>Each reference entry must be single spaced and have a double-spaced line in between each entry (HINT: Single space this entire page and hit return twice in between each entry. If you are using a citation software that links to Microsoft Word, you can automate the formatting. Contact us if you need help.)</w:t>
      </w:r>
    </w:p>
    <w:p w14:paraId="3FAE907B" w14:textId="77777777" w:rsidR="00D773B7" w:rsidRDefault="00B11061" w:rsidP="00C12929">
      <w:pPr>
        <w:pStyle w:val="BodyParagraphIndent"/>
      </w:pPr>
      <w:r>
        <w:t xml:space="preserve">The references subheading is required if you used citations in the Introduction section. </w:t>
      </w:r>
    </w:p>
    <w:p w14:paraId="26E98EA2" w14:textId="77777777" w:rsidR="006B51AA" w:rsidRPr="00133A7B" w:rsidRDefault="006B51AA" w:rsidP="006B51AA">
      <w:pPr>
        <w:pStyle w:val="HelpTextRemove"/>
      </w:pPr>
      <w:bookmarkStart w:id="45" w:name="_Hlk53407589"/>
      <w:r w:rsidRPr="00133A7B">
        <w:t xml:space="preserve">[MODIFY SAMPLE </w:t>
      </w:r>
      <w:r>
        <w:t>WORDING BELOW]</w:t>
      </w:r>
    </w:p>
    <w:bookmarkEnd w:id="45"/>
    <w:p w14:paraId="6911AF6C" w14:textId="77777777" w:rsidR="00523824" w:rsidRPr="00520616" w:rsidRDefault="006B51AA" w:rsidP="00523824">
      <w:pPr>
        <w:pStyle w:val="ListReferences"/>
        <w:rPr>
          <w:noProof/>
        </w:rPr>
      </w:pPr>
      <w:r w:rsidRPr="00520616">
        <w:rPr>
          <w:noProof/>
        </w:rPr>
        <w:t xml:space="preserve"> </w:t>
      </w:r>
      <w:r w:rsidR="00523824" w:rsidRPr="00520616">
        <w:rPr>
          <w:noProof/>
        </w:rPr>
        <w:t>[1]</w:t>
      </w:r>
      <w:r w:rsidR="00523824" w:rsidRPr="00520616">
        <w:rPr>
          <w:noProof/>
        </w:rPr>
        <w:tab/>
        <w:t xml:space="preserve">S. M. Misemer, “Bridging the gaps in cultural memory: Carlos Gorostiza’s El puente, and Gabriel Peveroni’s Sarajevo esquina Montevideo (El puente),” </w:t>
      </w:r>
      <w:r w:rsidR="00523824" w:rsidRPr="00520616">
        <w:rPr>
          <w:i/>
          <w:iCs/>
          <w:noProof/>
        </w:rPr>
        <w:t>Latin American Theatre Review</w:t>
      </w:r>
      <w:r w:rsidR="00523824" w:rsidRPr="00520616">
        <w:rPr>
          <w:noProof/>
        </w:rPr>
        <w:t>. 2005, doi: 10.1353/ltr.2005.0015.</w:t>
      </w:r>
    </w:p>
    <w:p w14:paraId="6683A284" w14:textId="77777777" w:rsidR="00523824" w:rsidRPr="00520616" w:rsidRDefault="00523824" w:rsidP="00523824">
      <w:pPr>
        <w:pStyle w:val="ListReferences"/>
        <w:rPr>
          <w:noProof/>
        </w:rPr>
      </w:pPr>
      <w:r w:rsidRPr="00520616">
        <w:rPr>
          <w:noProof/>
        </w:rPr>
        <w:t>[2]</w:t>
      </w:r>
      <w:r w:rsidRPr="00520616">
        <w:rPr>
          <w:noProof/>
        </w:rPr>
        <w:tab/>
        <w:t xml:space="preserve">S. H. Russell, M. P. Hancock, and J. McCullough, “Benefits of undergraduate research experiences,” </w:t>
      </w:r>
      <w:r w:rsidRPr="00520616">
        <w:rPr>
          <w:i/>
          <w:iCs/>
          <w:noProof/>
        </w:rPr>
        <w:t>Science</w:t>
      </w:r>
      <w:r w:rsidRPr="00520616">
        <w:rPr>
          <w:noProof/>
        </w:rPr>
        <w:t>. 2007, doi: 10.1126/science.1140384.</w:t>
      </w:r>
    </w:p>
    <w:p w14:paraId="62FE8B73" w14:textId="77777777" w:rsidR="00AE2A06" w:rsidRDefault="00AE2A06" w:rsidP="00C12929">
      <w:pPr>
        <w:pStyle w:val="BodyParagraphIndent"/>
      </w:pPr>
    </w:p>
    <w:p w14:paraId="5A38B163" w14:textId="77777777" w:rsidR="00D847CA" w:rsidRDefault="00D847CA" w:rsidP="00C12929">
      <w:pPr>
        <w:pStyle w:val="BodyParagraphIndent"/>
      </w:pPr>
      <w:r>
        <w:br w:type="page"/>
      </w:r>
    </w:p>
    <w:p w14:paraId="4BFA1169" w14:textId="77777777" w:rsidR="00D847CA" w:rsidRDefault="00B11061" w:rsidP="002D75AE">
      <w:pPr>
        <w:pStyle w:val="Heading2"/>
      </w:pPr>
      <w:bookmarkStart w:id="46" w:name="_Toc53407874"/>
      <w:bookmarkStart w:id="47" w:name="_Hlk45556855"/>
      <w:r>
        <w:t xml:space="preserve">First </w:t>
      </w:r>
      <w:r w:rsidR="00015CD0">
        <w:t>Manuscript Title</w:t>
      </w:r>
      <w:r w:rsidR="0065751D">
        <w:rPr>
          <w:rStyle w:val="FootnoteReference"/>
        </w:rPr>
        <w:footnoteReference w:id="1"/>
      </w:r>
      <w:bookmarkEnd w:id="46"/>
    </w:p>
    <w:p w14:paraId="537AB8F1" w14:textId="77777777" w:rsidR="001A2742" w:rsidRPr="00133A7B" w:rsidRDefault="003D3F31" w:rsidP="00133A7B">
      <w:pPr>
        <w:pStyle w:val="HelpTextRemove"/>
      </w:pPr>
      <w:bookmarkStart w:id="48" w:name="_Hlk53407614"/>
      <w:bookmarkEnd w:id="47"/>
      <w:r w:rsidRPr="00133A7B">
        <w:t>[</w:t>
      </w:r>
      <w:r w:rsidR="004F4561">
        <w:t xml:space="preserve">page </w:t>
      </w:r>
      <w:r w:rsidRPr="00133A7B">
        <w:t>INSTRUCTIONS</w:t>
      </w:r>
      <w:r w:rsidR="004F4561">
        <w:t xml:space="preserve">] </w:t>
      </w:r>
      <w:commentRangeStart w:id="49"/>
      <w:r w:rsidR="004F4561">
        <w:t>[see comment]</w:t>
      </w:r>
      <w:commentRangeEnd w:id="49"/>
      <w:r w:rsidR="004F4561">
        <w:rPr>
          <w:rStyle w:val="CommentReference"/>
          <w:b w:val="0"/>
          <w:caps w:val="0"/>
          <w:color w:val="000000" w:themeColor="text1"/>
        </w:rPr>
        <w:commentReference w:id="49"/>
      </w:r>
    </w:p>
    <w:p w14:paraId="2615E08D" w14:textId="77777777" w:rsidR="00A20C4D" w:rsidRDefault="00A20C4D" w:rsidP="00A20C4D">
      <w:pPr>
        <w:pStyle w:val="BodyParagraphIndent"/>
      </w:pPr>
      <w:bookmarkStart w:id="50" w:name="_Hlk45640704"/>
      <w:bookmarkEnd w:id="48"/>
      <w:r>
        <w:t xml:space="preserve">Section 2 </w:t>
      </w:r>
      <w:r w:rsidRPr="00A20C4D">
        <w:t xml:space="preserve">is the </w:t>
      </w:r>
      <w:r>
        <w:t>first</w:t>
      </w:r>
      <w:r w:rsidRPr="00A20C4D">
        <w:t xml:space="preserve"> individual journal-style manuscript.</w:t>
      </w:r>
      <w:r>
        <w:t xml:space="preserve"> </w:t>
      </w:r>
      <w:r w:rsidRPr="00A20C4D">
        <w:t xml:space="preserve">A minimum of one manuscript is required. </w:t>
      </w:r>
      <w:r>
        <w:t>Keep in mind that a</w:t>
      </w:r>
      <w:r w:rsidRPr="00A20C4D">
        <w:t>ll theses must have a minimum of 20 pages of written content (includes references, but not the required preliminary pages)</w:t>
      </w:r>
      <w:r>
        <w:t xml:space="preserve">. </w:t>
      </w:r>
      <w:r w:rsidRPr="00A20C4D">
        <w:t>Use of the built-in Introduction, Methods, Results, Discussion</w:t>
      </w:r>
      <w:r>
        <w:t>, and References</w:t>
      </w:r>
      <w:r w:rsidRPr="00A20C4D">
        <w:t xml:space="preserve"> first-order subheadings are required in this section.</w:t>
      </w:r>
      <w:r w:rsidR="004C6970">
        <w:t xml:space="preserve"> You may also use second-order subheadings (which are allowed to appear in the Table of Contents in the Journal Style – IMRAD template only) to further structure the document. </w:t>
      </w:r>
    </w:p>
    <w:p w14:paraId="30544363" w14:textId="77777777" w:rsidR="00C7291C" w:rsidRDefault="00C7291C" w:rsidP="00C7291C">
      <w:pPr>
        <w:pStyle w:val="BodyParagraphIndent"/>
      </w:pPr>
      <w:bookmarkStart w:id="51" w:name="_Hlk45717624"/>
      <w:r w:rsidRPr="00F466B1">
        <w:t xml:space="preserve">If the journal article you are including has already been published (or if it has been accepted for publication), </w:t>
      </w:r>
      <w:r>
        <w:t xml:space="preserve">you will </w:t>
      </w:r>
      <w:r w:rsidRPr="00F466B1">
        <w:t xml:space="preserve">likely need to submit a copyright permission </w:t>
      </w:r>
      <w:r>
        <w:t xml:space="preserve">request </w:t>
      </w:r>
      <w:r w:rsidRPr="00F466B1">
        <w:t>and add a</w:t>
      </w:r>
      <w:r>
        <w:t xml:space="preserve">n in-text </w:t>
      </w:r>
      <w:r w:rsidRPr="00F466B1">
        <w:t xml:space="preserve">citation. To add the citation, </w:t>
      </w:r>
      <w:r>
        <w:t>you will</w:t>
      </w:r>
      <w:r w:rsidRPr="00F466B1">
        <w:t xml:space="preserve"> need to add a</w:t>
      </w:r>
      <w:r>
        <w:t xml:space="preserve"> symbol </w:t>
      </w:r>
      <w:r w:rsidRPr="00F466B1">
        <w:t xml:space="preserve">at the end of the </w:t>
      </w:r>
      <w:r>
        <w:t>manuscript</w:t>
      </w:r>
      <w:r w:rsidRPr="00F466B1">
        <w:t xml:space="preserve"> title</w:t>
      </w:r>
      <w:r>
        <w:t xml:space="preserve"> (example seen in the above manuscript title)</w:t>
      </w:r>
      <w:r w:rsidRPr="00F466B1">
        <w:t xml:space="preserve"> and place the citation in a footnote at the bottom of </w:t>
      </w:r>
      <w:r>
        <w:t xml:space="preserve">the first </w:t>
      </w:r>
      <w:r w:rsidRPr="00F466B1">
        <w:t>page</w:t>
      </w:r>
      <w:r>
        <w:t xml:space="preserve"> of the manuscript (example seen at the bottom of this page)</w:t>
      </w:r>
      <w:r w:rsidRPr="00F466B1">
        <w:t>.</w:t>
      </w:r>
      <w:r>
        <w:t xml:space="preserve"> Insert Footnotes through the References tab. Format footnotes using the “Footnote” Style.</w:t>
      </w:r>
    </w:p>
    <w:p w14:paraId="2BA9EF5A" w14:textId="77777777" w:rsidR="0064777B" w:rsidRDefault="0064777B" w:rsidP="0064777B">
      <w:pPr>
        <w:pStyle w:val="BodyParagraphIndent"/>
      </w:pPr>
      <w:r>
        <w:t xml:space="preserve">Undergraduate Research Scholars will own the copyright to the Undergraduate Research Scholars Thesis. This means that the original work in the thesis can still be submitted for publication in a scholarly journal. Because the OAKTrust Digital Repository is legally classified as a publication, care must be taken not to violate United States copyright laws. If an Undergraduate Research Scholars Thesis contains any material (pictures, figures, tables, text, </w:t>
      </w:r>
      <w:r>
        <w:lastRenderedPageBreak/>
        <w:t xml:space="preserve">etc.) taken from other copyrighted sources, the student and faculty advisor are responsible for determining if a letter of permission from the copyright holder should be included as a statement within the document or as supplemental material to allow its use in the thesis. This is true even if you are an author of the material. Ultimately, if a permission statement is required by the copyright holder, it must be included in the thesis and proper credit (dictated by the letter of permission) must be given in the text. </w:t>
      </w:r>
    </w:p>
    <w:p w14:paraId="315026FD" w14:textId="77777777" w:rsidR="0065751D" w:rsidRDefault="0064777B" w:rsidP="0064777B">
      <w:pPr>
        <w:pStyle w:val="BodyParagraphIndent"/>
        <w:rPr>
          <w:b/>
          <w:caps/>
          <w:color w:val="FFFFFF" w:themeColor="background1"/>
        </w:rPr>
      </w:pPr>
      <w:r>
        <w:t xml:space="preserve">If you have already published material that you subsequently want to include as part of your Undergraduate Research Scholars Thesis, you should be aware of the agreement that you signed when the material was accepted for publication. At that time, you may have assigned copyright to someone else (a journal, for example) as publisher, and you may no longer possess rights. Publisher agreement forms can be modified before they are signed so that you retain the right to include the material in your thesis. When negotiating with the publisher, remember to inform him/her that the thesis will be available worldwide through the Internet. If you have not retained the right to use the material in the thesis, written permission must be obtained from the copyright holder to include the material in the thesis. Proper credit, as instructed in the letter of permission, must be given in the text. A copy of the letter of permission should be included in a separate appendix in the thesis and an extra copy of the letter should be emailed to LAUNCH: UGR staff at </w:t>
      </w:r>
      <w:hyperlink r:id="rId14" w:history="1">
        <w:r w:rsidRPr="00801C43">
          <w:rPr>
            <w:rStyle w:val="Hyperlink"/>
          </w:rPr>
          <w:t>ugr@tamu.edu</w:t>
        </w:r>
      </w:hyperlink>
      <w:r>
        <w:t xml:space="preserve">. </w:t>
      </w:r>
    </w:p>
    <w:p w14:paraId="6AF482D6" w14:textId="77777777" w:rsidR="00B0327B" w:rsidRDefault="003D3F31" w:rsidP="00A20C4D">
      <w:pPr>
        <w:pStyle w:val="HelpTextRemove"/>
      </w:pPr>
      <w:bookmarkStart w:id="52" w:name="_Hlk53407639"/>
      <w:bookmarkEnd w:id="51"/>
      <w:r w:rsidRPr="00133A7B">
        <w:t>[</w:t>
      </w:r>
      <w:r w:rsidR="005508D7">
        <w:t>MODIFY</w:t>
      </w:r>
      <w:r w:rsidR="00B0327B">
        <w:t xml:space="preserve"> SAMPLE WORDING</w:t>
      </w:r>
      <w:r w:rsidR="005508D7">
        <w:t xml:space="preserve"> BELOW</w:t>
      </w:r>
      <w:r w:rsidR="00B0327B">
        <w:t>]</w:t>
      </w:r>
    </w:p>
    <w:bookmarkEnd w:id="50"/>
    <w:bookmarkEnd w:id="52"/>
    <w:p w14:paraId="414C3E28" w14:textId="77777777" w:rsidR="00D847CA" w:rsidRDefault="00D847CA" w:rsidP="00983E54">
      <w:pPr>
        <w:pStyle w:val="BodyParagraphIndent"/>
      </w:pPr>
      <w:r>
        <w:t>[Type content here.]</w:t>
      </w:r>
    </w:p>
    <w:p w14:paraId="24F96C75" w14:textId="77777777" w:rsidR="00DE4640" w:rsidRDefault="005B5AEA" w:rsidP="00DE4640">
      <w:pPr>
        <w:pStyle w:val="Heading3"/>
      </w:pPr>
      <w:bookmarkStart w:id="53" w:name="_Toc53407875"/>
      <w:r>
        <w:t>Introduction</w:t>
      </w:r>
      <w:bookmarkEnd w:id="53"/>
    </w:p>
    <w:p w14:paraId="0FC29BE0" w14:textId="77777777" w:rsidR="00A56ECF" w:rsidRDefault="00A56ECF" w:rsidP="00A56ECF">
      <w:pPr>
        <w:pStyle w:val="BodyParagraphIndent"/>
      </w:pPr>
      <w:r>
        <w:t>[Type content here.]</w:t>
      </w:r>
    </w:p>
    <w:p w14:paraId="37E28BE9" w14:textId="77777777" w:rsidR="005B5AEA" w:rsidRDefault="005B5AEA" w:rsidP="005B5AEA">
      <w:pPr>
        <w:pStyle w:val="Heading3"/>
      </w:pPr>
      <w:bookmarkStart w:id="54" w:name="_Toc53407876"/>
      <w:r>
        <w:lastRenderedPageBreak/>
        <w:t>Methods</w:t>
      </w:r>
      <w:bookmarkEnd w:id="54"/>
    </w:p>
    <w:p w14:paraId="091E3194" w14:textId="77777777" w:rsidR="00004182" w:rsidRDefault="00004182" w:rsidP="00004182">
      <w:pPr>
        <w:pStyle w:val="Heading4"/>
      </w:pPr>
      <w:bookmarkStart w:id="55" w:name="_Toc53407877"/>
      <w:r>
        <w:t>First Manuscript Second-order Subheading</w:t>
      </w:r>
      <w:bookmarkEnd w:id="55"/>
    </w:p>
    <w:p w14:paraId="437249E2" w14:textId="322059AB" w:rsidR="003F6044" w:rsidRPr="00C51D72" w:rsidRDefault="003F6044" w:rsidP="003F6044">
      <w:pPr>
        <w:spacing w:line="480" w:lineRule="auto"/>
        <w:ind w:firstLine="720"/>
        <w:rPr>
          <w:rFonts w:cs="Times New Roman"/>
          <w:szCs w:val="24"/>
        </w:rPr>
      </w:pPr>
      <w:r w:rsidRPr="00C51D72">
        <w:rPr>
          <w:rFonts w:cs="Times New Roman"/>
          <w:szCs w:val="24"/>
        </w:rPr>
        <w:t>To determine the degree of sabot petal separation in the 2SLGG, visual data was acquired through photography of the sabot stripper plate. After aerodynamic separation, sabot petal impacts result in large indentions in the steel stripper plate. Throughout the stripper plate’s service life, the resulting surface damage compounds to form a cratered surface. To distinguish new impacts, standard operating procedure included painting the face of the sabot stripper with a white primer spray paint. After the hypervelocity test occurred, the stripper plate was inspected and photographed. The photography configuration consisted of an iPhone camera balanced on the baffle in the center of the blast tank focused on the stripper plate. The phone was positioned so that the cent</w:t>
      </w:r>
      <w:r>
        <w:rPr>
          <w:rFonts w:cs="Times New Roman"/>
          <w:szCs w:val="24"/>
        </w:rPr>
        <w:t>ral vector</w:t>
      </w:r>
      <w:r w:rsidRPr="00C51D72">
        <w:rPr>
          <w:rFonts w:cs="Times New Roman"/>
          <w:szCs w:val="24"/>
        </w:rPr>
        <w:t xml:space="preserve"> of the camera’s field of view was coincident with the axis of penetration and normal to the face of the stripper plate (</w:t>
      </w:r>
      <w:r w:rsidR="002A1FE6">
        <w:rPr>
          <w:rFonts w:cs="Times New Roman"/>
          <w:szCs w:val="24"/>
        </w:rPr>
        <w:t>F</w:t>
      </w:r>
      <w:r w:rsidRPr="00C51D72">
        <w:rPr>
          <w:rFonts w:cs="Times New Roman"/>
          <w:szCs w:val="24"/>
        </w:rPr>
        <w:t xml:space="preserve">igure </w:t>
      </w:r>
      <w:r w:rsidR="002A1FE6">
        <w:rPr>
          <w:rFonts w:cs="Times New Roman"/>
          <w:szCs w:val="24"/>
        </w:rPr>
        <w:t>2a</w:t>
      </w:r>
      <w:r w:rsidRPr="00C51D72">
        <w:rPr>
          <w:rFonts w:cs="Times New Roman"/>
          <w:szCs w:val="24"/>
        </w:rPr>
        <w:t xml:space="preserve">). Post-test photography was performed on successful tests, defined as all four sabot petals impacting the stripper plate. </w:t>
      </w:r>
    </w:p>
    <w:p w14:paraId="1289415D" w14:textId="77777777" w:rsidR="003F6044" w:rsidRPr="00C51D72" w:rsidRDefault="003F6044" w:rsidP="003F6044">
      <w:pPr>
        <w:spacing w:line="480" w:lineRule="auto"/>
        <w:rPr>
          <w:rFonts w:cs="Times New Roman"/>
          <w:szCs w:val="24"/>
        </w:rPr>
      </w:pPr>
      <w:r w:rsidRPr="00C51D72">
        <w:rPr>
          <w:rFonts w:cs="Times New Roman"/>
          <w:szCs w:val="24"/>
        </w:rPr>
        <w:t xml:space="preserve">The raw images were then imported into Adobe Photoshop on a standard canvas size of 2000 by 2000 pixels. The images were scaled to position the outer circumference of the stripper plate concentric with a standard circular outline (diameter of 1836 pixels) centered on the canvas. Three images were not photographed in a configuration coincident with the axis of penetration and were adjusted with Photoshop’s perspective tool to remove any eccentricity, assuring normalcy. </w:t>
      </w:r>
    </w:p>
    <w:p w14:paraId="369D5398" w14:textId="02B06FB9" w:rsidR="003F6044" w:rsidRDefault="003F6044" w:rsidP="003F6044">
      <w:pPr>
        <w:spacing w:line="480" w:lineRule="auto"/>
        <w:ind w:firstLine="720"/>
        <w:rPr>
          <w:rFonts w:cs="Times New Roman"/>
          <w:szCs w:val="24"/>
        </w:rPr>
      </w:pPr>
      <w:r w:rsidRPr="00C51D72">
        <w:rPr>
          <w:rFonts w:cs="Times New Roman"/>
          <w:szCs w:val="24"/>
        </w:rPr>
        <w:t xml:space="preserve">Sabot petal impacts form indentations 0.15 – 0.75 in. deep depending on the grade of steel and impact velocity. These indentions expose new steel not coated in the white paint. The exposed steel contrasts with the white paint, permitting easier identification of the impact location. These impact locations were traced and converted into black entities in Photoshop. As </w:t>
      </w:r>
      <w:r w:rsidRPr="00C51D72">
        <w:rPr>
          <w:rFonts w:cs="Times New Roman"/>
          <w:szCs w:val="24"/>
        </w:rPr>
        <w:lastRenderedPageBreak/>
        <w:t xml:space="preserve">shown in </w:t>
      </w:r>
      <w:r w:rsidR="002A1FE6">
        <w:rPr>
          <w:rFonts w:cs="Times New Roman"/>
          <w:szCs w:val="24"/>
        </w:rPr>
        <w:t>Figure 2b</w:t>
      </w:r>
      <w:r w:rsidRPr="00C51D72">
        <w:rPr>
          <w:rFonts w:cs="Times New Roman"/>
          <w:szCs w:val="24"/>
        </w:rPr>
        <w:t>, these entities were exported with a white background to form a black and white vector image</w:t>
      </w:r>
      <w:r w:rsidR="002A1FE6">
        <w:rPr>
          <w:rFonts w:cs="Times New Roman"/>
          <w:szCs w:val="24"/>
        </w:rPr>
        <w:t>.</w:t>
      </w:r>
    </w:p>
    <w:p w14:paraId="4C9CBAA5" w14:textId="33D859E4" w:rsidR="003F6044" w:rsidRDefault="003F6044" w:rsidP="003F6044">
      <w:pPr>
        <w:spacing w:line="480" w:lineRule="auto"/>
        <w:jc w:val="center"/>
        <w:rPr>
          <w:rFonts w:cs="Times New Roman"/>
          <w:szCs w:val="24"/>
        </w:rPr>
      </w:pPr>
      <w:r>
        <w:rPr>
          <w:rFonts w:cs="Times New Roman"/>
          <w:noProof/>
          <w:szCs w:val="24"/>
        </w:rPr>
        <w:drawing>
          <wp:inline distT="0" distB="0" distL="0" distR="0" wp14:anchorId="5DF76610" wp14:editId="77134E66">
            <wp:extent cx="5943600" cy="1981200"/>
            <wp:effectExtent l="0" t="0" r="0" b="0"/>
            <wp:docPr id="6" name="Picture 6"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ffere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0DFD4EBB" w14:textId="559D19B1" w:rsidR="003F6044" w:rsidRDefault="003F6044" w:rsidP="00B52B6E">
      <w:pPr>
        <w:jc w:val="center"/>
        <w:rPr>
          <w:rFonts w:cs="Times New Roman"/>
          <w:szCs w:val="24"/>
        </w:rPr>
      </w:pPr>
      <w:r>
        <w:rPr>
          <w:rFonts w:cs="Times New Roman"/>
          <w:szCs w:val="24"/>
        </w:rPr>
        <w:t>Figure 2: (a)</w:t>
      </w:r>
      <w:r w:rsidR="00B52B6E">
        <w:rPr>
          <w:rFonts w:cs="Times New Roman"/>
          <w:szCs w:val="24"/>
        </w:rPr>
        <w:t xml:space="preserve"> An example of a photograph of the sabot stripper plate with impacts. (b) The same photograph converted into a black and white image in Photoshop. (c) An visual representation of the minimum, maximum, and centroid distances from the axis of penetration for a sabot petal impact entity.</w:t>
      </w:r>
    </w:p>
    <w:p w14:paraId="06EF8148" w14:textId="77777777" w:rsidR="00B52B6E" w:rsidRPr="00C51D72" w:rsidRDefault="00B52B6E" w:rsidP="00B52B6E">
      <w:pPr>
        <w:jc w:val="center"/>
        <w:rPr>
          <w:rFonts w:cs="Times New Roman"/>
          <w:szCs w:val="24"/>
        </w:rPr>
      </w:pPr>
    </w:p>
    <w:p w14:paraId="33B13045" w14:textId="77777777" w:rsidR="003F6044" w:rsidRPr="00C51D72" w:rsidRDefault="003F6044" w:rsidP="003F6044">
      <w:pPr>
        <w:spacing w:line="480" w:lineRule="auto"/>
        <w:ind w:firstLine="720"/>
        <w:rPr>
          <w:rFonts w:cs="Times New Roman"/>
          <w:szCs w:val="24"/>
        </w:rPr>
      </w:pPr>
      <w:r w:rsidRPr="00C51D72">
        <w:rPr>
          <w:rFonts w:cs="Times New Roman"/>
          <w:szCs w:val="24"/>
        </w:rPr>
        <w:t>To quantify the degree of sabot separation, the radial distance between each impact and the axis of penetration was measured. To convert the visual data into measurable quantities, edge detection software was developed in Python using the Open Source Computer Vision Library (OpenCV). The vector images were imported into the script and converted to greyscale, transforming the RGB channels into a single channel with each pixel being assigned an intensity value ranging from 0 (black) to 255 (white). Each greyscale image was then converted to a binary image using OpenCV’s threshold function, using the 50% grey value of 127. From this binary image data, the sabot petal impact entities were converted into contours using OpenCV.</w:t>
      </w:r>
    </w:p>
    <w:p w14:paraId="2F95A939" w14:textId="411DE887" w:rsidR="003F6044" w:rsidRPr="00C51D72" w:rsidRDefault="003F6044" w:rsidP="003F6044">
      <w:pPr>
        <w:spacing w:line="480" w:lineRule="auto"/>
        <w:rPr>
          <w:rFonts w:cs="Times New Roman"/>
          <w:szCs w:val="24"/>
        </w:rPr>
      </w:pPr>
      <w:r w:rsidRPr="00C51D72">
        <w:rPr>
          <w:rFonts w:cs="Times New Roman"/>
          <w:szCs w:val="24"/>
        </w:rPr>
        <w:t xml:space="preserve">In OpenCV, contours are identified by a curve joining all the continuous points along the boundary of an entity possessing the same color or intensity. A boundary with edge points was fitted to each impact entity, with X and Y pixel positions assigned to each edge point. For each image, the software iterated through each of the four sabot petal impact contours and found the two-dimensional Euclidian distance in pixels between each edge point and the axis of penetration </w:t>
      </w:r>
      <w:r w:rsidRPr="00C51D72">
        <w:rPr>
          <w:rFonts w:cs="Times New Roman"/>
          <w:szCs w:val="24"/>
        </w:rPr>
        <w:lastRenderedPageBreak/>
        <w:t xml:space="preserve">(1000 px, 1000 px). The distance between the closest and farthest edge points (from axis of penetration) was recorded to characterize the degree of separation in the radial direction. </w:t>
      </w:r>
      <w:r w:rsidR="006F74DA">
        <w:rPr>
          <w:rFonts w:cs="Times New Roman"/>
          <w:szCs w:val="24"/>
        </w:rPr>
        <w:t>These values are visualized in Figure 2c.</w:t>
      </w:r>
    </w:p>
    <w:p w14:paraId="1B89C79A" w14:textId="77777777" w:rsidR="003F6044" w:rsidRPr="00C51D72" w:rsidRDefault="003F6044" w:rsidP="003F6044">
      <w:pPr>
        <w:spacing w:line="480" w:lineRule="auto"/>
        <w:ind w:firstLine="720"/>
        <w:rPr>
          <w:rFonts w:cs="Times New Roman"/>
          <w:szCs w:val="24"/>
        </w:rPr>
      </w:pPr>
      <w:r w:rsidRPr="00C51D72">
        <w:rPr>
          <w:rFonts w:cs="Times New Roman"/>
          <w:szCs w:val="24"/>
        </w:rPr>
        <w:t>Additionally, the centroid, or geometric center, of each contour was found using OpenCV’s Image Moment function. Image Moment uses a weighted average of pixel intensities to calculate the centroid, but each sabot petal impact entity had a uniform intensity, effectively implementing the arithmetic mean position of all points in a shape:</w:t>
      </w:r>
    </w:p>
    <w:p w14:paraId="0FBB14E6" w14:textId="77777777" w:rsidR="003F6044" w:rsidRPr="00C51D72" w:rsidRDefault="003F6044" w:rsidP="003F6044">
      <w:pPr>
        <w:spacing w:line="480" w:lineRule="auto"/>
        <w:rPr>
          <w:rFonts w:cs="Times New Roman"/>
          <w:szCs w:val="24"/>
        </w:rPr>
      </w:pPr>
      <w:r w:rsidRPr="00C51D72">
        <w:rPr>
          <w:rFonts w:cs="Times New Roman"/>
          <w:szCs w:val="24"/>
        </w:rPr>
        <w:t xml:space="preserve">The Euclidian distance between each contour’s centroid and the axis of penetration was calculated. </w:t>
      </w:r>
    </w:p>
    <w:p w14:paraId="171D66A4" w14:textId="77777777" w:rsidR="003F6044" w:rsidRPr="00C51D72" w:rsidRDefault="003F6044" w:rsidP="003F6044">
      <w:pPr>
        <w:spacing w:line="480" w:lineRule="auto"/>
        <w:ind w:firstLine="720"/>
        <w:rPr>
          <w:rFonts w:cs="Times New Roman"/>
          <w:szCs w:val="24"/>
        </w:rPr>
      </w:pPr>
      <w:r w:rsidRPr="00C51D72">
        <w:rPr>
          <w:rFonts w:cs="Times New Roman"/>
          <w:szCs w:val="24"/>
        </w:rPr>
        <w:t xml:space="preserve">For each image, the contours’ centroid distances were averaged. The minimum and maximum distances were also averaged to respective values. All distances were then converted from pixels into inches. </w:t>
      </w:r>
    </w:p>
    <w:p w14:paraId="17933EF6" w14:textId="77777777" w:rsidR="004648BE" w:rsidRPr="004648BE" w:rsidRDefault="004648BE" w:rsidP="004648BE">
      <w:pPr>
        <w:pStyle w:val="BodyParagraphIndent"/>
      </w:pPr>
    </w:p>
    <w:p w14:paraId="06E323CF" w14:textId="77777777" w:rsidR="005B5AEA" w:rsidRDefault="005B5AEA" w:rsidP="005B5AEA">
      <w:pPr>
        <w:pStyle w:val="Heading3"/>
      </w:pPr>
      <w:bookmarkStart w:id="56" w:name="_Toc53407878"/>
      <w:r>
        <w:t>Results</w:t>
      </w:r>
      <w:bookmarkEnd w:id="56"/>
    </w:p>
    <w:p w14:paraId="52E177C4" w14:textId="77777777" w:rsidR="00D773B7" w:rsidRDefault="00DB6353" w:rsidP="00DB6353">
      <w:pPr>
        <w:pStyle w:val="BodyParagraphIndent"/>
      </w:pPr>
      <w:r>
        <w:t>[Type content here.]</w:t>
      </w:r>
    </w:p>
    <w:p w14:paraId="2EBC838E" w14:textId="77777777" w:rsidR="004C6970" w:rsidRDefault="00004182" w:rsidP="004C6970">
      <w:pPr>
        <w:pStyle w:val="Heading4"/>
      </w:pPr>
      <w:bookmarkStart w:id="57" w:name="_Toc53407879"/>
      <w:r>
        <w:t xml:space="preserve">Another </w:t>
      </w:r>
      <w:r w:rsidR="004C6970">
        <w:t>First Manuscript Second-order Subheading</w:t>
      </w:r>
      <w:bookmarkEnd w:id="57"/>
    </w:p>
    <w:p w14:paraId="110FA0E7" w14:textId="77777777" w:rsidR="004C6970" w:rsidRDefault="004C6970" w:rsidP="004C6970">
      <w:pPr>
        <w:pStyle w:val="BodyParagraphIndent"/>
      </w:pPr>
      <w:r>
        <w:t>[Type content here.]</w:t>
      </w:r>
    </w:p>
    <w:p w14:paraId="1F9C67E1" w14:textId="77777777" w:rsidR="005B5AEA" w:rsidRDefault="005B5AEA" w:rsidP="005B5AEA">
      <w:pPr>
        <w:pStyle w:val="Heading3"/>
      </w:pPr>
      <w:bookmarkStart w:id="58" w:name="_Toc53407880"/>
      <w:r>
        <w:t>Discussion</w:t>
      </w:r>
      <w:bookmarkEnd w:id="58"/>
    </w:p>
    <w:p w14:paraId="4E49F1C9" w14:textId="77777777" w:rsidR="005B5AEA" w:rsidRDefault="005B5AEA" w:rsidP="005B5AEA">
      <w:pPr>
        <w:pStyle w:val="BodyParagraphIndent"/>
      </w:pPr>
      <w:r>
        <w:t>[Type content here.]</w:t>
      </w:r>
    </w:p>
    <w:p w14:paraId="05CD9E10" w14:textId="77777777" w:rsidR="005B5AEA" w:rsidRPr="005B5AEA" w:rsidRDefault="005B5AEA" w:rsidP="005B5AEA">
      <w:pPr>
        <w:pStyle w:val="Heading3"/>
      </w:pPr>
      <w:bookmarkStart w:id="59" w:name="_Toc53407881"/>
      <w:r>
        <w:t>References</w:t>
      </w:r>
      <w:bookmarkEnd w:id="59"/>
    </w:p>
    <w:p w14:paraId="3C3590D2" w14:textId="77777777" w:rsidR="00523824" w:rsidRDefault="00523824" w:rsidP="00523824">
      <w:pPr>
        <w:pStyle w:val="HelpTextRemove"/>
      </w:pPr>
      <w:r w:rsidRPr="00B11E21">
        <w:t xml:space="preserve">[INSTRUCTIONS FOR REQUIRED REFERENCES </w:t>
      </w:r>
      <w:r>
        <w:t>subheading:</w:t>
      </w:r>
    </w:p>
    <w:p w14:paraId="6E01AD4A" w14:textId="77777777" w:rsidR="00523824" w:rsidRPr="00B11E21" w:rsidRDefault="00523824" w:rsidP="00523824">
      <w:pPr>
        <w:pStyle w:val="HelpTextRemove"/>
      </w:pPr>
      <w:r>
        <w:t>see section 1.2 references]</w:t>
      </w:r>
    </w:p>
    <w:p w14:paraId="5161EA64" w14:textId="77777777" w:rsidR="00D847CA" w:rsidRDefault="00D847CA" w:rsidP="00D773B7">
      <w:pPr>
        <w:pStyle w:val="ListUnordered"/>
      </w:pPr>
      <w:r>
        <w:br w:type="page"/>
      </w:r>
    </w:p>
    <w:p w14:paraId="3469D792" w14:textId="77777777" w:rsidR="00D847CA" w:rsidRDefault="00A20C4D" w:rsidP="002D75AE">
      <w:pPr>
        <w:pStyle w:val="Heading2"/>
      </w:pPr>
      <w:bookmarkStart w:id="60" w:name="_Toc53407882"/>
      <w:r>
        <w:lastRenderedPageBreak/>
        <w:t>Second Manuscript Title</w:t>
      </w:r>
      <w:bookmarkEnd w:id="60"/>
    </w:p>
    <w:p w14:paraId="5B7FBC54" w14:textId="77777777" w:rsidR="001A2742" w:rsidRPr="00133A7B" w:rsidRDefault="003D3F31" w:rsidP="00133A7B">
      <w:pPr>
        <w:pStyle w:val="HelpTextRemove"/>
      </w:pPr>
      <w:bookmarkStart w:id="61" w:name="_Hlk53407649"/>
      <w:r w:rsidRPr="00133A7B">
        <w:t>[</w:t>
      </w:r>
      <w:r w:rsidR="001F07B2">
        <w:t xml:space="preserve">page </w:t>
      </w:r>
      <w:r w:rsidRPr="00133A7B">
        <w:t>INSTRUCTIONS]</w:t>
      </w:r>
      <w:r w:rsidR="001F07B2">
        <w:t xml:space="preserve"> </w:t>
      </w:r>
      <w:commentRangeStart w:id="62"/>
      <w:r w:rsidR="001F07B2">
        <w:t>[SEE COMMENT]</w:t>
      </w:r>
      <w:commentRangeEnd w:id="62"/>
      <w:r w:rsidR="001F07B2">
        <w:rPr>
          <w:rStyle w:val="CommentReference"/>
          <w:b w:val="0"/>
          <w:caps w:val="0"/>
          <w:color w:val="000000" w:themeColor="text1"/>
        </w:rPr>
        <w:commentReference w:id="62"/>
      </w:r>
    </w:p>
    <w:bookmarkEnd w:id="61"/>
    <w:p w14:paraId="4E68B682" w14:textId="77777777" w:rsidR="001A2742" w:rsidRDefault="001A2742" w:rsidP="00A20C4D">
      <w:pPr>
        <w:pStyle w:val="BodyParagraphIndent"/>
      </w:pPr>
      <w:r>
        <w:t xml:space="preserve">Section 3 </w:t>
      </w:r>
      <w:r w:rsidR="00A20C4D" w:rsidRPr="00A20C4D">
        <w:t xml:space="preserve">is the </w:t>
      </w:r>
      <w:r w:rsidR="00A20C4D">
        <w:t>second</w:t>
      </w:r>
      <w:r w:rsidR="00A20C4D" w:rsidRPr="00A20C4D">
        <w:t xml:space="preserve"> individual journal-style manuscript.</w:t>
      </w:r>
      <w:r w:rsidR="00A20C4D">
        <w:t xml:space="preserve"> </w:t>
      </w:r>
      <w:r w:rsidR="00A20C4D" w:rsidRPr="00A20C4D">
        <w:t xml:space="preserve">A minimum of one manuscript is required. </w:t>
      </w:r>
      <w:r w:rsidR="00A20C4D">
        <w:t>Keep in mind that a</w:t>
      </w:r>
      <w:r w:rsidR="00A20C4D" w:rsidRPr="00A20C4D">
        <w:t>ll theses must have a minimum of 20 pages of written content (includes references, but not the required preliminary pages)</w:t>
      </w:r>
      <w:r w:rsidR="00A20C4D">
        <w:t xml:space="preserve">. </w:t>
      </w:r>
      <w:r w:rsidR="00A20C4D" w:rsidRPr="00A20C4D">
        <w:t>Use of the built-in Introduction, Methods, Results, Discussion</w:t>
      </w:r>
      <w:r w:rsidR="00A20C4D">
        <w:t>, and References</w:t>
      </w:r>
      <w:r w:rsidR="00A20C4D" w:rsidRPr="00A20C4D">
        <w:t xml:space="preserve"> first-order subheadings are required in this section.</w:t>
      </w:r>
    </w:p>
    <w:p w14:paraId="222E8AD2" w14:textId="77777777" w:rsidR="00983E54" w:rsidRPr="00133A7B" w:rsidRDefault="003D3F31" w:rsidP="00133A7B">
      <w:pPr>
        <w:pStyle w:val="HelpTextRemove"/>
      </w:pPr>
      <w:bookmarkStart w:id="64" w:name="_Hlk45640712"/>
      <w:r w:rsidRPr="00133A7B">
        <w:t>[MODIFY SAMPLE</w:t>
      </w:r>
      <w:r w:rsidR="001F07B2">
        <w:t xml:space="preserve"> WORDING BELOW</w:t>
      </w:r>
      <w:r w:rsidRPr="00133A7B">
        <w:t>]</w:t>
      </w:r>
    </w:p>
    <w:bookmarkEnd w:id="64"/>
    <w:p w14:paraId="6E905BD9" w14:textId="77777777" w:rsidR="00D847CA" w:rsidRDefault="00983E54" w:rsidP="00983E54">
      <w:pPr>
        <w:pStyle w:val="BodyParagraphIndent"/>
      </w:pPr>
      <w:r>
        <w:t xml:space="preserve"> </w:t>
      </w:r>
      <w:r w:rsidR="00D847CA">
        <w:t>[Type content here.]</w:t>
      </w:r>
    </w:p>
    <w:p w14:paraId="33209190" w14:textId="77777777" w:rsidR="00A56ECF" w:rsidRDefault="00B453CD" w:rsidP="00A56ECF">
      <w:pPr>
        <w:pStyle w:val="Heading3"/>
      </w:pPr>
      <w:bookmarkStart w:id="65" w:name="_Toc53407883"/>
      <w:r>
        <w:t>Introduction</w:t>
      </w:r>
      <w:bookmarkEnd w:id="65"/>
    </w:p>
    <w:p w14:paraId="037D135D" w14:textId="77777777" w:rsidR="00A56ECF" w:rsidRDefault="00A56ECF" w:rsidP="00A56ECF">
      <w:pPr>
        <w:pStyle w:val="BodyParagraphIndent"/>
      </w:pPr>
      <w:r>
        <w:t>[Type content here.]</w:t>
      </w:r>
    </w:p>
    <w:p w14:paraId="705C8649" w14:textId="77777777" w:rsidR="00B453CD" w:rsidRDefault="00B453CD" w:rsidP="00B453CD">
      <w:pPr>
        <w:pStyle w:val="Heading3"/>
      </w:pPr>
      <w:bookmarkStart w:id="66" w:name="_Toc53407884"/>
      <w:r>
        <w:t>Methods</w:t>
      </w:r>
      <w:bookmarkEnd w:id="66"/>
    </w:p>
    <w:p w14:paraId="2898A4DE" w14:textId="77777777" w:rsidR="00B453CD" w:rsidRDefault="00B453CD" w:rsidP="00B453CD">
      <w:pPr>
        <w:pStyle w:val="BodyParagraphIndent"/>
      </w:pPr>
      <w:r>
        <w:t>[Type content here.]</w:t>
      </w:r>
    </w:p>
    <w:p w14:paraId="02F9A65A" w14:textId="77777777" w:rsidR="00004182" w:rsidRDefault="00004182" w:rsidP="00004182">
      <w:pPr>
        <w:pStyle w:val="Heading4"/>
      </w:pPr>
      <w:bookmarkStart w:id="67" w:name="_Toc53407885"/>
      <w:r>
        <w:t>Second Manuscript Second-order Subheading</w:t>
      </w:r>
      <w:bookmarkEnd w:id="67"/>
    </w:p>
    <w:p w14:paraId="3E6F8C09" w14:textId="77777777" w:rsidR="00004182" w:rsidRPr="00004182" w:rsidRDefault="00004182" w:rsidP="00004182">
      <w:pPr>
        <w:pStyle w:val="BodyParagraphIndent"/>
      </w:pPr>
      <w:r>
        <w:t>[Type content here.]</w:t>
      </w:r>
    </w:p>
    <w:p w14:paraId="585BF7BB" w14:textId="77777777" w:rsidR="00B453CD" w:rsidRDefault="00B453CD" w:rsidP="00B453CD">
      <w:pPr>
        <w:pStyle w:val="Heading3"/>
      </w:pPr>
      <w:bookmarkStart w:id="68" w:name="_Toc53407886"/>
      <w:r>
        <w:t>Results</w:t>
      </w:r>
      <w:bookmarkEnd w:id="68"/>
    </w:p>
    <w:p w14:paraId="5B3BB632" w14:textId="77777777" w:rsidR="00004182" w:rsidRDefault="00004182" w:rsidP="00004182">
      <w:pPr>
        <w:pStyle w:val="Heading4"/>
      </w:pPr>
      <w:bookmarkStart w:id="69" w:name="_Toc53407887"/>
      <w:r>
        <w:t>Another Second Manuscript Second-order Subheading</w:t>
      </w:r>
      <w:bookmarkEnd w:id="69"/>
    </w:p>
    <w:p w14:paraId="1CC98045" w14:textId="77777777" w:rsidR="00004182" w:rsidRPr="00004182" w:rsidRDefault="00004182" w:rsidP="00004182">
      <w:pPr>
        <w:pStyle w:val="BodyParagraphIndent"/>
      </w:pPr>
      <w:r>
        <w:t>[Type content here.]</w:t>
      </w:r>
    </w:p>
    <w:p w14:paraId="794AA450" w14:textId="77777777" w:rsidR="00C12929" w:rsidRDefault="002D75AE" w:rsidP="00CB7385">
      <w:pPr>
        <w:keepNext/>
        <w:jc w:val="center"/>
      </w:pPr>
      <w:r>
        <w:rPr>
          <w:noProof/>
        </w:rPr>
        <w:lastRenderedPageBreak/>
        <w:drawing>
          <wp:inline distT="0" distB="0" distL="0" distR="0" wp14:anchorId="71E3E8A9" wp14:editId="4F618C16">
            <wp:extent cx="1973225" cy="18764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154" cy="1883965"/>
                    </a:xfrm>
                    <a:prstGeom prst="rect">
                      <a:avLst/>
                    </a:prstGeom>
                  </pic:spPr>
                </pic:pic>
              </a:graphicData>
            </a:graphic>
          </wp:inline>
        </w:drawing>
      </w:r>
    </w:p>
    <w:p w14:paraId="3F8E9BAE" w14:textId="77777777" w:rsidR="00C12929" w:rsidRDefault="00C12929" w:rsidP="00C12929">
      <w:pPr>
        <w:pStyle w:val="CaptionFigures"/>
      </w:pPr>
      <w:r>
        <w:t xml:space="preserve">Figure </w:t>
      </w:r>
      <w:r w:rsidR="008334B6">
        <w:fldChar w:fldCharType="begin"/>
      </w:r>
      <w:r w:rsidR="008334B6">
        <w:instrText xml:space="preserve"> STYLEREF 2 \s </w:instrText>
      </w:r>
      <w:r w:rsidR="008334B6">
        <w:fldChar w:fldCharType="separate"/>
      </w:r>
      <w:r w:rsidR="006B6537">
        <w:rPr>
          <w:noProof/>
        </w:rPr>
        <w:t>3</w:t>
      </w:r>
      <w:r w:rsidR="008334B6">
        <w:rPr>
          <w:noProof/>
        </w:rPr>
        <w:fldChar w:fldCharType="end"/>
      </w:r>
      <w:r>
        <w:t>.</w:t>
      </w:r>
      <w:r w:rsidR="008334B6">
        <w:fldChar w:fldCharType="begin"/>
      </w:r>
      <w:r w:rsidR="008334B6">
        <w:instrText xml:space="preserve"> SEQ Figure \* ARABIC \s 2 </w:instrText>
      </w:r>
      <w:r w:rsidR="008334B6">
        <w:fldChar w:fldCharType="separate"/>
      </w:r>
      <w:r w:rsidR="006B6537">
        <w:rPr>
          <w:noProof/>
        </w:rPr>
        <w:t>1</w:t>
      </w:r>
      <w:r w:rsidR="008334B6">
        <w:rPr>
          <w:noProof/>
        </w:rPr>
        <w:fldChar w:fldCharType="end"/>
      </w:r>
      <w:r w:rsidR="006B51AA">
        <w:rPr>
          <w:noProof/>
        </w:rPr>
        <w:t>:</w:t>
      </w:r>
      <w:r>
        <w:t xml:space="preserve"> </w:t>
      </w:r>
      <w:r w:rsidRPr="00C12929">
        <w:t>Type a descriptive caption for the figure.</w:t>
      </w:r>
    </w:p>
    <w:p w14:paraId="5CF73D8C" w14:textId="77777777" w:rsidR="00C12929" w:rsidRDefault="00C12929" w:rsidP="00CB7385">
      <w:pPr>
        <w:keepNext/>
        <w:jc w:val="center"/>
      </w:pPr>
      <w:r>
        <w:rPr>
          <w:noProof/>
        </w:rPr>
        <w:drawing>
          <wp:inline distT="0" distB="0" distL="0" distR="0" wp14:anchorId="6C480906" wp14:editId="228F0DA3">
            <wp:extent cx="1972945" cy="18761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3395" cy="1886096"/>
                    </a:xfrm>
                    <a:prstGeom prst="rect">
                      <a:avLst/>
                    </a:prstGeom>
                  </pic:spPr>
                </pic:pic>
              </a:graphicData>
            </a:graphic>
          </wp:inline>
        </w:drawing>
      </w:r>
    </w:p>
    <w:p w14:paraId="14010DD0" w14:textId="77777777" w:rsidR="00D773B7" w:rsidRDefault="00C12929" w:rsidP="00C12929">
      <w:pPr>
        <w:pStyle w:val="CaptionFigures"/>
      </w:pPr>
      <w:r>
        <w:t xml:space="preserve">Figure </w:t>
      </w:r>
      <w:r w:rsidR="008334B6">
        <w:fldChar w:fldCharType="begin"/>
      </w:r>
      <w:r w:rsidR="008334B6">
        <w:instrText xml:space="preserve"> STYLEREF 2 \s </w:instrText>
      </w:r>
      <w:r w:rsidR="008334B6">
        <w:fldChar w:fldCharType="separate"/>
      </w:r>
      <w:r w:rsidR="006B6537">
        <w:rPr>
          <w:noProof/>
        </w:rPr>
        <w:t>3</w:t>
      </w:r>
      <w:r w:rsidR="008334B6">
        <w:rPr>
          <w:noProof/>
        </w:rPr>
        <w:fldChar w:fldCharType="end"/>
      </w:r>
      <w:r>
        <w:t>.</w:t>
      </w:r>
      <w:r w:rsidR="008334B6">
        <w:fldChar w:fldCharType="begin"/>
      </w:r>
      <w:r w:rsidR="008334B6">
        <w:instrText xml:space="preserve"> SEQ Figure \* ARABIC \s 2 </w:instrText>
      </w:r>
      <w:r w:rsidR="008334B6">
        <w:fldChar w:fldCharType="separate"/>
      </w:r>
      <w:r w:rsidR="006B6537">
        <w:rPr>
          <w:noProof/>
        </w:rPr>
        <w:t>2</w:t>
      </w:r>
      <w:r w:rsidR="008334B6">
        <w:rPr>
          <w:noProof/>
        </w:rPr>
        <w:fldChar w:fldCharType="end"/>
      </w:r>
      <w:r w:rsidR="006B51AA">
        <w:rPr>
          <w:noProof/>
        </w:rPr>
        <w:t>:</w:t>
      </w:r>
      <w:r w:rsidRPr="00C12929">
        <w:t xml:space="preserve"> Type a descriptive caption for the figure.</w:t>
      </w:r>
    </w:p>
    <w:p w14:paraId="077B91E6" w14:textId="77777777" w:rsidR="00B453CD" w:rsidRDefault="00B453CD" w:rsidP="00B453CD">
      <w:pPr>
        <w:pStyle w:val="Heading3"/>
      </w:pPr>
      <w:bookmarkStart w:id="70" w:name="_Toc53407888"/>
      <w:r>
        <w:t>Discussion</w:t>
      </w:r>
      <w:bookmarkEnd w:id="70"/>
    </w:p>
    <w:p w14:paraId="2A98D3E9" w14:textId="77777777" w:rsidR="00B016B7" w:rsidRPr="00B016B7" w:rsidRDefault="00B016B7" w:rsidP="00B016B7">
      <w:pPr>
        <w:pStyle w:val="BodyParagraphIndent"/>
      </w:pPr>
      <w:r>
        <w:t>[Type content here.]</w:t>
      </w:r>
    </w:p>
    <w:p w14:paraId="440663B1" w14:textId="77777777" w:rsidR="00523824" w:rsidRDefault="00B453CD" w:rsidP="00B453CD">
      <w:pPr>
        <w:pStyle w:val="Heading3"/>
      </w:pPr>
      <w:bookmarkStart w:id="71" w:name="_Toc53407889"/>
      <w:r>
        <w:t>References</w:t>
      </w:r>
      <w:bookmarkEnd w:id="71"/>
    </w:p>
    <w:p w14:paraId="442B532B" w14:textId="77777777" w:rsidR="00523824" w:rsidRDefault="00523824" w:rsidP="00523824">
      <w:pPr>
        <w:pStyle w:val="HelpTextRemove"/>
      </w:pPr>
      <w:r w:rsidRPr="00B11E21">
        <w:t xml:space="preserve">[INSTRUCTIONS FOR REQUIRED REFERENCES </w:t>
      </w:r>
      <w:r>
        <w:t>subheading:</w:t>
      </w:r>
    </w:p>
    <w:p w14:paraId="4D22789B" w14:textId="77777777" w:rsidR="00523824" w:rsidRPr="00B11E21" w:rsidRDefault="00523824" w:rsidP="00523824">
      <w:pPr>
        <w:pStyle w:val="HelpTextRemove"/>
      </w:pPr>
      <w:r>
        <w:t>see section 1.2.  references]</w:t>
      </w:r>
    </w:p>
    <w:p w14:paraId="3E799FEF" w14:textId="77777777" w:rsidR="00D847CA" w:rsidRDefault="00D847CA" w:rsidP="00523824">
      <w:pPr>
        <w:pStyle w:val="Heading3"/>
        <w:numPr>
          <w:ilvl w:val="0"/>
          <w:numId w:val="0"/>
        </w:numPr>
      </w:pPr>
      <w:r>
        <w:br w:type="page"/>
      </w:r>
    </w:p>
    <w:p w14:paraId="5AF9748E" w14:textId="77777777" w:rsidR="00D847CA" w:rsidRDefault="00D52786" w:rsidP="002D75AE">
      <w:pPr>
        <w:pStyle w:val="Heading2"/>
      </w:pPr>
      <w:bookmarkStart w:id="72" w:name="_Toc53407890"/>
      <w:r>
        <w:lastRenderedPageBreak/>
        <w:t>Third Manuscript Title</w:t>
      </w:r>
      <w:bookmarkEnd w:id="72"/>
    </w:p>
    <w:p w14:paraId="2EF95888" w14:textId="77777777" w:rsidR="001A2742" w:rsidRPr="00133A7B" w:rsidRDefault="003D3F31" w:rsidP="00133A7B">
      <w:pPr>
        <w:pStyle w:val="HelpTextRemove"/>
      </w:pPr>
      <w:bookmarkStart w:id="73" w:name="_Hlk53407673"/>
      <w:r w:rsidRPr="00133A7B">
        <w:t>[</w:t>
      </w:r>
      <w:r w:rsidR="001F07B2">
        <w:t xml:space="preserve">PAGE INSTRUCTIONS] </w:t>
      </w:r>
      <w:commentRangeStart w:id="74"/>
      <w:r w:rsidR="001F07B2">
        <w:t>[SEE COMMENT]</w:t>
      </w:r>
      <w:commentRangeEnd w:id="74"/>
      <w:r w:rsidR="001F07B2">
        <w:rPr>
          <w:rStyle w:val="CommentReference"/>
          <w:b w:val="0"/>
          <w:caps w:val="0"/>
          <w:color w:val="000000" w:themeColor="text1"/>
        </w:rPr>
        <w:commentReference w:id="74"/>
      </w:r>
    </w:p>
    <w:p w14:paraId="2EC6374B" w14:textId="77777777" w:rsidR="00D52786" w:rsidRDefault="00D52786" w:rsidP="00D52786">
      <w:pPr>
        <w:pStyle w:val="BodyParagraphIndent"/>
      </w:pPr>
      <w:bookmarkStart w:id="75" w:name="_Hlk45640727"/>
      <w:bookmarkEnd w:id="73"/>
      <w:r>
        <w:t xml:space="preserve">Section 4 </w:t>
      </w:r>
      <w:r w:rsidRPr="00A20C4D">
        <w:t xml:space="preserve">is the </w:t>
      </w:r>
      <w:r>
        <w:t>third</w:t>
      </w:r>
      <w:r w:rsidRPr="00A20C4D">
        <w:t xml:space="preserve"> individual journal-style manuscript.</w:t>
      </w:r>
      <w:r>
        <w:t xml:space="preserve"> </w:t>
      </w:r>
      <w:r w:rsidRPr="00A20C4D">
        <w:t xml:space="preserve">A minimum of one manuscript is required. </w:t>
      </w:r>
      <w:r>
        <w:t>Keep in mind that a</w:t>
      </w:r>
      <w:r w:rsidRPr="00A20C4D">
        <w:t>ll theses must have a minimum of 20 pages of written content (includes references, but not the required preliminary pages)</w:t>
      </w:r>
      <w:r>
        <w:t xml:space="preserve">. </w:t>
      </w:r>
      <w:r w:rsidRPr="00A20C4D">
        <w:t>Use of the built-in Introduction, Methods, Results, Discussion</w:t>
      </w:r>
      <w:r>
        <w:t>, and References</w:t>
      </w:r>
      <w:r w:rsidRPr="00A20C4D">
        <w:t xml:space="preserve"> first-order subheadings are required in this section.</w:t>
      </w:r>
    </w:p>
    <w:p w14:paraId="05440294" w14:textId="77777777" w:rsidR="007F01CA" w:rsidRPr="00133A7B" w:rsidRDefault="00D52786" w:rsidP="00133A7B">
      <w:pPr>
        <w:pStyle w:val="HelpTextRemove"/>
      </w:pPr>
      <w:bookmarkStart w:id="76" w:name="_Hlk53407695"/>
      <w:r w:rsidRPr="00133A7B">
        <w:t xml:space="preserve"> </w:t>
      </w:r>
      <w:r w:rsidR="003D3F31" w:rsidRPr="00133A7B">
        <w:t xml:space="preserve">[MODIFY </w:t>
      </w:r>
      <w:r w:rsidR="00681F9F">
        <w:t>SAMPLE WORDING BELOW</w:t>
      </w:r>
      <w:r w:rsidR="003D3F31" w:rsidRPr="00133A7B">
        <w:t>]</w:t>
      </w:r>
    </w:p>
    <w:p w14:paraId="1D23A270" w14:textId="77777777" w:rsidR="00D52786" w:rsidRDefault="00D52786" w:rsidP="00A56ECF">
      <w:pPr>
        <w:pStyle w:val="Heading3"/>
      </w:pPr>
      <w:bookmarkStart w:id="77" w:name="_Toc53407891"/>
      <w:bookmarkEnd w:id="75"/>
      <w:bookmarkEnd w:id="76"/>
      <w:r>
        <w:t>Introduction</w:t>
      </w:r>
      <w:bookmarkEnd w:id="77"/>
    </w:p>
    <w:p w14:paraId="7B1B5EC7" w14:textId="77777777" w:rsidR="00D52786" w:rsidRPr="00D52786" w:rsidRDefault="00D52786" w:rsidP="00D52786">
      <w:pPr>
        <w:pStyle w:val="BodyParagraphIndent"/>
      </w:pPr>
      <w:r>
        <w:t>[Type content here.]</w:t>
      </w:r>
    </w:p>
    <w:p w14:paraId="640FEC0E" w14:textId="77777777" w:rsidR="00D52786" w:rsidRDefault="00D52786" w:rsidP="00A56ECF">
      <w:pPr>
        <w:pStyle w:val="Heading3"/>
      </w:pPr>
      <w:bookmarkStart w:id="78" w:name="_Toc53407892"/>
      <w:r>
        <w:t>Methods</w:t>
      </w:r>
      <w:bookmarkEnd w:id="78"/>
    </w:p>
    <w:p w14:paraId="51DFC75A" w14:textId="77777777" w:rsidR="00D52786" w:rsidRDefault="00D52786" w:rsidP="00D52786">
      <w:pPr>
        <w:pStyle w:val="BodyParagraphIndent"/>
      </w:pPr>
      <w:r>
        <w:t>[Type content here.]</w:t>
      </w:r>
    </w:p>
    <w:p w14:paraId="10EFA19D" w14:textId="77777777" w:rsidR="00004182" w:rsidRDefault="00004182" w:rsidP="00004182">
      <w:pPr>
        <w:pStyle w:val="Heading4"/>
      </w:pPr>
      <w:bookmarkStart w:id="79" w:name="_Toc53407893"/>
      <w:r>
        <w:t>Third Manuscript Second-order Subheading</w:t>
      </w:r>
      <w:bookmarkEnd w:id="79"/>
    </w:p>
    <w:p w14:paraId="5417B650" w14:textId="77777777" w:rsidR="00004182" w:rsidRPr="00D52786" w:rsidRDefault="00004182" w:rsidP="00004182">
      <w:pPr>
        <w:pStyle w:val="BodyParagraphIndent"/>
      </w:pPr>
      <w:r>
        <w:t>[Type content here.]</w:t>
      </w:r>
    </w:p>
    <w:p w14:paraId="2CB9F055" w14:textId="77777777" w:rsidR="00D52786" w:rsidRDefault="00D52786" w:rsidP="00A56ECF">
      <w:pPr>
        <w:pStyle w:val="Heading3"/>
      </w:pPr>
      <w:bookmarkStart w:id="80" w:name="_Toc53407894"/>
      <w:r>
        <w:t>Results</w:t>
      </w:r>
      <w:bookmarkEnd w:id="80"/>
    </w:p>
    <w:p w14:paraId="7445BB7A" w14:textId="77777777" w:rsidR="00556B17" w:rsidRDefault="00004182" w:rsidP="00556B17">
      <w:pPr>
        <w:pStyle w:val="Heading4"/>
      </w:pPr>
      <w:bookmarkStart w:id="81" w:name="_Toc53407895"/>
      <w:r>
        <w:t xml:space="preserve">Another </w:t>
      </w:r>
      <w:r w:rsidR="00556B17">
        <w:t>Third Manuscript Second-order Subheading</w:t>
      </w:r>
      <w:bookmarkEnd w:id="81"/>
    </w:p>
    <w:p w14:paraId="323625EA" w14:textId="77777777" w:rsidR="00556B17" w:rsidRDefault="00556B17" w:rsidP="00556B17">
      <w:pPr>
        <w:pStyle w:val="BodyParagraphIndent"/>
      </w:pPr>
      <w:r>
        <w:t>[Type content here.]</w:t>
      </w:r>
    </w:p>
    <w:p w14:paraId="62595FBE" w14:textId="77777777" w:rsidR="00D52786" w:rsidRDefault="00D52786" w:rsidP="00A56ECF">
      <w:pPr>
        <w:pStyle w:val="Heading3"/>
      </w:pPr>
      <w:bookmarkStart w:id="82" w:name="_Toc53407896"/>
      <w:r>
        <w:t>Discussion</w:t>
      </w:r>
      <w:bookmarkEnd w:id="82"/>
    </w:p>
    <w:p w14:paraId="19BADEC8" w14:textId="77777777" w:rsidR="00D52786" w:rsidRPr="00D52786" w:rsidRDefault="00D52786" w:rsidP="00D52786">
      <w:pPr>
        <w:pStyle w:val="BodyParagraphIndent"/>
      </w:pPr>
      <w:r>
        <w:t>[Type content here.]</w:t>
      </w:r>
    </w:p>
    <w:p w14:paraId="31016192" w14:textId="77777777" w:rsidR="00D52786" w:rsidRDefault="00D52786" w:rsidP="00D52786">
      <w:pPr>
        <w:pStyle w:val="Heading3"/>
      </w:pPr>
      <w:bookmarkStart w:id="83" w:name="_Toc53407897"/>
      <w:r>
        <w:t>References</w:t>
      </w:r>
      <w:bookmarkEnd w:id="83"/>
    </w:p>
    <w:p w14:paraId="1D08D962" w14:textId="77777777" w:rsidR="00523824" w:rsidRDefault="00523824" w:rsidP="00523824">
      <w:pPr>
        <w:pStyle w:val="HelpTextRemove"/>
      </w:pPr>
      <w:r w:rsidRPr="00B11E21">
        <w:t xml:space="preserve">[INSTRUCTIONS FOR REQUIRED REFERENCES </w:t>
      </w:r>
      <w:r>
        <w:t>subheading:</w:t>
      </w:r>
    </w:p>
    <w:p w14:paraId="7788590B" w14:textId="77777777" w:rsidR="00D52786" w:rsidRDefault="00523824" w:rsidP="001F07B2">
      <w:pPr>
        <w:pStyle w:val="HelpTextRemove"/>
        <w:rPr>
          <w:rFonts w:cs="Times New Roman"/>
          <w:b w:val="0"/>
          <w:caps w:val="0"/>
          <w:sz w:val="28"/>
        </w:rPr>
      </w:pPr>
      <w:r>
        <w:t>see section 1.2.  references]</w:t>
      </w:r>
      <w:r w:rsidR="00D52786">
        <w:br w:type="page"/>
      </w:r>
    </w:p>
    <w:p w14:paraId="44CCF009" w14:textId="77777777" w:rsidR="00D52786" w:rsidRDefault="00D52786" w:rsidP="00C32360">
      <w:pPr>
        <w:pStyle w:val="Heading2"/>
      </w:pPr>
      <w:bookmarkStart w:id="84" w:name="_Toc53407898"/>
      <w:r>
        <w:lastRenderedPageBreak/>
        <w:t>Conclusion</w:t>
      </w:r>
      <w:bookmarkEnd w:id="84"/>
    </w:p>
    <w:p w14:paraId="0521589F" w14:textId="77777777" w:rsidR="00D52786" w:rsidRPr="00133A7B" w:rsidRDefault="00D52786" w:rsidP="00D52786">
      <w:pPr>
        <w:pStyle w:val="HelpTextRemove"/>
      </w:pPr>
      <w:bookmarkStart w:id="85" w:name="_Hlk53407709"/>
      <w:r w:rsidRPr="00133A7B">
        <w:t>[</w:t>
      </w:r>
      <w:r w:rsidR="001F07B2">
        <w:t xml:space="preserve">PAGE </w:t>
      </w:r>
      <w:r w:rsidRPr="00133A7B">
        <w:t>INSTRUCTIONS</w:t>
      </w:r>
      <w:r w:rsidR="001F07B2">
        <w:t>]</w:t>
      </w:r>
    </w:p>
    <w:bookmarkEnd w:id="85"/>
    <w:p w14:paraId="6B518CF2" w14:textId="77777777" w:rsidR="00F466B1" w:rsidRDefault="00D52786" w:rsidP="00F466B1">
      <w:pPr>
        <w:pStyle w:val="BodyParagraphIndent"/>
      </w:pPr>
      <w:r>
        <w:t xml:space="preserve">Section 5 should can range from </w:t>
      </w:r>
      <w:r w:rsidRPr="00B11061">
        <w:t xml:space="preserve">a few paragraphs to a few pages and </w:t>
      </w:r>
      <w:r>
        <w:t>should not</w:t>
      </w:r>
      <w:r w:rsidRPr="00B11061">
        <w:t xml:space="preserve"> contain in-text citations</w:t>
      </w:r>
      <w:r>
        <w:t xml:space="preserve">. Do not change the title of the section. In this section, be sure to </w:t>
      </w:r>
      <w:r w:rsidRPr="00B11061">
        <w:t xml:space="preserve">tie your manuscripts together in a cohesive manner and demonstrate the overarching theme of your thesis. </w:t>
      </w:r>
    </w:p>
    <w:p w14:paraId="3299212B" w14:textId="77777777" w:rsidR="00681F9F" w:rsidRDefault="00681F9F" w:rsidP="00681F9F">
      <w:pPr>
        <w:pStyle w:val="HelpTextRemove"/>
      </w:pPr>
      <w:r w:rsidRPr="00B11E21">
        <w:t xml:space="preserve">[MODIFY SAMPLE </w:t>
      </w:r>
      <w:r>
        <w:t>WORDING BELOW]</w:t>
      </w:r>
    </w:p>
    <w:p w14:paraId="379A2ED6" w14:textId="77777777" w:rsidR="00D52786" w:rsidRDefault="00D52786" w:rsidP="00D52786">
      <w:pPr>
        <w:pStyle w:val="BodyParagraphIndent"/>
      </w:pPr>
      <w:r>
        <w:t>[Type content here.]</w:t>
      </w:r>
    </w:p>
    <w:p w14:paraId="310394C5" w14:textId="77777777" w:rsidR="00D847CA" w:rsidRDefault="00D847CA" w:rsidP="00D52786">
      <w:pPr>
        <w:pStyle w:val="BodyParagraphIndent"/>
      </w:pPr>
      <w:r>
        <w:br w:type="page"/>
      </w:r>
    </w:p>
    <w:p w14:paraId="716F18EA" w14:textId="77777777" w:rsidR="00D847CA" w:rsidRDefault="00D847CA" w:rsidP="002D75AE">
      <w:pPr>
        <w:pStyle w:val="Heading1"/>
      </w:pPr>
      <w:bookmarkStart w:id="86" w:name="_Toc45285605"/>
      <w:bookmarkStart w:id="87" w:name="_Toc45285626"/>
      <w:bookmarkStart w:id="88" w:name="_Toc45285718"/>
      <w:bookmarkStart w:id="89" w:name="_Toc45285805"/>
      <w:bookmarkStart w:id="90" w:name="_Toc53407899"/>
      <w:r>
        <w:lastRenderedPageBreak/>
        <w:t xml:space="preserve">Appendix: </w:t>
      </w:r>
      <w:bookmarkEnd w:id="86"/>
      <w:bookmarkEnd w:id="87"/>
      <w:bookmarkEnd w:id="88"/>
      <w:bookmarkEnd w:id="89"/>
      <w:r w:rsidR="00F06919">
        <w:t>TITLE/HEADING</w:t>
      </w:r>
      <w:bookmarkEnd w:id="90"/>
    </w:p>
    <w:p w14:paraId="4E1BB08F" w14:textId="77777777" w:rsidR="006B51AA" w:rsidRPr="00C952BC" w:rsidRDefault="006B51AA" w:rsidP="006B51AA">
      <w:pPr>
        <w:pStyle w:val="HelpTextRemove"/>
      </w:pPr>
      <w:bookmarkStart w:id="91" w:name="_Hlk45640788"/>
      <w:r w:rsidRPr="00C952BC">
        <w:t>[</w:t>
      </w:r>
      <w:r>
        <w:t xml:space="preserve">PAGE INSTRUCTIONS] </w:t>
      </w:r>
      <w:commentRangeStart w:id="92"/>
      <w:r>
        <w:t>[SEE COMMENT]</w:t>
      </w:r>
      <w:commentRangeEnd w:id="92"/>
      <w:r>
        <w:rPr>
          <w:rStyle w:val="CommentReference"/>
          <w:b w:val="0"/>
          <w:caps w:val="0"/>
          <w:color w:val="000000" w:themeColor="text1"/>
        </w:rPr>
        <w:commentReference w:id="92"/>
      </w:r>
    </w:p>
    <w:p w14:paraId="175138FD" w14:textId="77777777" w:rsidR="00B81423" w:rsidRDefault="00B81423" w:rsidP="006B51AA">
      <w:pPr>
        <w:pStyle w:val="BodyParagraphIndent"/>
      </w:pPr>
      <w:r>
        <w:t>The Appendix section:</w:t>
      </w:r>
    </w:p>
    <w:p w14:paraId="22040FFD" w14:textId="77777777" w:rsidR="00B81423" w:rsidRDefault="00B81423" w:rsidP="00B81423">
      <w:pPr>
        <w:pStyle w:val="ListUnordered"/>
      </w:pPr>
      <w:r>
        <w:t xml:space="preserve">Is optional </w:t>
      </w:r>
    </w:p>
    <w:p w14:paraId="10E61ABB" w14:textId="77777777" w:rsidR="00B81423" w:rsidRDefault="00B81423" w:rsidP="00B81423">
      <w:pPr>
        <w:pStyle w:val="ListUnordered"/>
      </w:pPr>
      <w:r>
        <w:t>Must be placed directly after the References section</w:t>
      </w:r>
    </w:p>
    <w:p w14:paraId="669C25CA" w14:textId="77777777" w:rsidR="00B81423" w:rsidRDefault="00B81423" w:rsidP="00B81423">
      <w:pPr>
        <w:pStyle w:val="ListUnordered"/>
      </w:pPr>
      <w:r>
        <w:t>Can be a collection of large data sets, images, and/or tables that would interrupt a significant portion of your writing</w:t>
      </w:r>
    </w:p>
    <w:p w14:paraId="0F629685" w14:textId="77777777" w:rsidR="00B81423" w:rsidRDefault="00B81423" w:rsidP="00B81423">
      <w:pPr>
        <w:pStyle w:val="ListUnordered"/>
      </w:pPr>
      <w:r>
        <w:t xml:space="preserve">Can include multiple </w:t>
      </w:r>
      <w:r w:rsidRPr="00271CC6">
        <w:t>Appendi</w:t>
      </w:r>
      <w:r>
        <w:t>c</w:t>
      </w:r>
      <w:r w:rsidRPr="00271CC6">
        <w:t>es</w:t>
      </w:r>
      <w:r>
        <w:t xml:space="preserve"> (</w:t>
      </w:r>
      <w:r w:rsidRPr="00271CC6">
        <w:t xml:space="preserve">label as </w:t>
      </w:r>
      <w:r>
        <w:t xml:space="preserve">Appendix </w:t>
      </w:r>
      <w:r w:rsidRPr="00271CC6">
        <w:t>A</w:t>
      </w:r>
      <w:r>
        <w:t>: Title</w:t>
      </w:r>
      <w:r w:rsidRPr="00271CC6">
        <w:t xml:space="preserve">, </w:t>
      </w:r>
      <w:r>
        <w:t xml:space="preserve">Appendix </w:t>
      </w:r>
      <w:r w:rsidRPr="00271CC6">
        <w:t>B</w:t>
      </w:r>
      <w:r>
        <w:t>: Title, etc.)</w:t>
      </w:r>
    </w:p>
    <w:p w14:paraId="54352184" w14:textId="77777777" w:rsidR="00B81423" w:rsidRDefault="00B81423" w:rsidP="00B81423">
      <w:pPr>
        <w:pStyle w:val="ListUnordered"/>
      </w:pPr>
      <w:r>
        <w:t>Can be a single Appendix (label as Appendix: Title)</w:t>
      </w:r>
    </w:p>
    <w:p w14:paraId="15539D72" w14:textId="77777777" w:rsidR="00B81423" w:rsidRDefault="00B81423" w:rsidP="00B81423">
      <w:pPr>
        <w:pStyle w:val="ListUnordered"/>
      </w:pPr>
      <w:r>
        <w:t>Can be as many pages as needed</w:t>
      </w:r>
    </w:p>
    <w:bookmarkEnd w:id="91"/>
    <w:p w14:paraId="43CBE5BF" w14:textId="77777777" w:rsidR="0003321E" w:rsidRPr="00133A7B" w:rsidRDefault="0003321E" w:rsidP="0003321E">
      <w:pPr>
        <w:pStyle w:val="HelpTextRemove"/>
      </w:pPr>
      <w:r w:rsidRPr="00B11E21">
        <w:t xml:space="preserve">[MODIFY SAMPLE </w:t>
      </w:r>
      <w:r>
        <w:t>WORDING BELOW]</w:t>
      </w:r>
    </w:p>
    <w:p w14:paraId="0039A73C" w14:textId="77777777" w:rsidR="00D847CA" w:rsidRDefault="00D847CA" w:rsidP="0003321E">
      <w:pPr>
        <w:pStyle w:val="BodyParagraphIndent"/>
      </w:pPr>
      <w:r>
        <w:t>[Type content here.]</w:t>
      </w:r>
    </w:p>
    <w:p w14:paraId="3ED149EA" w14:textId="77777777" w:rsidR="00490EC1" w:rsidRDefault="00490EC1" w:rsidP="00CB7385">
      <w:pPr>
        <w:jc w:val="center"/>
      </w:pPr>
      <w:r>
        <w:rPr>
          <w:noProof/>
        </w:rPr>
        <w:drawing>
          <wp:inline distT="0" distB="0" distL="0" distR="0" wp14:anchorId="650AF3C4" wp14:editId="70367FF7">
            <wp:extent cx="252412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2400300"/>
                    </a:xfrm>
                    <a:prstGeom prst="rect">
                      <a:avLst/>
                    </a:prstGeom>
                  </pic:spPr>
                </pic:pic>
              </a:graphicData>
            </a:graphic>
          </wp:inline>
        </w:drawing>
      </w:r>
    </w:p>
    <w:p w14:paraId="7E0D7AC9" w14:textId="77777777" w:rsidR="00490EC1" w:rsidRDefault="00490EC1" w:rsidP="00490EC1">
      <w:pPr>
        <w:pStyle w:val="CaptionFigures"/>
      </w:pPr>
      <w:r>
        <w:t>Figure A.</w:t>
      </w:r>
      <w:r w:rsidR="008334B6">
        <w:fldChar w:fldCharType="begin"/>
      </w:r>
      <w:r w:rsidR="008334B6">
        <w:instrText xml:space="preserve"> SEQ Figure_A. \* ARABIC </w:instrText>
      </w:r>
      <w:r w:rsidR="008334B6">
        <w:fldChar w:fldCharType="separate"/>
      </w:r>
      <w:r w:rsidR="006B6537">
        <w:rPr>
          <w:noProof/>
        </w:rPr>
        <w:t>1</w:t>
      </w:r>
      <w:r w:rsidR="008334B6">
        <w:rPr>
          <w:noProof/>
        </w:rPr>
        <w:fldChar w:fldCharType="end"/>
      </w:r>
      <w:r w:rsidR="006B51AA">
        <w:rPr>
          <w:noProof/>
        </w:rPr>
        <w:t>:</w:t>
      </w:r>
      <w:r>
        <w:t xml:space="preserve"> Type a descriptive caption for the figure. </w:t>
      </w:r>
    </w:p>
    <w:p w14:paraId="662C6502" w14:textId="77777777" w:rsidR="00D91877" w:rsidRPr="00D91877" w:rsidRDefault="00D91877" w:rsidP="00D91877">
      <w:pPr>
        <w:pStyle w:val="BodyParagraphIndent"/>
      </w:pPr>
      <w:r>
        <w:t>[Type content here.]</w:t>
      </w:r>
    </w:p>
    <w:p w14:paraId="502BDE75" w14:textId="77777777" w:rsidR="00490EC1" w:rsidRDefault="00490EC1" w:rsidP="00CB7385">
      <w:pPr>
        <w:jc w:val="center"/>
      </w:pPr>
      <w:r>
        <w:rPr>
          <w:noProof/>
        </w:rPr>
        <w:lastRenderedPageBreak/>
        <w:drawing>
          <wp:inline distT="0" distB="0" distL="0" distR="0" wp14:anchorId="75D817CB" wp14:editId="7E15CAB1">
            <wp:extent cx="2524125" cy="240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2400300"/>
                    </a:xfrm>
                    <a:prstGeom prst="rect">
                      <a:avLst/>
                    </a:prstGeom>
                  </pic:spPr>
                </pic:pic>
              </a:graphicData>
            </a:graphic>
          </wp:inline>
        </w:drawing>
      </w:r>
    </w:p>
    <w:p w14:paraId="3E021B73" w14:textId="77777777" w:rsidR="0018335F" w:rsidRPr="0018335F" w:rsidRDefault="00490EC1" w:rsidP="00F06919">
      <w:pPr>
        <w:pStyle w:val="CaptionFigures"/>
      </w:pPr>
      <w:r>
        <w:t>Figure A.</w:t>
      </w:r>
      <w:r w:rsidR="008334B6">
        <w:fldChar w:fldCharType="begin"/>
      </w:r>
      <w:r w:rsidR="008334B6">
        <w:instrText xml:space="preserve"> SEQ Figure_A. \* ARABIC </w:instrText>
      </w:r>
      <w:r w:rsidR="008334B6">
        <w:fldChar w:fldCharType="separate"/>
      </w:r>
      <w:r w:rsidR="006B6537">
        <w:rPr>
          <w:noProof/>
        </w:rPr>
        <w:t>2</w:t>
      </w:r>
      <w:r w:rsidR="008334B6">
        <w:rPr>
          <w:noProof/>
        </w:rPr>
        <w:fldChar w:fldCharType="end"/>
      </w:r>
      <w:r w:rsidR="006B51AA">
        <w:rPr>
          <w:noProof/>
        </w:rPr>
        <w:t>:</w:t>
      </w:r>
      <w:r>
        <w:t xml:space="preserve"> Type a descriptive caption for the figure.</w:t>
      </w:r>
    </w:p>
    <w:sectPr w:rsidR="0018335F" w:rsidRPr="0018335F" w:rsidSect="00B76079">
      <w:footnotePr>
        <w:numFmt w:val="chicago"/>
        <w:numStart w:val="2"/>
      </w:footnotePr>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nabelle Grace Aymond" w:date="2020-10-12T15:19:00Z" w:initials="AGA">
    <w:p w14:paraId="250DE38F" w14:textId="77777777" w:rsidR="009E4BF9" w:rsidRDefault="009E4BF9" w:rsidP="00EA3B8E">
      <w:pPr>
        <w:pStyle w:val="CommentText"/>
        <w:rPr>
          <w:rFonts w:asciiTheme="minorHAnsi" w:hAnsiTheme="minorHAnsi" w:cstheme="minorHAnsi"/>
          <w:b/>
        </w:rPr>
      </w:pPr>
      <w:r>
        <w:rPr>
          <w:rStyle w:val="CommentReference"/>
        </w:rPr>
        <w:annotationRef/>
      </w:r>
      <w:r>
        <w:rPr>
          <w:rFonts w:asciiTheme="minorHAnsi" w:hAnsiTheme="minorHAnsi" w:cstheme="minorHAnsi"/>
          <w:b/>
        </w:rPr>
        <w:t>HOWDY =)</w:t>
      </w:r>
    </w:p>
    <w:p w14:paraId="20DFB726" w14:textId="77777777" w:rsidR="009E4BF9" w:rsidRDefault="009E4BF9" w:rsidP="00EA3B8E">
      <w:pPr>
        <w:pStyle w:val="CommentText"/>
        <w:rPr>
          <w:rFonts w:asciiTheme="minorHAnsi" w:hAnsiTheme="minorHAnsi" w:cstheme="minorHAnsi"/>
          <w:b/>
        </w:rPr>
      </w:pPr>
    </w:p>
    <w:p w14:paraId="4181EA3F" w14:textId="77777777" w:rsidR="009E4BF9" w:rsidRPr="00D22BF7" w:rsidRDefault="009E4BF9" w:rsidP="00EA3B8E">
      <w:pPr>
        <w:pStyle w:val="CommentText"/>
        <w:rPr>
          <w:rFonts w:asciiTheme="minorHAnsi" w:hAnsiTheme="minorHAnsi" w:cstheme="minorHAnsi"/>
          <w:b/>
        </w:rPr>
      </w:pPr>
      <w:r w:rsidRPr="009A6A74">
        <w:rPr>
          <w:rFonts w:asciiTheme="minorHAnsi" w:hAnsiTheme="minorHAnsi" w:cstheme="minorHAnsi"/>
          <w:b/>
        </w:rPr>
        <w:t>HELP TEXT INSTRUCTIONS</w:t>
      </w:r>
      <w:r>
        <w:rPr>
          <w:rFonts w:asciiTheme="minorHAnsi" w:hAnsiTheme="minorHAnsi" w:cstheme="minorHAnsi"/>
          <w:b/>
        </w:rPr>
        <w:t>:</w:t>
      </w:r>
    </w:p>
    <w:p w14:paraId="30044AA1" w14:textId="77777777" w:rsidR="009E4BF9" w:rsidRDefault="009E4BF9" w:rsidP="00EA3B8E">
      <w:pPr>
        <w:pStyle w:val="CommentText"/>
        <w:rPr>
          <w:rFonts w:asciiTheme="minorHAnsi" w:hAnsiTheme="minorHAnsi" w:cstheme="minorHAnsi"/>
        </w:rPr>
      </w:pPr>
    </w:p>
    <w:p w14:paraId="2FAFD0DD" w14:textId="77777777" w:rsidR="009E4BF9" w:rsidRDefault="009E4BF9" w:rsidP="00EA3B8E">
      <w:pPr>
        <w:pStyle w:val="CommentText"/>
        <w:rPr>
          <w:rFonts w:asciiTheme="minorHAnsi" w:hAnsiTheme="minorHAnsi" w:cstheme="minorHAnsi"/>
          <w:b/>
          <w:i/>
        </w:rPr>
      </w:pPr>
      <w:r w:rsidRPr="004608CB">
        <w:rPr>
          <w:rFonts w:asciiTheme="minorHAnsi" w:hAnsiTheme="minorHAnsi" w:cstheme="minorHAnsi"/>
          <w:b/>
          <w:i/>
        </w:rPr>
        <w:t>HOW TO REMOVE</w:t>
      </w:r>
      <w:r>
        <w:rPr>
          <w:rFonts w:asciiTheme="minorHAnsi" w:hAnsiTheme="minorHAnsi" w:cstheme="minorHAnsi"/>
          <w:b/>
          <w:i/>
        </w:rPr>
        <w:t xml:space="preserve"> ALL </w:t>
      </w:r>
      <w:r w:rsidRPr="004608CB">
        <w:rPr>
          <w:rFonts w:asciiTheme="minorHAnsi" w:hAnsiTheme="minorHAnsi" w:cstheme="minorHAnsi"/>
          <w:b/>
          <w:i/>
          <w:color w:val="500000"/>
        </w:rPr>
        <w:t xml:space="preserve">MAROON/WHITE </w:t>
      </w:r>
      <w:r w:rsidRPr="004608CB">
        <w:rPr>
          <w:rFonts w:asciiTheme="minorHAnsi" w:hAnsiTheme="minorHAnsi" w:cstheme="minorHAnsi"/>
          <w:b/>
          <w:i/>
        </w:rPr>
        <w:t>HELP TEXT</w:t>
      </w:r>
      <w:r>
        <w:rPr>
          <w:rFonts w:asciiTheme="minorHAnsi" w:hAnsiTheme="minorHAnsi" w:cstheme="minorHAnsi"/>
          <w:b/>
          <w:i/>
        </w:rPr>
        <w:t xml:space="preserve"> FROM THE ENTIRE DOCUMENT AT ONCE:</w:t>
      </w:r>
    </w:p>
    <w:p w14:paraId="06EC87FA" w14:textId="77777777" w:rsidR="009E4BF9" w:rsidRPr="004608CB" w:rsidRDefault="009E4BF9" w:rsidP="00EA3B8E">
      <w:pPr>
        <w:pStyle w:val="CommentText"/>
        <w:rPr>
          <w:rFonts w:asciiTheme="minorHAnsi" w:hAnsiTheme="minorHAnsi" w:cstheme="minorHAnsi"/>
          <w:b/>
          <w:i/>
        </w:rPr>
      </w:pPr>
    </w:p>
    <w:p w14:paraId="3B29458E" w14:textId="77777777" w:rsidR="009E4BF9" w:rsidRDefault="009E4BF9" w:rsidP="00EA3B8E">
      <w:pPr>
        <w:pStyle w:val="CommentText"/>
        <w:numPr>
          <w:ilvl w:val="0"/>
          <w:numId w:val="14"/>
        </w:numPr>
        <w:rPr>
          <w:rFonts w:asciiTheme="minorHAnsi" w:hAnsiTheme="minorHAnsi" w:cstheme="minorHAnsi"/>
        </w:rPr>
      </w:pPr>
      <w:r>
        <w:rPr>
          <w:rFonts w:asciiTheme="minorHAnsi" w:hAnsiTheme="minorHAnsi" w:cstheme="minorHAnsi"/>
        </w:rPr>
        <w:t xml:space="preserve">Open the Styles menu. </w:t>
      </w:r>
    </w:p>
    <w:p w14:paraId="395E3A38" w14:textId="77777777" w:rsidR="009E4BF9" w:rsidRDefault="009E4BF9" w:rsidP="00EA3B8E">
      <w:pPr>
        <w:pStyle w:val="CommentText"/>
        <w:rPr>
          <w:rFonts w:asciiTheme="minorHAnsi" w:hAnsiTheme="minorHAnsi" w:cstheme="minorHAnsi"/>
        </w:rPr>
      </w:pPr>
    </w:p>
    <w:p w14:paraId="6EEC43D1" w14:textId="77777777" w:rsidR="009E4BF9" w:rsidRDefault="009E4BF9" w:rsidP="00EA3B8E">
      <w:pPr>
        <w:pStyle w:val="CommentText"/>
        <w:numPr>
          <w:ilvl w:val="0"/>
          <w:numId w:val="14"/>
        </w:numPr>
        <w:rPr>
          <w:rFonts w:asciiTheme="minorHAnsi" w:hAnsiTheme="minorHAnsi" w:cstheme="minorHAnsi"/>
        </w:rPr>
      </w:pPr>
      <w:r w:rsidRPr="009A6A74">
        <w:rPr>
          <w:rFonts w:asciiTheme="minorHAnsi" w:hAnsiTheme="minorHAnsi" w:cstheme="minorHAnsi"/>
        </w:rPr>
        <w:t xml:space="preserve">Right click the “Help Text (Remove)” </w:t>
      </w:r>
      <w:r>
        <w:rPr>
          <w:rFonts w:asciiTheme="minorHAnsi" w:hAnsiTheme="minorHAnsi" w:cstheme="minorHAnsi"/>
        </w:rPr>
        <w:t>S</w:t>
      </w:r>
      <w:r w:rsidRPr="009A6A74">
        <w:rPr>
          <w:rFonts w:asciiTheme="minorHAnsi" w:hAnsiTheme="minorHAnsi" w:cstheme="minorHAnsi"/>
        </w:rPr>
        <w:t xml:space="preserve">tyle. </w:t>
      </w:r>
    </w:p>
    <w:p w14:paraId="78F2A215" w14:textId="77777777" w:rsidR="009E4BF9" w:rsidRDefault="009E4BF9" w:rsidP="00EA3B8E">
      <w:pPr>
        <w:pStyle w:val="ListParagraph"/>
        <w:rPr>
          <w:rFonts w:asciiTheme="minorHAnsi" w:hAnsiTheme="minorHAnsi" w:cstheme="minorHAnsi"/>
        </w:rPr>
      </w:pPr>
    </w:p>
    <w:p w14:paraId="0F40F4E5" w14:textId="77777777" w:rsidR="009E4BF9" w:rsidRDefault="009E4BF9" w:rsidP="00EA3B8E">
      <w:pPr>
        <w:pStyle w:val="CommentText"/>
        <w:numPr>
          <w:ilvl w:val="0"/>
          <w:numId w:val="14"/>
        </w:numPr>
        <w:rPr>
          <w:rFonts w:asciiTheme="minorHAnsi" w:hAnsiTheme="minorHAnsi" w:cstheme="minorHAnsi"/>
        </w:rPr>
      </w:pPr>
      <w:r w:rsidRPr="009A6A74">
        <w:rPr>
          <w:rFonts w:asciiTheme="minorHAnsi" w:hAnsiTheme="minorHAnsi" w:cstheme="minorHAnsi"/>
        </w:rPr>
        <w:t>Click “</w:t>
      </w:r>
      <w:r>
        <w:rPr>
          <w:rFonts w:asciiTheme="minorHAnsi" w:hAnsiTheme="minorHAnsi" w:cstheme="minorHAnsi"/>
        </w:rPr>
        <w:t>S</w:t>
      </w:r>
      <w:r w:rsidRPr="009A6A74">
        <w:rPr>
          <w:rFonts w:asciiTheme="minorHAnsi" w:hAnsiTheme="minorHAnsi" w:cstheme="minorHAnsi"/>
        </w:rPr>
        <w:t xml:space="preserve">elect all”. </w:t>
      </w:r>
    </w:p>
    <w:p w14:paraId="49FFB302" w14:textId="77777777" w:rsidR="009E4BF9" w:rsidRDefault="009E4BF9" w:rsidP="00EA3B8E">
      <w:pPr>
        <w:pStyle w:val="ListParagraph"/>
        <w:rPr>
          <w:rFonts w:asciiTheme="minorHAnsi" w:hAnsiTheme="minorHAnsi" w:cstheme="minorHAnsi"/>
        </w:rPr>
      </w:pPr>
    </w:p>
    <w:p w14:paraId="718327F1" w14:textId="77777777" w:rsidR="009E4BF9" w:rsidRPr="009A6A74" w:rsidRDefault="009E4BF9" w:rsidP="00EA3B8E">
      <w:pPr>
        <w:pStyle w:val="CommentText"/>
        <w:numPr>
          <w:ilvl w:val="0"/>
          <w:numId w:val="14"/>
        </w:numPr>
        <w:rPr>
          <w:rFonts w:asciiTheme="minorHAnsi" w:hAnsiTheme="minorHAnsi" w:cstheme="minorHAnsi"/>
        </w:rPr>
      </w:pPr>
      <w:r w:rsidRPr="009A6A74">
        <w:rPr>
          <w:rFonts w:asciiTheme="minorHAnsi" w:hAnsiTheme="minorHAnsi" w:cstheme="minorHAnsi"/>
        </w:rPr>
        <w:t>Press the delete key.</w:t>
      </w:r>
    </w:p>
    <w:p w14:paraId="4FA04F0C" w14:textId="77777777" w:rsidR="009E4BF9" w:rsidRDefault="009E4BF9" w:rsidP="00EA3B8E">
      <w:pPr>
        <w:pStyle w:val="CommentText"/>
        <w:rPr>
          <w:rFonts w:asciiTheme="minorHAnsi" w:hAnsiTheme="minorHAnsi" w:cstheme="minorHAnsi"/>
        </w:rPr>
      </w:pPr>
    </w:p>
    <w:p w14:paraId="54055AFF" w14:textId="77777777" w:rsidR="009E4BF9" w:rsidRDefault="009E4BF9" w:rsidP="00EA3B8E">
      <w:pPr>
        <w:pStyle w:val="CommentText"/>
        <w:rPr>
          <w:rFonts w:asciiTheme="minorHAnsi" w:hAnsiTheme="minorHAnsi" w:cstheme="minorHAnsi"/>
          <w:b/>
          <w:i/>
        </w:rPr>
      </w:pPr>
      <w:r w:rsidRPr="004608CB">
        <w:rPr>
          <w:rFonts w:asciiTheme="minorHAnsi" w:hAnsiTheme="minorHAnsi" w:cstheme="minorHAnsi"/>
          <w:b/>
          <w:i/>
        </w:rPr>
        <w:t>HOW TO REMOVE</w:t>
      </w:r>
      <w:r>
        <w:rPr>
          <w:rFonts w:asciiTheme="minorHAnsi" w:hAnsiTheme="minorHAnsi" w:cstheme="minorHAnsi"/>
          <w:b/>
          <w:i/>
        </w:rPr>
        <w:t xml:space="preserve"> ALL</w:t>
      </w:r>
      <w:r w:rsidRPr="004608CB">
        <w:rPr>
          <w:rFonts w:asciiTheme="minorHAnsi" w:hAnsiTheme="minorHAnsi" w:cstheme="minorHAnsi"/>
          <w:b/>
          <w:i/>
        </w:rPr>
        <w:t xml:space="preserve"> </w:t>
      </w:r>
      <w:r w:rsidRPr="004608CB">
        <w:rPr>
          <w:rFonts w:asciiTheme="minorHAnsi" w:hAnsiTheme="minorHAnsi" w:cstheme="minorHAnsi"/>
          <w:b/>
          <w:i/>
          <w:highlight w:val="yellow"/>
        </w:rPr>
        <w:t>YELLOW HIGHLIGHTED</w:t>
      </w:r>
      <w:r w:rsidRPr="004608CB">
        <w:rPr>
          <w:rFonts w:asciiTheme="minorHAnsi" w:hAnsiTheme="minorHAnsi" w:cstheme="minorHAnsi"/>
          <w:b/>
          <w:i/>
        </w:rPr>
        <w:t xml:space="preserve"> HELP TEXT</w:t>
      </w:r>
      <w:r>
        <w:rPr>
          <w:rFonts w:asciiTheme="minorHAnsi" w:hAnsiTheme="minorHAnsi" w:cstheme="minorHAnsi"/>
          <w:b/>
          <w:i/>
        </w:rPr>
        <w:t xml:space="preserve"> FROM THE ENTIRE DOCUMENT AT ONCE:</w:t>
      </w:r>
    </w:p>
    <w:p w14:paraId="6C80C818" w14:textId="77777777" w:rsidR="009E4BF9" w:rsidRPr="009A6A74" w:rsidRDefault="009E4BF9" w:rsidP="00EA3B8E">
      <w:pPr>
        <w:pStyle w:val="CommentText"/>
        <w:rPr>
          <w:rFonts w:asciiTheme="minorHAnsi" w:hAnsiTheme="minorHAnsi" w:cstheme="minorHAnsi"/>
        </w:rPr>
      </w:pPr>
    </w:p>
    <w:p w14:paraId="23892A4B" w14:textId="77777777" w:rsidR="009E4BF9" w:rsidRDefault="009E4BF9" w:rsidP="00EA3B8E">
      <w:pPr>
        <w:pStyle w:val="CommentText"/>
        <w:numPr>
          <w:ilvl w:val="0"/>
          <w:numId w:val="13"/>
        </w:numPr>
        <w:rPr>
          <w:rFonts w:asciiTheme="minorHAnsi" w:hAnsiTheme="minorHAnsi" w:cstheme="minorHAnsi"/>
        </w:rPr>
      </w:pPr>
      <w:r>
        <w:rPr>
          <w:rFonts w:asciiTheme="minorHAnsi" w:hAnsiTheme="minorHAnsi" w:cstheme="minorHAnsi"/>
        </w:rPr>
        <w:t xml:space="preserve">Open the Styles menu. </w:t>
      </w:r>
    </w:p>
    <w:p w14:paraId="60285689" w14:textId="77777777" w:rsidR="009E4BF9" w:rsidRDefault="009E4BF9" w:rsidP="00EA3B8E">
      <w:pPr>
        <w:pStyle w:val="CommentText"/>
        <w:rPr>
          <w:rFonts w:asciiTheme="minorHAnsi" w:hAnsiTheme="minorHAnsi" w:cstheme="minorHAnsi"/>
        </w:rPr>
      </w:pPr>
    </w:p>
    <w:p w14:paraId="068CB711" w14:textId="77777777" w:rsidR="009E4BF9" w:rsidRPr="00C632FF" w:rsidRDefault="009E4BF9" w:rsidP="00EA3B8E">
      <w:pPr>
        <w:pStyle w:val="CommentText"/>
        <w:numPr>
          <w:ilvl w:val="0"/>
          <w:numId w:val="13"/>
        </w:numPr>
        <w:rPr>
          <w:rFonts w:asciiTheme="minorHAnsi" w:hAnsiTheme="minorHAnsi" w:cstheme="minorHAnsi"/>
        </w:rPr>
      </w:pPr>
      <w:r>
        <w:rPr>
          <w:rFonts w:asciiTheme="minorHAnsi" w:hAnsiTheme="minorHAnsi" w:cstheme="minorHAnsi"/>
        </w:rPr>
        <w:t>R</w:t>
      </w:r>
      <w:r w:rsidRPr="009A6A74">
        <w:rPr>
          <w:rFonts w:asciiTheme="minorHAnsi" w:hAnsiTheme="minorHAnsi" w:cstheme="minorHAnsi"/>
        </w:rPr>
        <w:t>ight click the “</w:t>
      </w:r>
      <w:r>
        <w:rPr>
          <w:rFonts w:asciiTheme="minorHAnsi" w:hAnsiTheme="minorHAnsi" w:cstheme="minorHAnsi"/>
        </w:rPr>
        <w:t>C</w:t>
      </w:r>
      <w:r w:rsidRPr="009A6A74">
        <w:rPr>
          <w:rFonts w:asciiTheme="minorHAnsi" w:hAnsiTheme="minorHAnsi" w:cstheme="minorHAnsi"/>
        </w:rPr>
        <w:t xml:space="preserve">haracters </w:t>
      </w:r>
      <w:r>
        <w:rPr>
          <w:rFonts w:asciiTheme="minorHAnsi" w:hAnsiTheme="minorHAnsi" w:cstheme="minorHAnsi"/>
        </w:rPr>
        <w:t>O</w:t>
      </w:r>
      <w:r w:rsidRPr="009A6A74">
        <w:rPr>
          <w:rFonts w:asciiTheme="minorHAnsi" w:hAnsiTheme="minorHAnsi" w:cstheme="minorHAnsi"/>
        </w:rPr>
        <w:t>nly (</w:t>
      </w:r>
      <w:r>
        <w:rPr>
          <w:rFonts w:asciiTheme="minorHAnsi" w:hAnsiTheme="minorHAnsi" w:cstheme="minorHAnsi"/>
        </w:rPr>
        <w:t>C</w:t>
      </w:r>
      <w:r w:rsidRPr="009A6A74">
        <w:rPr>
          <w:rFonts w:asciiTheme="minorHAnsi" w:hAnsiTheme="minorHAnsi" w:cstheme="minorHAnsi"/>
        </w:rPr>
        <w:t xml:space="preserve">hoose an </w:t>
      </w:r>
      <w:r>
        <w:rPr>
          <w:rFonts w:asciiTheme="minorHAnsi" w:hAnsiTheme="minorHAnsi" w:cstheme="minorHAnsi"/>
        </w:rPr>
        <w:t>i</w:t>
      </w:r>
      <w:r w:rsidRPr="009A6A74">
        <w:rPr>
          <w:rFonts w:asciiTheme="minorHAnsi" w:hAnsiTheme="minorHAnsi" w:cstheme="minorHAnsi"/>
        </w:rPr>
        <w:t>tem) (</w:t>
      </w:r>
      <w:r>
        <w:rPr>
          <w:rFonts w:asciiTheme="minorHAnsi" w:hAnsiTheme="minorHAnsi" w:cstheme="minorHAnsi"/>
        </w:rPr>
        <w:t>R</w:t>
      </w:r>
      <w:r w:rsidRPr="009A6A74">
        <w:rPr>
          <w:rFonts w:asciiTheme="minorHAnsi" w:hAnsiTheme="minorHAnsi" w:cstheme="minorHAnsi"/>
        </w:rPr>
        <w:t xml:space="preserve">emove)” </w:t>
      </w:r>
      <w:r>
        <w:rPr>
          <w:rFonts w:asciiTheme="minorHAnsi" w:hAnsiTheme="minorHAnsi" w:cstheme="minorHAnsi"/>
        </w:rPr>
        <w:t>S</w:t>
      </w:r>
      <w:r w:rsidRPr="009A6A74">
        <w:rPr>
          <w:rFonts w:asciiTheme="minorHAnsi" w:hAnsiTheme="minorHAnsi" w:cstheme="minorHAnsi"/>
        </w:rPr>
        <w:t xml:space="preserve">tyle. </w:t>
      </w:r>
    </w:p>
    <w:p w14:paraId="5F57ACDD" w14:textId="77777777" w:rsidR="009E4BF9" w:rsidRDefault="009E4BF9" w:rsidP="00EA3B8E">
      <w:pPr>
        <w:pStyle w:val="CommentText"/>
        <w:rPr>
          <w:rFonts w:asciiTheme="minorHAnsi" w:hAnsiTheme="minorHAnsi" w:cstheme="minorHAnsi"/>
        </w:rPr>
      </w:pPr>
    </w:p>
    <w:p w14:paraId="418F8223" w14:textId="77777777" w:rsidR="009E4BF9" w:rsidRDefault="009E4BF9" w:rsidP="00EA3B8E">
      <w:pPr>
        <w:pStyle w:val="CommentText"/>
        <w:numPr>
          <w:ilvl w:val="0"/>
          <w:numId w:val="13"/>
        </w:numPr>
        <w:rPr>
          <w:rFonts w:asciiTheme="minorHAnsi" w:hAnsiTheme="minorHAnsi" w:cstheme="minorHAnsi"/>
        </w:rPr>
      </w:pPr>
      <w:r w:rsidRPr="009A6A74">
        <w:rPr>
          <w:rFonts w:asciiTheme="minorHAnsi" w:hAnsiTheme="minorHAnsi" w:cstheme="minorHAnsi"/>
        </w:rPr>
        <w:t>Click “</w:t>
      </w:r>
      <w:r>
        <w:rPr>
          <w:rFonts w:asciiTheme="minorHAnsi" w:hAnsiTheme="minorHAnsi" w:cstheme="minorHAnsi"/>
        </w:rPr>
        <w:t>S</w:t>
      </w:r>
      <w:r w:rsidRPr="009A6A74">
        <w:rPr>
          <w:rFonts w:asciiTheme="minorHAnsi" w:hAnsiTheme="minorHAnsi" w:cstheme="minorHAnsi"/>
        </w:rPr>
        <w:t>elect all”</w:t>
      </w:r>
      <w:r>
        <w:rPr>
          <w:rFonts w:asciiTheme="minorHAnsi" w:hAnsiTheme="minorHAnsi" w:cstheme="minorHAnsi"/>
        </w:rPr>
        <w:t>.</w:t>
      </w:r>
    </w:p>
    <w:p w14:paraId="3980491D" w14:textId="77777777" w:rsidR="009E4BF9" w:rsidRDefault="009E4BF9" w:rsidP="00EA3B8E">
      <w:pPr>
        <w:pStyle w:val="CommentText"/>
        <w:rPr>
          <w:rFonts w:asciiTheme="minorHAnsi" w:hAnsiTheme="minorHAnsi" w:cstheme="minorHAnsi"/>
        </w:rPr>
      </w:pPr>
    </w:p>
    <w:p w14:paraId="0981B38E" w14:textId="77777777" w:rsidR="009E4BF9" w:rsidRDefault="009E4BF9" w:rsidP="00EA3B8E">
      <w:pPr>
        <w:pStyle w:val="CommentText"/>
        <w:numPr>
          <w:ilvl w:val="0"/>
          <w:numId w:val="13"/>
        </w:numPr>
        <w:rPr>
          <w:rFonts w:asciiTheme="minorHAnsi" w:hAnsiTheme="minorHAnsi" w:cstheme="minorHAnsi"/>
        </w:rPr>
      </w:pPr>
      <w:r w:rsidRPr="009A6A74">
        <w:rPr>
          <w:rFonts w:asciiTheme="minorHAnsi" w:hAnsiTheme="minorHAnsi" w:cstheme="minorHAnsi"/>
        </w:rPr>
        <w:t>Press the delete key</w:t>
      </w:r>
      <w:r>
        <w:rPr>
          <w:rFonts w:asciiTheme="minorHAnsi" w:hAnsiTheme="minorHAnsi" w:cstheme="minorHAnsi"/>
        </w:rPr>
        <w:t>.</w:t>
      </w:r>
    </w:p>
    <w:p w14:paraId="4FD21624" w14:textId="77777777" w:rsidR="009E4BF9" w:rsidRDefault="009E4BF9" w:rsidP="00EA3B8E">
      <w:pPr>
        <w:pStyle w:val="ListParagraph"/>
        <w:rPr>
          <w:rFonts w:asciiTheme="minorHAnsi" w:hAnsiTheme="minorHAnsi" w:cstheme="minorHAnsi"/>
        </w:rPr>
      </w:pPr>
    </w:p>
    <w:p w14:paraId="49A84ED3" w14:textId="77777777" w:rsidR="009E4BF9" w:rsidRDefault="009E4BF9" w:rsidP="00EA3B8E">
      <w:pPr>
        <w:pStyle w:val="CommentText"/>
        <w:rPr>
          <w:rFonts w:asciiTheme="minorHAnsi" w:hAnsiTheme="minorHAnsi" w:cstheme="minorHAnsi"/>
          <w:b/>
          <w:i/>
        </w:rPr>
      </w:pPr>
      <w:r>
        <w:rPr>
          <w:rFonts w:asciiTheme="minorHAnsi" w:hAnsiTheme="minorHAnsi" w:cstheme="minorHAnsi"/>
          <w:b/>
          <w:i/>
        </w:rPr>
        <w:t xml:space="preserve">IF YOUR TITLE PAGE </w:t>
      </w:r>
      <w:r w:rsidRPr="000542F6">
        <w:rPr>
          <w:rFonts w:asciiTheme="minorHAnsi" w:hAnsiTheme="minorHAnsi" w:cstheme="minorHAnsi"/>
          <w:b/>
          <w:i/>
        </w:rPr>
        <w:t>BECOMES 2 PAGES:</w:t>
      </w:r>
    </w:p>
    <w:p w14:paraId="58E4D622" w14:textId="77777777" w:rsidR="009E4BF9" w:rsidRPr="00103855" w:rsidRDefault="009E4BF9" w:rsidP="00EA3B8E">
      <w:pPr>
        <w:pStyle w:val="CommentText"/>
        <w:rPr>
          <w:rFonts w:asciiTheme="minorHAnsi" w:hAnsiTheme="minorHAnsi" w:cstheme="minorHAnsi"/>
        </w:rPr>
      </w:pPr>
    </w:p>
    <w:p w14:paraId="5DF7BC41" w14:textId="77777777" w:rsidR="009E4BF9" w:rsidRPr="00103855" w:rsidRDefault="009E4BF9" w:rsidP="00EA3B8E">
      <w:pPr>
        <w:pStyle w:val="CommentText"/>
        <w:numPr>
          <w:ilvl w:val="0"/>
          <w:numId w:val="15"/>
        </w:numPr>
        <w:rPr>
          <w:rFonts w:asciiTheme="minorHAnsi" w:hAnsiTheme="minorHAnsi" w:cstheme="minorHAnsi"/>
        </w:rPr>
      </w:pPr>
      <w:r w:rsidRPr="00103855">
        <w:rPr>
          <w:rFonts w:asciiTheme="minorHAnsi" w:hAnsiTheme="minorHAnsi" w:cstheme="minorHAnsi"/>
        </w:rPr>
        <w:t xml:space="preserve">Send an email to </w:t>
      </w:r>
      <w:hyperlink r:id="rId1" w:history="1">
        <w:r w:rsidRPr="00103855">
          <w:rPr>
            <w:rStyle w:val="Hyperlink"/>
            <w:rFonts w:asciiTheme="minorHAnsi" w:hAnsiTheme="minorHAnsi" w:cstheme="minorHAnsi"/>
          </w:rPr>
          <w:t>ugr@tamu.edu</w:t>
        </w:r>
      </w:hyperlink>
      <w:r w:rsidRPr="00103855">
        <w:rPr>
          <w:rFonts w:asciiTheme="minorHAnsi" w:hAnsiTheme="minorHAnsi" w:cstheme="minorHAnsi"/>
        </w:rPr>
        <w:t xml:space="preserve"> with your document attached. We’ll help you adjust the spacing so everything fits appropriately on one page. </w:t>
      </w:r>
    </w:p>
    <w:p w14:paraId="03FDE4A8" w14:textId="77777777" w:rsidR="009E4BF9" w:rsidRDefault="009E4BF9">
      <w:pPr>
        <w:pStyle w:val="CommentText"/>
      </w:pPr>
    </w:p>
  </w:comment>
  <w:comment w:id="3" w:author="Annabelle Grace Aymond" w:date="2020-10-08T16:49:00Z" w:initials="AGA">
    <w:p w14:paraId="3E39A8BE" w14:textId="77777777" w:rsidR="009E4BF9" w:rsidRDefault="009E4BF9" w:rsidP="00F06919">
      <w:pPr>
        <w:pStyle w:val="CommentText"/>
        <w:rPr>
          <w:rFonts w:asciiTheme="minorHAnsi" w:hAnsiTheme="minorHAnsi" w:cstheme="minorHAnsi"/>
          <w:b/>
        </w:rPr>
      </w:pPr>
      <w:r>
        <w:rPr>
          <w:rStyle w:val="CommentReference"/>
        </w:rPr>
        <w:annotationRef/>
      </w:r>
    </w:p>
    <w:p w14:paraId="450B6534" w14:textId="77777777" w:rsidR="009E4BF9" w:rsidRDefault="009E4BF9" w:rsidP="00F06919">
      <w:pPr>
        <w:pStyle w:val="CommentText"/>
        <w:rPr>
          <w:rFonts w:asciiTheme="minorHAnsi" w:hAnsiTheme="minorHAnsi" w:cstheme="minorHAnsi"/>
          <w:b/>
        </w:rPr>
      </w:pPr>
      <w:r>
        <w:rPr>
          <w:rFonts w:asciiTheme="minorHAnsi" w:hAnsiTheme="minorHAnsi" w:cstheme="minorHAnsi"/>
          <w:b/>
        </w:rPr>
        <w:t xml:space="preserve">RESEARCH COMPLIANCE CERTIFICATION </w:t>
      </w:r>
    </w:p>
    <w:p w14:paraId="6136501C" w14:textId="77777777" w:rsidR="009E4BF9" w:rsidRDefault="009E4BF9" w:rsidP="00F06919">
      <w:pPr>
        <w:pStyle w:val="CommentText"/>
        <w:rPr>
          <w:rFonts w:asciiTheme="minorHAnsi" w:hAnsiTheme="minorHAnsi" w:cstheme="minorHAnsi"/>
          <w:b/>
        </w:rPr>
      </w:pPr>
    </w:p>
    <w:p w14:paraId="7BAC224D" w14:textId="77777777" w:rsidR="009E4BF9" w:rsidRPr="0068248F" w:rsidRDefault="009E4BF9" w:rsidP="00F06919">
      <w:pPr>
        <w:pStyle w:val="CommentText"/>
        <w:rPr>
          <w:rFonts w:asciiTheme="minorHAnsi" w:hAnsiTheme="minorHAnsi" w:cstheme="minorHAnsi"/>
          <w:b/>
        </w:rPr>
      </w:pPr>
      <w:r>
        <w:rPr>
          <w:rFonts w:asciiTheme="minorHAnsi" w:hAnsiTheme="minorHAnsi" w:cstheme="minorHAnsi"/>
          <w:b/>
        </w:rPr>
        <w:t xml:space="preserve">PAGE </w:t>
      </w:r>
      <w:r w:rsidRPr="0068248F">
        <w:rPr>
          <w:rFonts w:asciiTheme="minorHAnsi" w:hAnsiTheme="minorHAnsi" w:cstheme="minorHAnsi"/>
          <w:b/>
        </w:rPr>
        <w:t>INSTRUCTIONS</w:t>
      </w:r>
      <w:r>
        <w:rPr>
          <w:rFonts w:asciiTheme="minorHAnsi" w:hAnsiTheme="minorHAnsi" w:cstheme="minorHAnsi"/>
          <w:b/>
        </w:rPr>
        <w:t>:</w:t>
      </w:r>
    </w:p>
    <w:p w14:paraId="15ACE5E7" w14:textId="77777777" w:rsidR="009E4BF9" w:rsidRDefault="009E4BF9" w:rsidP="00F06919">
      <w:pPr>
        <w:pStyle w:val="CommentText"/>
        <w:rPr>
          <w:rFonts w:asciiTheme="minorHAnsi" w:hAnsiTheme="minorHAnsi" w:cstheme="minorHAnsi"/>
        </w:rPr>
      </w:pPr>
    </w:p>
    <w:p w14:paraId="24FC8132" w14:textId="77777777" w:rsidR="009E4BF9" w:rsidRDefault="009E4BF9" w:rsidP="00F06919">
      <w:pPr>
        <w:pStyle w:val="CommentText"/>
        <w:numPr>
          <w:ilvl w:val="0"/>
          <w:numId w:val="16"/>
        </w:numPr>
        <w:rPr>
          <w:rFonts w:asciiTheme="minorHAnsi" w:hAnsiTheme="minorHAnsi" w:cstheme="minorHAnsi"/>
        </w:rPr>
      </w:pPr>
      <w:r>
        <w:rPr>
          <w:rFonts w:asciiTheme="minorHAnsi" w:hAnsiTheme="minorHAnsi" w:cstheme="minorHAnsi"/>
        </w:rPr>
        <w:t>The first paragraph is required and cannot be altered.</w:t>
      </w:r>
    </w:p>
    <w:p w14:paraId="05F53070" w14:textId="77777777" w:rsidR="009E4BF9" w:rsidRDefault="009E4BF9" w:rsidP="00F06919">
      <w:pPr>
        <w:pStyle w:val="CommentText"/>
        <w:rPr>
          <w:rFonts w:asciiTheme="minorHAnsi" w:hAnsiTheme="minorHAnsi" w:cstheme="minorHAnsi"/>
        </w:rPr>
      </w:pPr>
    </w:p>
    <w:p w14:paraId="2A4FE0ED" w14:textId="77777777" w:rsidR="009E4BF9" w:rsidRPr="003B490B" w:rsidRDefault="009E4BF9" w:rsidP="00F06919">
      <w:pPr>
        <w:pStyle w:val="CommentText"/>
        <w:numPr>
          <w:ilvl w:val="0"/>
          <w:numId w:val="16"/>
        </w:numPr>
        <w:rPr>
          <w:rFonts w:asciiTheme="minorHAnsi" w:hAnsiTheme="minorHAnsi" w:cstheme="minorHAnsi"/>
        </w:rPr>
      </w:pPr>
      <w:r w:rsidRPr="003B490B">
        <w:rPr>
          <w:rFonts w:asciiTheme="minorHAnsi" w:hAnsiTheme="minorHAnsi" w:cstheme="minorHAnsi"/>
        </w:rPr>
        <w:t>There are three “Choose an item” statements you must complete to resolve pronouns and plurals.</w:t>
      </w:r>
    </w:p>
    <w:p w14:paraId="5574AC54" w14:textId="77777777" w:rsidR="009E4BF9" w:rsidRDefault="009E4BF9" w:rsidP="00F06919">
      <w:pPr>
        <w:pStyle w:val="CommentText"/>
        <w:rPr>
          <w:rFonts w:asciiTheme="minorHAnsi" w:hAnsiTheme="minorHAnsi" w:cstheme="minorHAnsi"/>
        </w:rPr>
      </w:pPr>
    </w:p>
    <w:p w14:paraId="7803F03F" w14:textId="77777777" w:rsidR="009E4BF9" w:rsidRDefault="009E4BF9" w:rsidP="00F06919">
      <w:pPr>
        <w:pStyle w:val="CommentText"/>
        <w:numPr>
          <w:ilvl w:val="0"/>
          <w:numId w:val="16"/>
        </w:numPr>
        <w:rPr>
          <w:rFonts w:asciiTheme="minorHAnsi" w:hAnsiTheme="minorHAnsi" w:cstheme="minorHAnsi"/>
        </w:rPr>
      </w:pPr>
      <w:r>
        <w:rPr>
          <w:rFonts w:asciiTheme="minorHAnsi" w:hAnsiTheme="minorHAnsi" w:cstheme="minorHAnsi"/>
        </w:rPr>
        <w:t xml:space="preserve">In the second paragraph, type your name and any team member names exactly as you typed them on the Title and Abstract pages. </w:t>
      </w:r>
    </w:p>
    <w:p w14:paraId="4A24AA01" w14:textId="77777777" w:rsidR="009E4BF9" w:rsidRDefault="009E4BF9" w:rsidP="00F06919">
      <w:pPr>
        <w:pStyle w:val="CommentText"/>
        <w:rPr>
          <w:rFonts w:asciiTheme="minorHAnsi" w:hAnsiTheme="minorHAnsi" w:cstheme="minorHAnsi"/>
        </w:rPr>
      </w:pPr>
    </w:p>
    <w:p w14:paraId="7B9AD1C9" w14:textId="77777777" w:rsidR="009E4BF9" w:rsidRDefault="009E4BF9" w:rsidP="00F06919">
      <w:pPr>
        <w:pStyle w:val="CommentText"/>
        <w:numPr>
          <w:ilvl w:val="0"/>
          <w:numId w:val="16"/>
        </w:numPr>
        <w:rPr>
          <w:rFonts w:asciiTheme="minorHAnsi" w:hAnsiTheme="minorHAnsi" w:cstheme="minorHAnsi"/>
        </w:rPr>
      </w:pPr>
      <w:r w:rsidRPr="00563E76">
        <w:rPr>
          <w:rFonts w:asciiTheme="minorHAnsi" w:hAnsiTheme="minorHAnsi" w:cstheme="minorHAnsi"/>
        </w:rPr>
        <w:t>If your project require</w:t>
      </w:r>
      <w:r>
        <w:rPr>
          <w:rFonts w:asciiTheme="minorHAnsi" w:hAnsiTheme="minorHAnsi" w:cstheme="minorHAnsi"/>
        </w:rPr>
        <w:t>s</w:t>
      </w:r>
      <w:r w:rsidRPr="00563E76">
        <w:rPr>
          <w:rFonts w:asciiTheme="minorHAnsi" w:hAnsiTheme="minorHAnsi" w:cstheme="minorHAnsi"/>
        </w:rPr>
        <w:t xml:space="preserve"> approval from the office of Research Compliance and Biosafety, you must list all </w:t>
      </w:r>
      <w:r>
        <w:rPr>
          <w:rFonts w:asciiTheme="minorHAnsi" w:hAnsiTheme="minorHAnsi" w:cstheme="minorHAnsi"/>
        </w:rPr>
        <w:t xml:space="preserve">of the </w:t>
      </w:r>
      <w:r w:rsidRPr="00563E76">
        <w:rPr>
          <w:rFonts w:asciiTheme="minorHAnsi" w:hAnsiTheme="minorHAnsi" w:cstheme="minorHAnsi"/>
        </w:rPr>
        <w:t>IRB, IACUC, and/or IBC protocol numbers</w:t>
      </w:r>
      <w:r>
        <w:rPr>
          <w:rFonts w:asciiTheme="minorHAnsi" w:hAnsiTheme="minorHAnsi" w:cstheme="minorHAnsi"/>
        </w:rPr>
        <w:t xml:space="preserve">, approval dates, and </w:t>
      </w:r>
      <w:r w:rsidRPr="00563E76">
        <w:rPr>
          <w:rFonts w:asciiTheme="minorHAnsi" w:hAnsiTheme="minorHAnsi" w:cstheme="minorHAnsi"/>
        </w:rPr>
        <w:t>expiration dates associated with your project. Protocol numbers</w:t>
      </w:r>
      <w:r>
        <w:rPr>
          <w:rFonts w:asciiTheme="minorHAnsi" w:hAnsiTheme="minorHAnsi" w:cstheme="minorHAnsi"/>
        </w:rPr>
        <w:t xml:space="preserve">, approval dates, </w:t>
      </w:r>
      <w:r w:rsidRPr="00563E76">
        <w:rPr>
          <w:rFonts w:asciiTheme="minorHAnsi" w:hAnsiTheme="minorHAnsi" w:cstheme="minorHAnsi"/>
        </w:rPr>
        <w:t xml:space="preserve">expiration dates should be </w:t>
      </w:r>
      <w:r>
        <w:rPr>
          <w:rFonts w:asciiTheme="minorHAnsi" w:hAnsiTheme="minorHAnsi" w:cstheme="minorHAnsi"/>
        </w:rPr>
        <w:t>placed after the</w:t>
      </w:r>
      <w:r w:rsidRPr="00563E76">
        <w:rPr>
          <w:rFonts w:asciiTheme="minorHAnsi" w:hAnsiTheme="minorHAnsi" w:cstheme="minorHAnsi"/>
        </w:rPr>
        <w:t xml:space="preserve"> last paragraph</w:t>
      </w:r>
      <w:r>
        <w:rPr>
          <w:rFonts w:asciiTheme="minorHAnsi" w:hAnsiTheme="minorHAnsi" w:cstheme="minorHAnsi"/>
        </w:rPr>
        <w:t>.</w:t>
      </w:r>
    </w:p>
    <w:p w14:paraId="7D6EFBA9" w14:textId="77777777" w:rsidR="009E4BF9" w:rsidRDefault="009E4BF9" w:rsidP="00F06919">
      <w:pPr>
        <w:pStyle w:val="ListParagraph"/>
        <w:rPr>
          <w:rFonts w:asciiTheme="minorHAnsi" w:hAnsiTheme="minorHAnsi" w:cstheme="minorHAnsi"/>
        </w:rPr>
      </w:pPr>
    </w:p>
    <w:p w14:paraId="25B9751D" w14:textId="77777777" w:rsidR="009E4BF9" w:rsidRDefault="009E4BF9" w:rsidP="00F06919">
      <w:pPr>
        <w:pStyle w:val="CommentText"/>
        <w:numPr>
          <w:ilvl w:val="0"/>
          <w:numId w:val="16"/>
        </w:numPr>
        <w:rPr>
          <w:rFonts w:asciiTheme="minorHAnsi" w:hAnsiTheme="minorHAnsi" w:cstheme="minorHAnsi"/>
        </w:rPr>
      </w:pPr>
      <w:r>
        <w:rPr>
          <w:rFonts w:asciiTheme="minorHAnsi" w:hAnsiTheme="minorHAnsi" w:cstheme="minorHAnsi"/>
        </w:rPr>
        <w:t>If your project does not require approval from the office of Research Compliance and Biosafety, remove the sample protocol wording and help text from the bottom of this page.</w:t>
      </w:r>
    </w:p>
    <w:p w14:paraId="56CE909B" w14:textId="77777777" w:rsidR="009E4BF9" w:rsidRDefault="009E4BF9" w:rsidP="00F06919">
      <w:pPr>
        <w:pStyle w:val="ListParagraph"/>
        <w:rPr>
          <w:rFonts w:asciiTheme="minorHAnsi" w:hAnsiTheme="minorHAnsi" w:cstheme="minorHAnsi"/>
        </w:rPr>
      </w:pPr>
    </w:p>
    <w:p w14:paraId="4D8E778E" w14:textId="77777777" w:rsidR="009E4BF9" w:rsidRPr="00563E76" w:rsidRDefault="009E4BF9" w:rsidP="00F06919">
      <w:pPr>
        <w:pStyle w:val="CommentText"/>
        <w:numPr>
          <w:ilvl w:val="0"/>
          <w:numId w:val="16"/>
        </w:numPr>
        <w:rPr>
          <w:rFonts w:asciiTheme="minorHAnsi" w:hAnsiTheme="minorHAnsi" w:cstheme="minorHAnsi"/>
        </w:rPr>
      </w:pPr>
      <w:r>
        <w:rPr>
          <w:rFonts w:asciiTheme="minorHAnsi" w:hAnsiTheme="minorHAnsi" w:cstheme="minorHAnsi"/>
        </w:rPr>
        <w:t xml:space="preserve">Refer to the Title Page Help Text Instructions to learn how to remove the </w:t>
      </w:r>
      <w:r w:rsidRPr="00D22BF7">
        <w:rPr>
          <w:rFonts w:asciiTheme="minorHAnsi" w:hAnsiTheme="minorHAnsi" w:cstheme="minorHAnsi"/>
          <w:b/>
          <w:color w:val="500000"/>
        </w:rPr>
        <w:t>Maroon/White</w:t>
      </w:r>
      <w:r w:rsidRPr="00D22BF7">
        <w:rPr>
          <w:rFonts w:asciiTheme="minorHAnsi" w:hAnsiTheme="minorHAnsi" w:cstheme="minorHAnsi"/>
          <w:color w:val="500000"/>
        </w:rPr>
        <w:t xml:space="preserve"> </w:t>
      </w:r>
      <w:r>
        <w:rPr>
          <w:rFonts w:asciiTheme="minorHAnsi" w:hAnsiTheme="minorHAnsi" w:cstheme="minorHAnsi"/>
        </w:rPr>
        <w:t xml:space="preserve">and </w:t>
      </w:r>
      <w:r w:rsidRPr="00D22BF7">
        <w:rPr>
          <w:rFonts w:asciiTheme="minorHAnsi" w:hAnsiTheme="minorHAnsi" w:cstheme="minorHAnsi"/>
          <w:b/>
          <w:highlight w:val="yellow"/>
        </w:rPr>
        <w:t>Yellow Highlighted</w:t>
      </w:r>
      <w:r>
        <w:rPr>
          <w:rFonts w:asciiTheme="minorHAnsi" w:hAnsiTheme="minorHAnsi" w:cstheme="minorHAnsi"/>
        </w:rPr>
        <w:t xml:space="preserve"> help text on this page.</w:t>
      </w:r>
    </w:p>
  </w:comment>
  <w:comment w:id="5" w:author="Annabelle Grace Aymond" w:date="2020-10-08T18:07:00Z" w:initials="AGA">
    <w:p w14:paraId="6D8D55FB" w14:textId="77777777" w:rsidR="009E4BF9" w:rsidRDefault="009E4BF9" w:rsidP="00F06919">
      <w:pPr>
        <w:pStyle w:val="CommentText"/>
        <w:rPr>
          <w:rFonts w:asciiTheme="minorHAnsi" w:hAnsiTheme="minorHAnsi" w:cstheme="minorHAnsi"/>
          <w:b/>
        </w:rPr>
      </w:pPr>
      <w:r>
        <w:rPr>
          <w:rStyle w:val="CommentReference"/>
        </w:rPr>
        <w:annotationRef/>
      </w:r>
    </w:p>
    <w:p w14:paraId="62285E64" w14:textId="77777777" w:rsidR="009E4BF9" w:rsidRDefault="009E4BF9" w:rsidP="00F06919">
      <w:pPr>
        <w:pStyle w:val="CommentText"/>
        <w:rPr>
          <w:rFonts w:asciiTheme="minorHAnsi" w:hAnsiTheme="minorHAnsi" w:cstheme="minorHAnsi"/>
          <w:b/>
        </w:rPr>
      </w:pPr>
      <w:r>
        <w:rPr>
          <w:rFonts w:asciiTheme="minorHAnsi" w:hAnsiTheme="minorHAnsi" w:cstheme="minorHAnsi"/>
          <w:b/>
        </w:rPr>
        <w:t>TABLE OF CONTENTS</w:t>
      </w:r>
    </w:p>
    <w:p w14:paraId="41BA04DC" w14:textId="77777777" w:rsidR="009E4BF9" w:rsidRDefault="009E4BF9" w:rsidP="00F06919">
      <w:pPr>
        <w:pStyle w:val="CommentText"/>
        <w:rPr>
          <w:rFonts w:asciiTheme="minorHAnsi" w:hAnsiTheme="minorHAnsi" w:cstheme="minorHAnsi"/>
          <w:b/>
        </w:rPr>
      </w:pPr>
    </w:p>
    <w:p w14:paraId="1859404B" w14:textId="77777777" w:rsidR="009E4BF9" w:rsidRPr="0068248F" w:rsidRDefault="009E4BF9" w:rsidP="00F06919">
      <w:pPr>
        <w:pStyle w:val="CommentText"/>
        <w:rPr>
          <w:rFonts w:asciiTheme="minorHAnsi" w:hAnsiTheme="minorHAnsi" w:cstheme="minorHAnsi"/>
          <w:b/>
        </w:rPr>
      </w:pPr>
      <w:r>
        <w:rPr>
          <w:rFonts w:asciiTheme="minorHAnsi" w:hAnsiTheme="minorHAnsi" w:cstheme="minorHAnsi"/>
          <w:b/>
        </w:rPr>
        <w:t xml:space="preserve">PAGE </w:t>
      </w:r>
      <w:r w:rsidRPr="0068248F">
        <w:rPr>
          <w:rFonts w:asciiTheme="minorHAnsi" w:hAnsiTheme="minorHAnsi" w:cstheme="minorHAnsi"/>
          <w:b/>
        </w:rPr>
        <w:t>INSTRUCTIONS:</w:t>
      </w:r>
    </w:p>
    <w:p w14:paraId="330444F4" w14:textId="77777777" w:rsidR="009E4BF9" w:rsidRDefault="009E4BF9" w:rsidP="00F06919">
      <w:pPr>
        <w:pStyle w:val="CommentText"/>
        <w:rPr>
          <w:rFonts w:asciiTheme="minorHAnsi" w:hAnsiTheme="minorHAnsi" w:cstheme="minorHAnsi"/>
        </w:rPr>
      </w:pPr>
    </w:p>
    <w:p w14:paraId="45D617F6" w14:textId="77777777" w:rsidR="009E4BF9" w:rsidRDefault="009E4BF9" w:rsidP="00F06919">
      <w:pPr>
        <w:pStyle w:val="CommentText"/>
        <w:numPr>
          <w:ilvl w:val="0"/>
          <w:numId w:val="17"/>
        </w:numPr>
        <w:rPr>
          <w:rFonts w:asciiTheme="minorHAnsi" w:hAnsiTheme="minorHAnsi" w:cstheme="minorHAnsi"/>
        </w:rPr>
      </w:pPr>
      <w:r>
        <w:rPr>
          <w:rFonts w:asciiTheme="minorHAnsi" w:hAnsiTheme="minorHAnsi" w:cstheme="minorHAnsi"/>
        </w:rPr>
        <w:t xml:space="preserve">An automated Table of Contents is built into the template using headings and subheadings from the Styles menu. </w:t>
      </w:r>
    </w:p>
    <w:p w14:paraId="4162119B" w14:textId="77777777" w:rsidR="009E4BF9" w:rsidRDefault="009E4BF9" w:rsidP="00F06919">
      <w:pPr>
        <w:pStyle w:val="CommentText"/>
        <w:rPr>
          <w:rFonts w:asciiTheme="minorHAnsi" w:hAnsiTheme="minorHAnsi" w:cstheme="minorHAnsi"/>
        </w:rPr>
      </w:pPr>
    </w:p>
    <w:p w14:paraId="6A4A4DF5" w14:textId="77777777" w:rsidR="009E4BF9" w:rsidRDefault="009E4BF9" w:rsidP="00F06919">
      <w:pPr>
        <w:pStyle w:val="CommentText"/>
        <w:numPr>
          <w:ilvl w:val="0"/>
          <w:numId w:val="17"/>
        </w:numPr>
        <w:rPr>
          <w:rFonts w:asciiTheme="minorHAnsi" w:hAnsiTheme="minorHAnsi" w:cstheme="minorHAnsi"/>
        </w:rPr>
      </w:pPr>
      <w:r>
        <w:rPr>
          <w:rFonts w:asciiTheme="minorHAnsi" w:hAnsiTheme="minorHAnsi" w:cstheme="minorHAnsi"/>
        </w:rPr>
        <w:t>Be sure to use the Styles menu to set headings and subheadings.</w:t>
      </w:r>
    </w:p>
    <w:p w14:paraId="3F9DAA5D" w14:textId="77777777" w:rsidR="009E4BF9" w:rsidRDefault="009E4BF9" w:rsidP="00F06919">
      <w:pPr>
        <w:pStyle w:val="ListParagraph"/>
        <w:rPr>
          <w:rFonts w:asciiTheme="minorHAnsi" w:hAnsiTheme="minorHAnsi" w:cstheme="minorHAnsi"/>
        </w:rPr>
      </w:pPr>
    </w:p>
    <w:p w14:paraId="1E9D7D04" w14:textId="77777777" w:rsidR="009E4BF9" w:rsidRDefault="009E4BF9" w:rsidP="00F06919">
      <w:pPr>
        <w:pStyle w:val="CommentText"/>
        <w:numPr>
          <w:ilvl w:val="0"/>
          <w:numId w:val="17"/>
        </w:numPr>
        <w:rPr>
          <w:rFonts w:asciiTheme="minorHAnsi" w:hAnsiTheme="minorHAnsi" w:cstheme="minorHAnsi"/>
        </w:rPr>
      </w:pPr>
      <w:r>
        <w:rPr>
          <w:rFonts w:asciiTheme="minorHAnsi" w:hAnsiTheme="minorHAnsi" w:cstheme="minorHAnsi"/>
        </w:rPr>
        <w:t>To apply updates to the Table of Contents, r</w:t>
      </w:r>
      <w:r w:rsidRPr="00B2616D">
        <w:rPr>
          <w:rFonts w:asciiTheme="minorHAnsi" w:hAnsiTheme="minorHAnsi" w:cstheme="minorHAnsi"/>
        </w:rPr>
        <w:t>ight click</w:t>
      </w:r>
      <w:r>
        <w:rPr>
          <w:rFonts w:asciiTheme="minorHAnsi" w:hAnsiTheme="minorHAnsi" w:cstheme="minorHAnsi"/>
        </w:rPr>
        <w:t xml:space="preserve"> anywhere on the Table of Contents and select “Update Field”. </w:t>
      </w:r>
    </w:p>
    <w:p w14:paraId="1AD1C405" w14:textId="77777777" w:rsidR="009E4BF9" w:rsidRDefault="009E4BF9" w:rsidP="00F06919">
      <w:pPr>
        <w:pStyle w:val="ListParagraph"/>
        <w:rPr>
          <w:rFonts w:asciiTheme="minorHAnsi" w:hAnsiTheme="minorHAnsi" w:cstheme="minorHAnsi"/>
        </w:rPr>
      </w:pPr>
    </w:p>
    <w:p w14:paraId="7C59A4D1" w14:textId="77777777" w:rsidR="009E4BF9" w:rsidRPr="00B2616D" w:rsidRDefault="009E4BF9" w:rsidP="00F06919">
      <w:pPr>
        <w:pStyle w:val="CommentText"/>
        <w:numPr>
          <w:ilvl w:val="0"/>
          <w:numId w:val="17"/>
        </w:numPr>
        <w:rPr>
          <w:rFonts w:asciiTheme="minorHAnsi" w:hAnsiTheme="minorHAnsi" w:cstheme="minorHAnsi"/>
        </w:rPr>
      </w:pPr>
      <w:r>
        <w:rPr>
          <w:rFonts w:asciiTheme="minorHAnsi" w:hAnsiTheme="minorHAnsi" w:cstheme="minorHAnsi"/>
        </w:rPr>
        <w:t xml:space="preserve">Then, select “Update Entire Table”. </w:t>
      </w:r>
    </w:p>
    <w:p w14:paraId="1614DE30" w14:textId="77777777" w:rsidR="009E4BF9" w:rsidRDefault="009E4BF9" w:rsidP="00F06919">
      <w:pPr>
        <w:pStyle w:val="CommentText"/>
        <w:rPr>
          <w:rFonts w:asciiTheme="minorHAnsi" w:hAnsiTheme="minorHAnsi" w:cstheme="minorHAnsi"/>
        </w:rPr>
      </w:pPr>
    </w:p>
    <w:p w14:paraId="399C9F72" w14:textId="77777777" w:rsidR="009E4BF9" w:rsidRDefault="009E4BF9" w:rsidP="00F06919">
      <w:pPr>
        <w:pStyle w:val="CommentText"/>
        <w:rPr>
          <w:rFonts w:asciiTheme="minorHAnsi" w:hAnsiTheme="minorHAnsi" w:cstheme="minorHAnsi"/>
        </w:rPr>
      </w:pPr>
    </w:p>
    <w:p w14:paraId="489DA13F" w14:textId="77777777" w:rsidR="009E4BF9" w:rsidRDefault="009E4BF9" w:rsidP="00F06919">
      <w:pPr>
        <w:pStyle w:val="CommentText"/>
        <w:rPr>
          <w:rFonts w:asciiTheme="minorHAnsi" w:hAnsiTheme="minorHAnsi" w:cstheme="minorHAnsi"/>
          <w:b/>
          <w:i/>
          <w:u w:val="single"/>
        </w:rPr>
      </w:pPr>
      <w:r>
        <w:rPr>
          <w:rFonts w:asciiTheme="minorHAnsi" w:hAnsiTheme="minorHAnsi" w:cstheme="minorHAnsi"/>
          <w:b/>
          <w:i/>
          <w:u w:val="single"/>
        </w:rPr>
        <w:t>IF</w:t>
      </w:r>
      <w:r w:rsidRPr="00CB4D89">
        <w:rPr>
          <w:rFonts w:asciiTheme="minorHAnsi" w:hAnsiTheme="minorHAnsi" w:cstheme="minorHAnsi"/>
          <w:b/>
          <w:i/>
          <w:u w:val="single"/>
        </w:rPr>
        <w:t xml:space="preserve"> </w:t>
      </w:r>
      <w:r>
        <w:rPr>
          <w:rFonts w:asciiTheme="minorHAnsi" w:hAnsiTheme="minorHAnsi" w:cstheme="minorHAnsi"/>
          <w:b/>
          <w:i/>
          <w:u w:val="single"/>
        </w:rPr>
        <w:t>YOUR</w:t>
      </w:r>
      <w:r w:rsidRPr="00CB4D89">
        <w:rPr>
          <w:rFonts w:asciiTheme="minorHAnsi" w:hAnsiTheme="minorHAnsi" w:cstheme="minorHAnsi"/>
          <w:b/>
          <w:i/>
          <w:u w:val="single"/>
        </w:rPr>
        <w:t xml:space="preserve"> TOC </w:t>
      </w:r>
      <w:r>
        <w:rPr>
          <w:rFonts w:asciiTheme="minorHAnsi" w:hAnsiTheme="minorHAnsi" w:cstheme="minorHAnsi"/>
          <w:b/>
          <w:i/>
          <w:u w:val="single"/>
        </w:rPr>
        <w:t>BECOMES</w:t>
      </w:r>
      <w:r w:rsidRPr="00CB4D89">
        <w:rPr>
          <w:rFonts w:asciiTheme="minorHAnsi" w:hAnsiTheme="minorHAnsi" w:cstheme="minorHAnsi"/>
          <w:b/>
          <w:i/>
          <w:u w:val="single"/>
        </w:rPr>
        <w:t xml:space="preserve"> 2 </w:t>
      </w:r>
      <w:r>
        <w:rPr>
          <w:rFonts w:asciiTheme="minorHAnsi" w:hAnsiTheme="minorHAnsi" w:cstheme="minorHAnsi"/>
          <w:b/>
          <w:i/>
          <w:u w:val="single"/>
        </w:rPr>
        <w:t>OR MORE PAGES</w:t>
      </w:r>
      <w:r w:rsidRPr="00CB4D89">
        <w:rPr>
          <w:rFonts w:asciiTheme="minorHAnsi" w:hAnsiTheme="minorHAnsi" w:cstheme="minorHAnsi"/>
          <w:b/>
          <w:i/>
          <w:u w:val="single"/>
        </w:rPr>
        <w:t>:</w:t>
      </w:r>
    </w:p>
    <w:p w14:paraId="623FB6A4" w14:textId="77777777" w:rsidR="009E4BF9" w:rsidRDefault="009E4BF9" w:rsidP="00F06919">
      <w:pPr>
        <w:pStyle w:val="CommentText"/>
        <w:rPr>
          <w:rFonts w:asciiTheme="minorHAnsi" w:hAnsiTheme="minorHAnsi" w:cstheme="minorHAnsi"/>
          <w:b/>
          <w:i/>
          <w:u w:val="single"/>
        </w:rPr>
      </w:pPr>
    </w:p>
    <w:p w14:paraId="414E99BB" w14:textId="77777777" w:rsidR="009E4BF9" w:rsidRDefault="009E4BF9" w:rsidP="00F06919">
      <w:pPr>
        <w:pStyle w:val="CommentText"/>
        <w:numPr>
          <w:ilvl w:val="0"/>
          <w:numId w:val="18"/>
        </w:numPr>
        <w:rPr>
          <w:rFonts w:asciiTheme="minorHAnsi" w:hAnsiTheme="minorHAnsi" w:cstheme="minorHAnsi"/>
        </w:rPr>
      </w:pPr>
      <w:r w:rsidRPr="00385057">
        <w:rPr>
          <w:rFonts w:asciiTheme="minorHAnsi" w:hAnsiTheme="minorHAnsi" w:cstheme="minorHAnsi"/>
        </w:rPr>
        <w:t>Wait until the final thesis submission to remove page numbers that appear on subsequent TOC pages.</w:t>
      </w:r>
    </w:p>
    <w:p w14:paraId="7F6C60D7" w14:textId="77777777" w:rsidR="009E4BF9" w:rsidRDefault="009E4BF9" w:rsidP="00F06919">
      <w:pPr>
        <w:pStyle w:val="CommentText"/>
        <w:rPr>
          <w:rFonts w:asciiTheme="minorHAnsi" w:hAnsiTheme="minorHAnsi" w:cstheme="minorHAnsi"/>
        </w:rPr>
      </w:pPr>
    </w:p>
    <w:p w14:paraId="7BCC0400" w14:textId="77777777" w:rsidR="009E4BF9" w:rsidRDefault="009E4BF9" w:rsidP="00F06919">
      <w:pPr>
        <w:pStyle w:val="CommentText"/>
        <w:numPr>
          <w:ilvl w:val="0"/>
          <w:numId w:val="18"/>
        </w:numPr>
        <w:rPr>
          <w:rFonts w:asciiTheme="minorHAnsi" w:hAnsiTheme="minorHAnsi" w:cstheme="minorHAnsi"/>
        </w:rPr>
      </w:pPr>
      <w:r>
        <w:rPr>
          <w:rFonts w:asciiTheme="minorHAnsi" w:hAnsiTheme="minorHAnsi" w:cstheme="minorHAnsi"/>
        </w:rPr>
        <w:t xml:space="preserve">Insert your cursor at the end of the last number listed on the first page of your TOC. </w:t>
      </w:r>
    </w:p>
    <w:p w14:paraId="5CC2636B" w14:textId="77777777" w:rsidR="009E4BF9" w:rsidRDefault="009E4BF9" w:rsidP="00F06919">
      <w:pPr>
        <w:pStyle w:val="ListParagraph"/>
        <w:rPr>
          <w:rFonts w:asciiTheme="minorHAnsi" w:hAnsiTheme="minorHAnsi" w:cstheme="minorHAnsi"/>
        </w:rPr>
      </w:pPr>
    </w:p>
    <w:p w14:paraId="286CDD9C" w14:textId="77777777" w:rsidR="009E4BF9" w:rsidRDefault="009E4BF9" w:rsidP="00F06919">
      <w:pPr>
        <w:pStyle w:val="CommentText"/>
        <w:numPr>
          <w:ilvl w:val="0"/>
          <w:numId w:val="18"/>
        </w:numPr>
        <w:rPr>
          <w:rFonts w:asciiTheme="minorHAnsi" w:hAnsiTheme="minorHAnsi" w:cstheme="minorHAnsi"/>
        </w:rPr>
      </w:pPr>
      <w:r w:rsidRPr="008F1328">
        <w:rPr>
          <w:rFonts w:asciiTheme="minorHAnsi" w:hAnsiTheme="minorHAnsi" w:cstheme="minorHAnsi"/>
        </w:rPr>
        <w:t xml:space="preserve">Go to the Layout tab. Click on </w:t>
      </w:r>
      <w:r>
        <w:rPr>
          <w:rFonts w:asciiTheme="minorHAnsi" w:hAnsiTheme="minorHAnsi" w:cstheme="minorHAnsi"/>
        </w:rPr>
        <w:t>“</w:t>
      </w:r>
      <w:r w:rsidRPr="008F1328">
        <w:rPr>
          <w:rFonts w:asciiTheme="minorHAnsi" w:hAnsiTheme="minorHAnsi" w:cstheme="minorHAnsi"/>
        </w:rPr>
        <w:t>Breaks</w:t>
      </w:r>
      <w:r>
        <w:rPr>
          <w:rFonts w:asciiTheme="minorHAnsi" w:hAnsiTheme="minorHAnsi" w:cstheme="minorHAnsi"/>
        </w:rPr>
        <w:t>”</w:t>
      </w:r>
      <w:r w:rsidRPr="008F1328">
        <w:rPr>
          <w:rFonts w:asciiTheme="minorHAnsi" w:hAnsiTheme="minorHAnsi" w:cstheme="minorHAnsi"/>
        </w:rPr>
        <w:t xml:space="preserve">. Under </w:t>
      </w:r>
      <w:r>
        <w:rPr>
          <w:rFonts w:asciiTheme="minorHAnsi" w:hAnsiTheme="minorHAnsi" w:cstheme="minorHAnsi"/>
        </w:rPr>
        <w:t>“</w:t>
      </w:r>
      <w:r w:rsidRPr="008F1328">
        <w:rPr>
          <w:rFonts w:asciiTheme="minorHAnsi" w:hAnsiTheme="minorHAnsi" w:cstheme="minorHAnsi"/>
        </w:rPr>
        <w:t>Sections Breaks</w:t>
      </w:r>
      <w:r>
        <w:rPr>
          <w:rFonts w:asciiTheme="minorHAnsi" w:hAnsiTheme="minorHAnsi" w:cstheme="minorHAnsi"/>
        </w:rPr>
        <w:t>”</w:t>
      </w:r>
      <w:r w:rsidRPr="008F1328">
        <w:rPr>
          <w:rFonts w:asciiTheme="minorHAnsi" w:hAnsiTheme="minorHAnsi" w:cstheme="minorHAnsi"/>
        </w:rPr>
        <w:t xml:space="preserve">, Select </w:t>
      </w:r>
      <w:r>
        <w:rPr>
          <w:rFonts w:asciiTheme="minorHAnsi" w:hAnsiTheme="minorHAnsi" w:cstheme="minorHAnsi"/>
        </w:rPr>
        <w:t>“</w:t>
      </w:r>
      <w:r w:rsidRPr="008F1328">
        <w:rPr>
          <w:rFonts w:asciiTheme="minorHAnsi" w:hAnsiTheme="minorHAnsi" w:cstheme="minorHAnsi"/>
        </w:rPr>
        <w:t>Next Page</w:t>
      </w:r>
      <w:r>
        <w:rPr>
          <w:rFonts w:asciiTheme="minorHAnsi" w:hAnsiTheme="minorHAnsi" w:cstheme="minorHAnsi"/>
        </w:rPr>
        <w:t>”</w:t>
      </w:r>
      <w:r w:rsidRPr="008F1328">
        <w:rPr>
          <w:rFonts w:asciiTheme="minorHAnsi" w:hAnsiTheme="minorHAnsi" w:cstheme="minorHAnsi"/>
        </w:rPr>
        <w:t xml:space="preserve">. </w:t>
      </w:r>
    </w:p>
    <w:p w14:paraId="737E6610" w14:textId="77777777" w:rsidR="009E4BF9" w:rsidRPr="008F1328" w:rsidRDefault="009E4BF9" w:rsidP="00F06919">
      <w:pPr>
        <w:pStyle w:val="CommentText"/>
        <w:rPr>
          <w:rFonts w:asciiTheme="minorHAnsi" w:hAnsiTheme="minorHAnsi" w:cstheme="minorHAnsi"/>
        </w:rPr>
      </w:pPr>
    </w:p>
    <w:p w14:paraId="531E5D16" w14:textId="77777777" w:rsidR="009E4BF9" w:rsidRPr="0049339B" w:rsidRDefault="009E4BF9" w:rsidP="00F06919">
      <w:pPr>
        <w:pStyle w:val="CommentText"/>
        <w:numPr>
          <w:ilvl w:val="0"/>
          <w:numId w:val="18"/>
        </w:numPr>
        <w:rPr>
          <w:rFonts w:asciiTheme="minorHAnsi" w:hAnsiTheme="minorHAnsi" w:cstheme="minorHAnsi"/>
        </w:rPr>
      </w:pPr>
      <w:r>
        <w:rPr>
          <w:rFonts w:asciiTheme="minorHAnsi" w:hAnsiTheme="minorHAnsi" w:cstheme="minorHAnsi"/>
        </w:rPr>
        <w:t xml:space="preserve">Remove any extra space that appears at the top of TOC pages as a result of inserting the Next Page break. </w:t>
      </w:r>
    </w:p>
  </w:comment>
  <w:comment w:id="18" w:author="Annabelle Grace Aymond" w:date="2020-10-12T11:02:00Z" w:initials="AGA">
    <w:p w14:paraId="4EE5F6C6" w14:textId="77777777" w:rsidR="009E4BF9" w:rsidRDefault="009E4BF9" w:rsidP="00F06919">
      <w:pPr>
        <w:pStyle w:val="CommentText"/>
        <w:rPr>
          <w:rFonts w:asciiTheme="minorHAnsi" w:hAnsiTheme="minorHAnsi" w:cstheme="minorHAnsi"/>
          <w:b/>
        </w:rPr>
      </w:pPr>
      <w:r>
        <w:rPr>
          <w:rStyle w:val="CommentReference"/>
        </w:rPr>
        <w:annotationRef/>
      </w:r>
    </w:p>
    <w:p w14:paraId="6738E557" w14:textId="77777777" w:rsidR="009E4BF9" w:rsidRDefault="009E4BF9" w:rsidP="00F06919">
      <w:pPr>
        <w:pStyle w:val="CommentText"/>
        <w:rPr>
          <w:rFonts w:asciiTheme="minorHAnsi" w:hAnsiTheme="minorHAnsi" w:cstheme="minorHAnsi"/>
          <w:b/>
        </w:rPr>
      </w:pPr>
      <w:r>
        <w:rPr>
          <w:rFonts w:asciiTheme="minorHAnsi" w:hAnsiTheme="minorHAnsi" w:cstheme="minorHAnsi"/>
          <w:b/>
        </w:rPr>
        <w:t>DEDICATION</w:t>
      </w:r>
    </w:p>
    <w:p w14:paraId="0CC32B87" w14:textId="77777777" w:rsidR="009E4BF9" w:rsidRDefault="009E4BF9" w:rsidP="00F06919">
      <w:pPr>
        <w:pStyle w:val="CommentText"/>
        <w:rPr>
          <w:rFonts w:asciiTheme="minorHAnsi" w:hAnsiTheme="minorHAnsi" w:cstheme="minorHAnsi"/>
          <w:b/>
        </w:rPr>
      </w:pPr>
    </w:p>
    <w:p w14:paraId="36698341" w14:textId="77777777" w:rsidR="009E4BF9" w:rsidRPr="0068248F" w:rsidRDefault="009E4BF9" w:rsidP="00F06919">
      <w:pPr>
        <w:pStyle w:val="CommentText"/>
        <w:rPr>
          <w:rFonts w:asciiTheme="minorHAnsi" w:hAnsiTheme="minorHAnsi" w:cstheme="minorHAnsi"/>
          <w:b/>
        </w:rPr>
      </w:pPr>
      <w:r>
        <w:rPr>
          <w:rFonts w:asciiTheme="minorHAnsi" w:hAnsiTheme="minorHAnsi" w:cstheme="minorHAnsi"/>
          <w:b/>
        </w:rPr>
        <w:t xml:space="preserve">PAGE </w:t>
      </w:r>
      <w:r w:rsidRPr="0068248F">
        <w:rPr>
          <w:rFonts w:asciiTheme="minorHAnsi" w:hAnsiTheme="minorHAnsi" w:cstheme="minorHAnsi"/>
          <w:b/>
        </w:rPr>
        <w:t>INSTRUCTIONS:</w:t>
      </w:r>
    </w:p>
    <w:p w14:paraId="08DD2AB6" w14:textId="77777777" w:rsidR="009E4BF9" w:rsidRDefault="009E4BF9" w:rsidP="00F06919">
      <w:pPr>
        <w:pStyle w:val="CommentText"/>
        <w:rPr>
          <w:rFonts w:asciiTheme="minorHAnsi" w:hAnsiTheme="minorHAnsi" w:cstheme="minorHAnsi"/>
        </w:rPr>
      </w:pPr>
    </w:p>
    <w:p w14:paraId="27BC3048" w14:textId="77777777" w:rsidR="009E4BF9" w:rsidRDefault="009E4BF9" w:rsidP="00F06919">
      <w:pPr>
        <w:pStyle w:val="CommentText"/>
        <w:numPr>
          <w:ilvl w:val="0"/>
          <w:numId w:val="19"/>
        </w:numPr>
        <w:rPr>
          <w:rFonts w:asciiTheme="minorHAnsi" w:hAnsiTheme="minorHAnsi" w:cstheme="minorHAnsi"/>
        </w:rPr>
      </w:pPr>
      <w:r>
        <w:rPr>
          <w:rFonts w:asciiTheme="minorHAnsi" w:hAnsiTheme="minorHAnsi" w:cstheme="minorHAnsi"/>
        </w:rPr>
        <w:t xml:space="preserve">Modify the sample wording provided or </w:t>
      </w:r>
      <w:r w:rsidRPr="00CB4D89">
        <w:rPr>
          <w:rFonts w:asciiTheme="minorHAnsi" w:hAnsiTheme="minorHAnsi" w:cstheme="minorHAnsi"/>
        </w:rPr>
        <w:t xml:space="preserve">remove this optional page. </w:t>
      </w:r>
    </w:p>
    <w:p w14:paraId="7994FB6A" w14:textId="77777777" w:rsidR="009E4BF9" w:rsidRDefault="009E4BF9" w:rsidP="00F06919">
      <w:pPr>
        <w:pStyle w:val="CommentText"/>
        <w:rPr>
          <w:rFonts w:asciiTheme="minorHAnsi" w:hAnsiTheme="minorHAnsi" w:cstheme="minorHAnsi"/>
        </w:rPr>
      </w:pPr>
    </w:p>
    <w:p w14:paraId="637E19BA" w14:textId="77777777" w:rsidR="009E4BF9" w:rsidRDefault="009E4BF9" w:rsidP="00F06919">
      <w:pPr>
        <w:pStyle w:val="CommentText"/>
        <w:numPr>
          <w:ilvl w:val="0"/>
          <w:numId w:val="19"/>
        </w:numPr>
        <w:rPr>
          <w:rFonts w:asciiTheme="minorHAnsi" w:hAnsiTheme="minorHAnsi" w:cstheme="minorHAnsi"/>
        </w:rPr>
      </w:pPr>
      <w:r w:rsidRPr="00CB4D89">
        <w:rPr>
          <w:rFonts w:asciiTheme="minorHAnsi" w:hAnsiTheme="minorHAnsi" w:cstheme="minorHAnsi"/>
        </w:rPr>
        <w:t xml:space="preserve">Format </w:t>
      </w:r>
      <w:r>
        <w:rPr>
          <w:rFonts w:asciiTheme="minorHAnsi" w:hAnsiTheme="minorHAnsi" w:cstheme="minorHAnsi"/>
        </w:rPr>
        <w:t>D</w:t>
      </w:r>
      <w:r w:rsidRPr="00CB4D89">
        <w:rPr>
          <w:rFonts w:asciiTheme="minorHAnsi" w:hAnsiTheme="minorHAnsi" w:cstheme="minorHAnsi"/>
        </w:rPr>
        <w:t>edication statements using the “</w:t>
      </w:r>
      <w:r>
        <w:rPr>
          <w:rFonts w:asciiTheme="minorHAnsi" w:hAnsiTheme="minorHAnsi" w:cstheme="minorHAnsi"/>
        </w:rPr>
        <w:t>B</w:t>
      </w:r>
      <w:r w:rsidRPr="00CB4D89">
        <w:rPr>
          <w:rFonts w:asciiTheme="minorHAnsi" w:hAnsiTheme="minorHAnsi" w:cstheme="minorHAnsi"/>
        </w:rPr>
        <w:t xml:space="preserve">ody </w:t>
      </w:r>
      <w:r>
        <w:rPr>
          <w:rFonts w:asciiTheme="minorHAnsi" w:hAnsiTheme="minorHAnsi" w:cstheme="minorHAnsi"/>
        </w:rPr>
        <w:t>P</w:t>
      </w:r>
      <w:r w:rsidRPr="00CB4D89">
        <w:rPr>
          <w:rFonts w:asciiTheme="minorHAnsi" w:hAnsiTheme="minorHAnsi" w:cstheme="minorHAnsi"/>
        </w:rPr>
        <w:t>aragraph (</w:t>
      </w:r>
      <w:r>
        <w:rPr>
          <w:rFonts w:asciiTheme="minorHAnsi" w:hAnsiTheme="minorHAnsi" w:cstheme="minorHAnsi"/>
        </w:rPr>
        <w:t>D</w:t>
      </w:r>
      <w:r w:rsidRPr="00CB4D89">
        <w:rPr>
          <w:rFonts w:asciiTheme="minorHAnsi" w:hAnsiTheme="minorHAnsi" w:cstheme="minorHAnsi"/>
        </w:rPr>
        <w:t xml:space="preserve">edication)” </w:t>
      </w:r>
      <w:r>
        <w:rPr>
          <w:rFonts w:asciiTheme="minorHAnsi" w:hAnsiTheme="minorHAnsi" w:cstheme="minorHAnsi"/>
        </w:rPr>
        <w:t>S</w:t>
      </w:r>
      <w:r w:rsidRPr="00CB4D89">
        <w:rPr>
          <w:rFonts w:asciiTheme="minorHAnsi" w:hAnsiTheme="minorHAnsi" w:cstheme="minorHAnsi"/>
        </w:rPr>
        <w:t>tyle.</w:t>
      </w:r>
    </w:p>
    <w:p w14:paraId="77ADD719" w14:textId="77777777" w:rsidR="009E4BF9" w:rsidRDefault="009E4BF9" w:rsidP="00F06919">
      <w:pPr>
        <w:pStyle w:val="ListParagraph"/>
        <w:rPr>
          <w:rFonts w:asciiTheme="minorHAnsi" w:hAnsiTheme="minorHAnsi" w:cstheme="minorHAnsi"/>
        </w:rPr>
      </w:pPr>
    </w:p>
    <w:p w14:paraId="6321D4D0" w14:textId="77777777" w:rsidR="009E4BF9" w:rsidRDefault="009E4BF9" w:rsidP="00F06919">
      <w:pPr>
        <w:pStyle w:val="CommentText"/>
        <w:numPr>
          <w:ilvl w:val="0"/>
          <w:numId w:val="19"/>
        </w:numPr>
        <w:rPr>
          <w:rFonts w:asciiTheme="minorHAnsi" w:hAnsiTheme="minorHAnsi" w:cstheme="minorHAnsi"/>
        </w:rPr>
      </w:pPr>
      <w:r>
        <w:rPr>
          <w:rFonts w:asciiTheme="minorHAnsi" w:hAnsiTheme="minorHAnsi" w:cstheme="minorHAnsi"/>
        </w:rPr>
        <w:t>Remove page instructions text from the page when you are ready.</w:t>
      </w:r>
    </w:p>
    <w:p w14:paraId="23EE1DC9" w14:textId="77777777" w:rsidR="009E4BF9" w:rsidRDefault="009E4BF9" w:rsidP="00F06919">
      <w:pPr>
        <w:pStyle w:val="CommentText"/>
      </w:pPr>
    </w:p>
  </w:comment>
  <w:comment w:id="24" w:author="Annabelle Grace Aymond" w:date="2020-10-12T11:03:00Z" w:initials="AGA">
    <w:p w14:paraId="00F962EB" w14:textId="77777777" w:rsidR="009E4BF9" w:rsidRDefault="009E4BF9" w:rsidP="00F06919">
      <w:pPr>
        <w:pStyle w:val="CommentText"/>
        <w:rPr>
          <w:rFonts w:asciiTheme="minorHAnsi" w:hAnsiTheme="minorHAnsi" w:cstheme="minorHAnsi"/>
          <w:b/>
        </w:rPr>
      </w:pPr>
      <w:r>
        <w:rPr>
          <w:rStyle w:val="CommentReference"/>
        </w:rPr>
        <w:annotationRef/>
      </w:r>
    </w:p>
    <w:p w14:paraId="7A547C01" w14:textId="77777777" w:rsidR="009E4BF9" w:rsidRPr="00D22BF7" w:rsidRDefault="009E4BF9" w:rsidP="00F06919">
      <w:pPr>
        <w:pStyle w:val="CommentText"/>
        <w:rPr>
          <w:rFonts w:asciiTheme="minorHAnsi" w:hAnsiTheme="minorHAnsi" w:cstheme="minorHAnsi"/>
          <w:b/>
        </w:rPr>
      </w:pPr>
      <w:r w:rsidRPr="00D22BF7">
        <w:rPr>
          <w:rFonts w:asciiTheme="minorHAnsi" w:hAnsiTheme="minorHAnsi" w:cstheme="minorHAnsi"/>
          <w:b/>
        </w:rPr>
        <w:t>ACKNOWLEDGEMENTS</w:t>
      </w:r>
    </w:p>
    <w:p w14:paraId="162619C5" w14:textId="77777777" w:rsidR="009E4BF9" w:rsidRPr="00D22BF7" w:rsidRDefault="009E4BF9" w:rsidP="00F06919">
      <w:pPr>
        <w:pStyle w:val="CommentText"/>
        <w:rPr>
          <w:rFonts w:asciiTheme="minorHAnsi" w:hAnsiTheme="minorHAnsi" w:cstheme="minorHAnsi"/>
          <w:b/>
        </w:rPr>
      </w:pPr>
    </w:p>
    <w:p w14:paraId="4EB74CB1" w14:textId="77777777" w:rsidR="009E4BF9" w:rsidRDefault="009E4BF9" w:rsidP="00F06919">
      <w:pPr>
        <w:pStyle w:val="CommentText"/>
        <w:rPr>
          <w:rFonts w:asciiTheme="minorHAnsi" w:hAnsiTheme="minorHAnsi" w:cstheme="minorHAnsi"/>
          <w:b/>
        </w:rPr>
      </w:pPr>
      <w:r w:rsidRPr="00D22BF7">
        <w:rPr>
          <w:rFonts w:asciiTheme="minorHAnsi" w:hAnsiTheme="minorHAnsi" w:cstheme="minorHAnsi"/>
          <w:b/>
        </w:rPr>
        <w:t>PAGE INSTRUCTIONS:</w:t>
      </w:r>
    </w:p>
    <w:p w14:paraId="69060FFE" w14:textId="77777777" w:rsidR="009E4BF9" w:rsidRDefault="009E4BF9" w:rsidP="00F06919">
      <w:pPr>
        <w:pStyle w:val="CommentText"/>
        <w:rPr>
          <w:rFonts w:asciiTheme="minorHAnsi" w:hAnsiTheme="minorHAnsi" w:cstheme="minorHAnsi"/>
          <w:b/>
        </w:rPr>
      </w:pPr>
    </w:p>
    <w:p w14:paraId="28A0807B" w14:textId="77777777" w:rsidR="009E4BF9" w:rsidRDefault="009E4BF9" w:rsidP="00F06919">
      <w:pPr>
        <w:pStyle w:val="CommentText"/>
        <w:numPr>
          <w:ilvl w:val="0"/>
          <w:numId w:val="20"/>
        </w:numPr>
        <w:rPr>
          <w:rFonts w:asciiTheme="minorHAnsi" w:hAnsiTheme="minorHAnsi" w:cstheme="minorHAnsi"/>
        </w:rPr>
      </w:pPr>
      <w:r w:rsidRPr="00D22BF7">
        <w:rPr>
          <w:rFonts w:asciiTheme="minorHAnsi" w:hAnsiTheme="minorHAnsi" w:cstheme="minorHAnsi"/>
        </w:rPr>
        <w:t>Modify the sample wording provided</w:t>
      </w:r>
      <w:r>
        <w:rPr>
          <w:rFonts w:asciiTheme="minorHAnsi" w:hAnsiTheme="minorHAnsi" w:cstheme="minorHAnsi"/>
        </w:rPr>
        <w:t>.</w:t>
      </w:r>
    </w:p>
    <w:p w14:paraId="306DB62B" w14:textId="77777777" w:rsidR="009E4BF9" w:rsidRDefault="009E4BF9" w:rsidP="00F06919">
      <w:pPr>
        <w:pStyle w:val="CommentText"/>
        <w:rPr>
          <w:rFonts w:asciiTheme="minorHAnsi" w:hAnsiTheme="minorHAnsi" w:cstheme="minorHAnsi"/>
        </w:rPr>
      </w:pPr>
    </w:p>
    <w:p w14:paraId="7BF24E08" w14:textId="77777777" w:rsidR="009E4BF9" w:rsidRDefault="009E4BF9" w:rsidP="00F06919">
      <w:pPr>
        <w:pStyle w:val="CommentText"/>
        <w:numPr>
          <w:ilvl w:val="0"/>
          <w:numId w:val="20"/>
        </w:numPr>
        <w:rPr>
          <w:rFonts w:asciiTheme="minorHAnsi" w:hAnsiTheme="minorHAnsi" w:cstheme="minorHAnsi"/>
        </w:rPr>
      </w:pPr>
      <w:r>
        <w:rPr>
          <w:rFonts w:asciiTheme="minorHAnsi" w:hAnsiTheme="minorHAnsi" w:cstheme="minorHAnsi"/>
        </w:rPr>
        <w:t>Do not remove the “Contributors” nor “Funding Sources” subsections.</w:t>
      </w:r>
    </w:p>
    <w:p w14:paraId="19A894E0" w14:textId="77777777" w:rsidR="009E4BF9" w:rsidRDefault="009E4BF9" w:rsidP="00F06919">
      <w:pPr>
        <w:pStyle w:val="ListParagraph"/>
        <w:rPr>
          <w:rFonts w:asciiTheme="minorHAnsi" w:hAnsiTheme="minorHAnsi" w:cstheme="minorHAnsi"/>
        </w:rPr>
      </w:pPr>
    </w:p>
    <w:p w14:paraId="73641489" w14:textId="77777777" w:rsidR="009E4BF9" w:rsidRDefault="009E4BF9" w:rsidP="00F06919">
      <w:pPr>
        <w:pStyle w:val="CommentText"/>
        <w:numPr>
          <w:ilvl w:val="0"/>
          <w:numId w:val="20"/>
        </w:numPr>
        <w:rPr>
          <w:rFonts w:asciiTheme="minorHAnsi" w:hAnsiTheme="minorHAnsi" w:cstheme="minorHAnsi"/>
        </w:rPr>
      </w:pPr>
      <w:r>
        <w:rPr>
          <w:rFonts w:asciiTheme="minorHAnsi" w:hAnsiTheme="minorHAnsi" w:cstheme="minorHAnsi"/>
        </w:rPr>
        <w:t xml:space="preserve">Format text using the “Body Paragraph (Indent)” Style. </w:t>
      </w:r>
    </w:p>
    <w:p w14:paraId="6174D0B1" w14:textId="77777777" w:rsidR="009E4BF9" w:rsidRPr="00D22BF7" w:rsidRDefault="009E4BF9" w:rsidP="00F06919">
      <w:pPr>
        <w:rPr>
          <w:rFonts w:asciiTheme="minorHAnsi" w:hAnsiTheme="minorHAnsi" w:cstheme="minorHAnsi"/>
        </w:rPr>
      </w:pPr>
    </w:p>
    <w:p w14:paraId="5976F921" w14:textId="77777777" w:rsidR="009E4BF9" w:rsidRDefault="009E4BF9" w:rsidP="00F06919">
      <w:pPr>
        <w:pStyle w:val="CommentText"/>
        <w:numPr>
          <w:ilvl w:val="0"/>
          <w:numId w:val="20"/>
        </w:numPr>
      </w:pPr>
      <w:r>
        <w:rPr>
          <w:rFonts w:asciiTheme="minorHAnsi" w:hAnsiTheme="minorHAnsi" w:cstheme="minorHAnsi"/>
        </w:rPr>
        <w:t>Remove page instructions text from the page when you are ready.</w:t>
      </w:r>
    </w:p>
    <w:p w14:paraId="4440573B" w14:textId="77777777" w:rsidR="009E4BF9" w:rsidRPr="00D22BF7" w:rsidRDefault="009E4BF9" w:rsidP="00F06919">
      <w:pPr>
        <w:pStyle w:val="CommentText"/>
        <w:rPr>
          <w:rFonts w:asciiTheme="minorHAnsi" w:hAnsiTheme="minorHAnsi" w:cstheme="minorHAnsi"/>
          <w:b/>
        </w:rPr>
      </w:pPr>
    </w:p>
    <w:p w14:paraId="735F5004" w14:textId="77777777" w:rsidR="009E4BF9" w:rsidRDefault="009E4BF9" w:rsidP="00F06919">
      <w:pPr>
        <w:pStyle w:val="CommentText"/>
      </w:pPr>
    </w:p>
  </w:comment>
  <w:comment w:id="30" w:author="Annabelle Grace Aymond" w:date="2020-10-12T11:04:00Z" w:initials="AGA">
    <w:p w14:paraId="2A8DA4A3" w14:textId="77777777" w:rsidR="009E4BF9" w:rsidRDefault="009E4BF9" w:rsidP="00F06919">
      <w:pPr>
        <w:pStyle w:val="CommentText"/>
        <w:rPr>
          <w:rFonts w:asciiTheme="minorHAnsi" w:hAnsiTheme="minorHAnsi" w:cstheme="minorHAnsi"/>
          <w:b/>
        </w:rPr>
      </w:pPr>
      <w:r>
        <w:rPr>
          <w:rStyle w:val="CommentReference"/>
        </w:rPr>
        <w:annotationRef/>
      </w:r>
    </w:p>
    <w:p w14:paraId="16F1CC5F" w14:textId="77777777" w:rsidR="009E4BF9" w:rsidRPr="00D22BF7" w:rsidRDefault="009E4BF9" w:rsidP="00F06919">
      <w:pPr>
        <w:pStyle w:val="CommentText"/>
        <w:rPr>
          <w:rFonts w:asciiTheme="minorHAnsi" w:hAnsiTheme="minorHAnsi" w:cstheme="minorHAnsi"/>
          <w:b/>
        </w:rPr>
      </w:pPr>
      <w:r>
        <w:rPr>
          <w:rFonts w:asciiTheme="minorHAnsi" w:hAnsiTheme="minorHAnsi" w:cstheme="minorHAnsi"/>
          <w:b/>
        </w:rPr>
        <w:t>NOMENCLATURE</w:t>
      </w:r>
    </w:p>
    <w:p w14:paraId="553A131B" w14:textId="77777777" w:rsidR="009E4BF9" w:rsidRPr="00D22BF7" w:rsidRDefault="009E4BF9" w:rsidP="00F06919">
      <w:pPr>
        <w:pStyle w:val="CommentText"/>
        <w:rPr>
          <w:rFonts w:asciiTheme="minorHAnsi" w:hAnsiTheme="minorHAnsi" w:cstheme="minorHAnsi"/>
          <w:b/>
        </w:rPr>
      </w:pPr>
    </w:p>
    <w:p w14:paraId="2FFBCE4C" w14:textId="77777777" w:rsidR="009E4BF9" w:rsidRDefault="009E4BF9" w:rsidP="00F06919">
      <w:pPr>
        <w:pStyle w:val="CommentText"/>
        <w:rPr>
          <w:rFonts w:asciiTheme="minorHAnsi" w:hAnsiTheme="minorHAnsi" w:cstheme="minorHAnsi"/>
          <w:b/>
        </w:rPr>
      </w:pPr>
      <w:r w:rsidRPr="00D22BF7">
        <w:rPr>
          <w:rFonts w:asciiTheme="minorHAnsi" w:hAnsiTheme="minorHAnsi" w:cstheme="minorHAnsi"/>
          <w:b/>
        </w:rPr>
        <w:t>PAGE INSTRUCTIONS:</w:t>
      </w:r>
    </w:p>
    <w:p w14:paraId="6A260B21" w14:textId="77777777" w:rsidR="009E4BF9" w:rsidRDefault="009E4BF9" w:rsidP="00F06919">
      <w:pPr>
        <w:pStyle w:val="CommentText"/>
        <w:rPr>
          <w:rFonts w:asciiTheme="minorHAnsi" w:hAnsiTheme="minorHAnsi" w:cstheme="minorHAnsi"/>
          <w:b/>
        </w:rPr>
      </w:pPr>
    </w:p>
    <w:p w14:paraId="5085E2CE" w14:textId="77777777" w:rsidR="009E4BF9" w:rsidRDefault="009E4BF9" w:rsidP="00F06919">
      <w:pPr>
        <w:pStyle w:val="CommentText"/>
        <w:numPr>
          <w:ilvl w:val="0"/>
          <w:numId w:val="21"/>
        </w:numPr>
        <w:rPr>
          <w:rFonts w:asciiTheme="minorHAnsi" w:hAnsiTheme="minorHAnsi" w:cstheme="minorHAnsi"/>
        </w:rPr>
      </w:pPr>
      <w:r w:rsidRPr="00D22BF7">
        <w:rPr>
          <w:rFonts w:asciiTheme="minorHAnsi" w:hAnsiTheme="minorHAnsi" w:cstheme="minorHAnsi"/>
        </w:rPr>
        <w:t>Modify the sample wording provided</w:t>
      </w:r>
      <w:r>
        <w:rPr>
          <w:rFonts w:asciiTheme="minorHAnsi" w:hAnsiTheme="minorHAnsi" w:cstheme="minorHAnsi"/>
        </w:rPr>
        <w:t xml:space="preserve"> or remove this optional page.</w:t>
      </w:r>
    </w:p>
    <w:p w14:paraId="3B5ACF4E" w14:textId="77777777" w:rsidR="009E4BF9" w:rsidRPr="004B702B" w:rsidRDefault="009E4BF9" w:rsidP="00F06919">
      <w:pPr>
        <w:rPr>
          <w:rFonts w:asciiTheme="minorHAnsi" w:hAnsiTheme="minorHAnsi" w:cstheme="minorHAnsi"/>
        </w:rPr>
      </w:pPr>
    </w:p>
    <w:p w14:paraId="25CFAE57" w14:textId="77777777" w:rsidR="009E4BF9" w:rsidRDefault="009E4BF9" w:rsidP="00F06919">
      <w:pPr>
        <w:pStyle w:val="CommentText"/>
        <w:numPr>
          <w:ilvl w:val="0"/>
          <w:numId w:val="21"/>
        </w:numPr>
        <w:rPr>
          <w:rFonts w:asciiTheme="minorHAnsi" w:hAnsiTheme="minorHAnsi" w:cstheme="minorHAnsi"/>
        </w:rPr>
      </w:pPr>
      <w:r>
        <w:rPr>
          <w:rFonts w:asciiTheme="minorHAnsi" w:hAnsiTheme="minorHAnsi" w:cstheme="minorHAnsi"/>
        </w:rPr>
        <w:t xml:space="preserve">Format text using the “Body Paragraph (No Indent)” Style. </w:t>
      </w:r>
    </w:p>
    <w:p w14:paraId="2B6012A1" w14:textId="77777777" w:rsidR="009E4BF9" w:rsidRPr="00D22BF7" w:rsidRDefault="009E4BF9" w:rsidP="00F06919">
      <w:pPr>
        <w:rPr>
          <w:rFonts w:asciiTheme="minorHAnsi" w:hAnsiTheme="minorHAnsi" w:cstheme="minorHAnsi"/>
        </w:rPr>
      </w:pPr>
    </w:p>
    <w:p w14:paraId="1FB767DB" w14:textId="77777777" w:rsidR="009E4BF9" w:rsidRDefault="009E4BF9" w:rsidP="00F06919">
      <w:pPr>
        <w:pStyle w:val="CommentText"/>
        <w:numPr>
          <w:ilvl w:val="0"/>
          <w:numId w:val="21"/>
        </w:numPr>
      </w:pPr>
      <w:r>
        <w:rPr>
          <w:rFonts w:asciiTheme="minorHAnsi" w:hAnsiTheme="minorHAnsi" w:cstheme="minorHAnsi"/>
        </w:rPr>
        <w:t>Remove page instructions text from the page when you are ready.</w:t>
      </w:r>
    </w:p>
    <w:p w14:paraId="5A180D54" w14:textId="77777777" w:rsidR="009E4BF9" w:rsidRDefault="009E4BF9" w:rsidP="00F06919">
      <w:pPr>
        <w:pStyle w:val="CommentText"/>
      </w:pPr>
    </w:p>
    <w:p w14:paraId="67C4485F" w14:textId="77777777" w:rsidR="009E4BF9" w:rsidRDefault="009E4BF9" w:rsidP="00F06919">
      <w:pPr>
        <w:pStyle w:val="CommentText"/>
      </w:pPr>
    </w:p>
  </w:comment>
  <w:comment w:id="33" w:author="Annabelle Grace Aymond" w:date="2020-10-09T12:40:00Z" w:initials="AGA">
    <w:p w14:paraId="70196430" w14:textId="77777777" w:rsidR="009E4BF9" w:rsidRDefault="009E4BF9" w:rsidP="00F06919">
      <w:pPr>
        <w:pStyle w:val="HelpTextRemove"/>
        <w:rPr>
          <w:rFonts w:asciiTheme="minorHAnsi" w:hAnsiTheme="minorHAnsi" w:cstheme="minorHAnsi"/>
          <w:caps w:val="0"/>
        </w:rPr>
      </w:pPr>
      <w:r>
        <w:rPr>
          <w:rStyle w:val="CommentReference"/>
        </w:rPr>
        <w:annotationRef/>
      </w:r>
      <w:bookmarkStart w:id="34" w:name="_Hlk53393970"/>
    </w:p>
    <w:p w14:paraId="1925730F" w14:textId="77777777" w:rsidR="009E4BF9" w:rsidRPr="002B4816" w:rsidRDefault="009E4BF9" w:rsidP="00F06919">
      <w:pPr>
        <w:pStyle w:val="HelpTextRemove"/>
        <w:rPr>
          <w:rFonts w:asciiTheme="minorHAnsi" w:hAnsiTheme="minorHAnsi" w:cstheme="minorHAnsi"/>
          <w:caps w:val="0"/>
        </w:rPr>
      </w:pPr>
      <w:r w:rsidRPr="002B4816">
        <w:rPr>
          <w:rFonts w:asciiTheme="minorHAnsi" w:hAnsiTheme="minorHAnsi" w:cstheme="minorHAnsi"/>
          <w:caps w:val="0"/>
        </w:rPr>
        <w:t>INTRODUCTION</w:t>
      </w:r>
    </w:p>
    <w:p w14:paraId="4CBBD666" w14:textId="77777777" w:rsidR="009E4BF9" w:rsidRPr="002B4816" w:rsidRDefault="009E4BF9" w:rsidP="00F06919">
      <w:pPr>
        <w:pStyle w:val="HelpTextRemove"/>
        <w:rPr>
          <w:rFonts w:asciiTheme="minorHAnsi" w:hAnsiTheme="minorHAnsi" w:cstheme="minorHAnsi"/>
          <w:caps w:val="0"/>
        </w:rPr>
      </w:pPr>
    </w:p>
    <w:p w14:paraId="5D1CD9A0" w14:textId="77777777" w:rsidR="009E4BF9" w:rsidRDefault="009E4BF9" w:rsidP="00F06919">
      <w:pPr>
        <w:pStyle w:val="HelpTextRemove"/>
        <w:rPr>
          <w:rFonts w:asciiTheme="minorHAnsi" w:hAnsiTheme="minorHAnsi" w:cstheme="minorHAnsi"/>
          <w:b w:val="0"/>
          <w:caps w:val="0"/>
        </w:rPr>
      </w:pPr>
      <w:r w:rsidRPr="002B4816">
        <w:rPr>
          <w:rFonts w:asciiTheme="minorHAnsi" w:hAnsiTheme="minorHAnsi" w:cstheme="minorHAnsi"/>
          <w:caps w:val="0"/>
        </w:rPr>
        <w:t>PAGE INSTRUCTIONS:</w:t>
      </w:r>
    </w:p>
    <w:p w14:paraId="36D5AF69" w14:textId="77777777" w:rsidR="009E4BF9" w:rsidRDefault="009E4BF9" w:rsidP="00F06919">
      <w:pPr>
        <w:pStyle w:val="HelpTextRemove"/>
        <w:rPr>
          <w:rFonts w:asciiTheme="minorHAnsi" w:hAnsiTheme="minorHAnsi" w:cstheme="minorHAnsi"/>
          <w:b w:val="0"/>
          <w:caps w:val="0"/>
        </w:rPr>
      </w:pPr>
    </w:p>
    <w:p w14:paraId="3EB71248" w14:textId="77777777" w:rsidR="009E4BF9" w:rsidRPr="007371A7" w:rsidRDefault="009E4BF9" w:rsidP="00F06919">
      <w:pPr>
        <w:pStyle w:val="HelpTextRemove"/>
        <w:numPr>
          <w:ilvl w:val="0"/>
          <w:numId w:val="22"/>
        </w:numPr>
        <w:rPr>
          <w:rFonts w:asciiTheme="minorHAnsi" w:hAnsiTheme="minorHAnsi" w:cstheme="minorHAnsi"/>
          <w:b w:val="0"/>
        </w:rPr>
      </w:pPr>
      <w:r w:rsidRPr="002B4816">
        <w:rPr>
          <w:rFonts w:asciiTheme="minorHAnsi" w:hAnsiTheme="minorHAnsi" w:cstheme="minorHAnsi"/>
          <w:b w:val="0"/>
          <w:caps w:val="0"/>
        </w:rPr>
        <w:t xml:space="preserve">Modify the sample formatted section. </w:t>
      </w:r>
    </w:p>
    <w:p w14:paraId="10452468" w14:textId="77777777" w:rsidR="009E4BF9" w:rsidRPr="007371A7" w:rsidRDefault="009E4BF9" w:rsidP="00F06919">
      <w:pPr>
        <w:pStyle w:val="HelpTextRemove"/>
        <w:jc w:val="left"/>
        <w:rPr>
          <w:rFonts w:asciiTheme="minorHAnsi" w:hAnsiTheme="minorHAnsi" w:cstheme="minorHAnsi"/>
          <w:b w:val="0"/>
        </w:rPr>
      </w:pPr>
    </w:p>
    <w:p w14:paraId="479271DD" w14:textId="77777777" w:rsidR="009E4BF9" w:rsidRPr="002B4816" w:rsidRDefault="009E4BF9" w:rsidP="00F06919">
      <w:pPr>
        <w:pStyle w:val="HelpTextRemove"/>
        <w:numPr>
          <w:ilvl w:val="0"/>
          <w:numId w:val="22"/>
        </w:numPr>
        <w:rPr>
          <w:rFonts w:asciiTheme="minorHAnsi" w:hAnsiTheme="minorHAnsi" w:cstheme="minorHAnsi"/>
          <w:b w:val="0"/>
        </w:rPr>
      </w:pPr>
      <w:r>
        <w:rPr>
          <w:rFonts w:asciiTheme="minorHAnsi" w:hAnsiTheme="minorHAnsi" w:cstheme="minorHAnsi"/>
          <w:b w:val="0"/>
        </w:rPr>
        <w:t>d</w:t>
      </w:r>
      <w:r>
        <w:rPr>
          <w:rFonts w:asciiTheme="minorHAnsi" w:hAnsiTheme="minorHAnsi" w:cstheme="minorHAnsi"/>
          <w:b w:val="0"/>
          <w:caps w:val="0"/>
        </w:rPr>
        <w:t>o not alter the INTRODUCTION heading</w:t>
      </w:r>
      <w:r w:rsidRPr="007371A7">
        <w:rPr>
          <w:rFonts w:asciiTheme="minorHAnsi" w:hAnsiTheme="minorHAnsi" w:cstheme="minorHAnsi"/>
          <w:b w:val="0"/>
          <w:caps w:val="0"/>
        </w:rPr>
        <w:t>.</w:t>
      </w:r>
      <w:r w:rsidRPr="007371A7">
        <w:rPr>
          <w:rFonts w:asciiTheme="minorHAnsi" w:hAnsiTheme="minorHAnsi" w:cstheme="minorHAnsi"/>
          <w:b w:val="0"/>
        </w:rPr>
        <w:t xml:space="preserve"> </w:t>
      </w:r>
      <w:r w:rsidRPr="007371A7">
        <w:rPr>
          <w:rFonts w:asciiTheme="minorHAnsi" w:hAnsiTheme="minorHAnsi" w:cstheme="minorHAnsi"/>
          <w:b w:val="0"/>
          <w:caps w:val="0"/>
        </w:rPr>
        <w:t xml:space="preserve">Format the heading using the “Heading 2” </w:t>
      </w:r>
      <w:r>
        <w:rPr>
          <w:rFonts w:asciiTheme="minorHAnsi" w:hAnsiTheme="minorHAnsi" w:cstheme="minorHAnsi"/>
          <w:b w:val="0"/>
          <w:caps w:val="0"/>
        </w:rPr>
        <w:t>S</w:t>
      </w:r>
      <w:r w:rsidRPr="007371A7">
        <w:rPr>
          <w:rFonts w:asciiTheme="minorHAnsi" w:hAnsiTheme="minorHAnsi" w:cstheme="minorHAnsi"/>
          <w:b w:val="0"/>
          <w:caps w:val="0"/>
        </w:rPr>
        <w:t>tyle. Use of the built-in numbering is required.</w:t>
      </w:r>
    </w:p>
    <w:p w14:paraId="5826FB15" w14:textId="77777777" w:rsidR="009E4BF9" w:rsidRPr="002B4816" w:rsidRDefault="009E4BF9" w:rsidP="00F06919">
      <w:pPr>
        <w:pStyle w:val="HelpTextRemove"/>
        <w:jc w:val="left"/>
        <w:rPr>
          <w:rFonts w:asciiTheme="minorHAnsi" w:hAnsiTheme="minorHAnsi" w:cstheme="minorHAnsi"/>
          <w:b w:val="0"/>
        </w:rPr>
      </w:pPr>
    </w:p>
    <w:p w14:paraId="6A7B3FA0" w14:textId="77777777" w:rsidR="009E4BF9" w:rsidRDefault="009E4BF9" w:rsidP="00F06919">
      <w:pPr>
        <w:pStyle w:val="CommentText"/>
        <w:numPr>
          <w:ilvl w:val="0"/>
          <w:numId w:val="22"/>
        </w:numPr>
        <w:rPr>
          <w:rFonts w:asciiTheme="minorHAnsi" w:hAnsiTheme="minorHAnsi" w:cstheme="minorHAnsi"/>
        </w:rPr>
      </w:pPr>
      <w:r w:rsidRPr="007371A7">
        <w:rPr>
          <w:rFonts w:asciiTheme="minorHAnsi" w:hAnsiTheme="minorHAnsi" w:cstheme="minorHAnsi"/>
        </w:rPr>
        <w:t>This sample includes examples of the three subheading types</w:t>
      </w:r>
      <w:r w:rsidRPr="007371A7">
        <w:rPr>
          <w:rFonts w:asciiTheme="minorHAnsi" w:hAnsiTheme="minorHAnsi" w:cstheme="minorHAnsi"/>
          <w:caps/>
        </w:rPr>
        <w:t>.</w:t>
      </w:r>
      <w:r>
        <w:rPr>
          <w:rFonts w:asciiTheme="minorHAnsi" w:hAnsiTheme="minorHAnsi" w:cstheme="minorHAnsi"/>
          <w:b/>
          <w:caps/>
        </w:rPr>
        <w:t xml:space="preserve"> </w:t>
      </w:r>
      <w:r w:rsidRPr="004330C6">
        <w:rPr>
          <w:rFonts w:asciiTheme="minorHAnsi" w:hAnsiTheme="minorHAnsi" w:cstheme="minorHAnsi"/>
        </w:rPr>
        <w:t xml:space="preserve">Use of subheadings in </w:t>
      </w:r>
      <w:r>
        <w:rPr>
          <w:rFonts w:asciiTheme="minorHAnsi" w:hAnsiTheme="minorHAnsi" w:cstheme="minorHAnsi"/>
        </w:rPr>
        <w:t>the INTRODUCTION is</w:t>
      </w:r>
      <w:r w:rsidRPr="004330C6">
        <w:rPr>
          <w:rFonts w:asciiTheme="minorHAnsi" w:hAnsiTheme="minorHAnsi" w:cstheme="minorHAnsi"/>
        </w:rPr>
        <w:t xml:space="preserve"> is optional</w:t>
      </w:r>
      <w:r>
        <w:rPr>
          <w:rFonts w:asciiTheme="minorHAnsi" w:hAnsiTheme="minorHAnsi" w:cstheme="minorHAnsi"/>
        </w:rPr>
        <w:t>; however, use of subheadings in the IMRAD format is required in manuscripts.</w:t>
      </w:r>
    </w:p>
    <w:p w14:paraId="1544C5A7" w14:textId="77777777" w:rsidR="009E4BF9" w:rsidRPr="004330C6" w:rsidRDefault="009E4BF9" w:rsidP="00F06919">
      <w:pPr>
        <w:pStyle w:val="CommentText"/>
        <w:rPr>
          <w:rFonts w:asciiTheme="minorHAnsi" w:hAnsiTheme="minorHAnsi" w:cstheme="minorHAnsi"/>
        </w:rPr>
      </w:pPr>
    </w:p>
    <w:p w14:paraId="0A5F5A0F" w14:textId="77777777" w:rsidR="009E4BF9" w:rsidRPr="002B4816" w:rsidRDefault="009E4BF9" w:rsidP="00F06919">
      <w:pPr>
        <w:pStyle w:val="HelpTextRemove"/>
        <w:numPr>
          <w:ilvl w:val="0"/>
          <w:numId w:val="22"/>
        </w:numPr>
        <w:rPr>
          <w:rFonts w:asciiTheme="minorHAnsi" w:hAnsiTheme="minorHAnsi" w:cstheme="minorHAnsi"/>
          <w:b w:val="0"/>
        </w:rPr>
      </w:pPr>
      <w:r w:rsidRPr="002B4816">
        <w:rPr>
          <w:rFonts w:asciiTheme="minorHAnsi" w:hAnsiTheme="minorHAnsi" w:cstheme="minorHAnsi"/>
          <w:b w:val="0"/>
          <w:caps w:val="0"/>
        </w:rPr>
        <w:t>Format first-order subheadings using the “</w:t>
      </w:r>
      <w:r>
        <w:rPr>
          <w:rFonts w:asciiTheme="minorHAnsi" w:hAnsiTheme="minorHAnsi" w:cstheme="minorHAnsi"/>
          <w:b w:val="0"/>
          <w:caps w:val="0"/>
        </w:rPr>
        <w:t>He</w:t>
      </w:r>
      <w:r w:rsidRPr="002B4816">
        <w:rPr>
          <w:rFonts w:asciiTheme="minorHAnsi" w:hAnsiTheme="minorHAnsi" w:cstheme="minorHAnsi"/>
          <w:b w:val="0"/>
          <w:caps w:val="0"/>
        </w:rPr>
        <w:t xml:space="preserve">ading 3” </w:t>
      </w:r>
      <w:r>
        <w:rPr>
          <w:rFonts w:asciiTheme="minorHAnsi" w:hAnsiTheme="minorHAnsi" w:cstheme="minorHAnsi"/>
          <w:b w:val="0"/>
          <w:caps w:val="0"/>
        </w:rPr>
        <w:t>S</w:t>
      </w:r>
      <w:r w:rsidRPr="002B4816">
        <w:rPr>
          <w:rFonts w:asciiTheme="minorHAnsi" w:hAnsiTheme="minorHAnsi" w:cstheme="minorHAnsi"/>
          <w:b w:val="0"/>
          <w:caps w:val="0"/>
        </w:rPr>
        <w:t xml:space="preserve">tyle. </w:t>
      </w:r>
    </w:p>
    <w:p w14:paraId="070EA262" w14:textId="77777777" w:rsidR="009E4BF9" w:rsidRDefault="009E4BF9" w:rsidP="00F06919">
      <w:pPr>
        <w:pStyle w:val="ListParagraph"/>
        <w:rPr>
          <w:rFonts w:asciiTheme="minorHAnsi" w:hAnsiTheme="minorHAnsi" w:cstheme="minorHAnsi"/>
          <w:b/>
          <w:caps/>
        </w:rPr>
      </w:pPr>
    </w:p>
    <w:p w14:paraId="57782E2A" w14:textId="77777777" w:rsidR="009E4BF9" w:rsidRPr="002B4816" w:rsidRDefault="009E4BF9" w:rsidP="00F06919">
      <w:pPr>
        <w:pStyle w:val="HelpTextRemove"/>
        <w:numPr>
          <w:ilvl w:val="0"/>
          <w:numId w:val="22"/>
        </w:numPr>
        <w:rPr>
          <w:rFonts w:asciiTheme="minorHAnsi" w:hAnsiTheme="minorHAnsi" w:cstheme="minorHAnsi"/>
          <w:b w:val="0"/>
        </w:rPr>
      </w:pPr>
      <w:r w:rsidRPr="002B4816">
        <w:rPr>
          <w:rFonts w:asciiTheme="minorHAnsi" w:hAnsiTheme="minorHAnsi" w:cstheme="minorHAnsi"/>
          <w:b w:val="0"/>
          <w:caps w:val="0"/>
        </w:rPr>
        <w:t>Format second-order subheadings using the “</w:t>
      </w:r>
      <w:r>
        <w:rPr>
          <w:rFonts w:asciiTheme="minorHAnsi" w:hAnsiTheme="minorHAnsi" w:cstheme="minorHAnsi"/>
          <w:b w:val="0"/>
          <w:caps w:val="0"/>
        </w:rPr>
        <w:t>H</w:t>
      </w:r>
      <w:r w:rsidRPr="002B4816">
        <w:rPr>
          <w:rFonts w:asciiTheme="minorHAnsi" w:hAnsiTheme="minorHAnsi" w:cstheme="minorHAnsi"/>
          <w:b w:val="0"/>
          <w:caps w:val="0"/>
        </w:rPr>
        <w:t xml:space="preserve">eading 4” </w:t>
      </w:r>
      <w:r>
        <w:rPr>
          <w:rFonts w:asciiTheme="minorHAnsi" w:hAnsiTheme="minorHAnsi" w:cstheme="minorHAnsi"/>
          <w:b w:val="0"/>
          <w:caps w:val="0"/>
        </w:rPr>
        <w:t>S</w:t>
      </w:r>
      <w:r w:rsidRPr="002B4816">
        <w:rPr>
          <w:rFonts w:asciiTheme="minorHAnsi" w:hAnsiTheme="minorHAnsi" w:cstheme="minorHAnsi"/>
          <w:b w:val="0"/>
          <w:caps w:val="0"/>
        </w:rPr>
        <w:t xml:space="preserve">tyle. </w:t>
      </w:r>
    </w:p>
    <w:p w14:paraId="388FF3AD" w14:textId="77777777" w:rsidR="009E4BF9" w:rsidRDefault="009E4BF9" w:rsidP="00F06919">
      <w:pPr>
        <w:pStyle w:val="ListParagraph"/>
        <w:rPr>
          <w:rFonts w:asciiTheme="minorHAnsi" w:hAnsiTheme="minorHAnsi" w:cstheme="minorHAnsi"/>
          <w:b/>
          <w:caps/>
        </w:rPr>
      </w:pPr>
    </w:p>
    <w:p w14:paraId="0583F557" w14:textId="77777777" w:rsidR="009E4BF9" w:rsidRPr="002B4816" w:rsidRDefault="009E4BF9" w:rsidP="00F06919">
      <w:pPr>
        <w:pStyle w:val="HelpTextRemove"/>
        <w:numPr>
          <w:ilvl w:val="0"/>
          <w:numId w:val="22"/>
        </w:numPr>
        <w:rPr>
          <w:rFonts w:asciiTheme="minorHAnsi" w:hAnsiTheme="minorHAnsi" w:cstheme="minorHAnsi"/>
          <w:b w:val="0"/>
        </w:rPr>
      </w:pPr>
      <w:r w:rsidRPr="002B4816">
        <w:rPr>
          <w:rFonts w:asciiTheme="minorHAnsi" w:hAnsiTheme="minorHAnsi" w:cstheme="minorHAnsi"/>
          <w:b w:val="0"/>
          <w:caps w:val="0"/>
        </w:rPr>
        <w:t>Format third-order subheadings using the “</w:t>
      </w:r>
      <w:r>
        <w:rPr>
          <w:rFonts w:asciiTheme="minorHAnsi" w:hAnsiTheme="minorHAnsi" w:cstheme="minorHAnsi"/>
          <w:b w:val="0"/>
          <w:caps w:val="0"/>
        </w:rPr>
        <w:t>H</w:t>
      </w:r>
      <w:r w:rsidRPr="002B4816">
        <w:rPr>
          <w:rFonts w:asciiTheme="minorHAnsi" w:hAnsiTheme="minorHAnsi" w:cstheme="minorHAnsi"/>
          <w:b w:val="0"/>
          <w:caps w:val="0"/>
        </w:rPr>
        <w:t xml:space="preserve">eading 5” </w:t>
      </w:r>
      <w:r>
        <w:rPr>
          <w:rFonts w:asciiTheme="minorHAnsi" w:hAnsiTheme="minorHAnsi" w:cstheme="minorHAnsi"/>
          <w:b w:val="0"/>
          <w:caps w:val="0"/>
        </w:rPr>
        <w:t>S</w:t>
      </w:r>
      <w:r w:rsidRPr="002B4816">
        <w:rPr>
          <w:rFonts w:asciiTheme="minorHAnsi" w:hAnsiTheme="minorHAnsi" w:cstheme="minorHAnsi"/>
          <w:b w:val="0"/>
          <w:caps w:val="0"/>
        </w:rPr>
        <w:t xml:space="preserve">tyle. </w:t>
      </w:r>
    </w:p>
    <w:p w14:paraId="3267B4A4" w14:textId="77777777" w:rsidR="009E4BF9" w:rsidRPr="004330C6" w:rsidRDefault="009E4BF9" w:rsidP="00F06919">
      <w:pPr>
        <w:pStyle w:val="CommentText"/>
        <w:rPr>
          <w:rFonts w:asciiTheme="minorHAnsi" w:hAnsiTheme="minorHAnsi" w:cstheme="minorHAnsi"/>
        </w:rPr>
      </w:pPr>
    </w:p>
    <w:p w14:paraId="4F89CD98" w14:textId="77777777" w:rsidR="009E4BF9" w:rsidRPr="002B4816" w:rsidRDefault="009E4BF9" w:rsidP="00F06919">
      <w:pPr>
        <w:pStyle w:val="HelpTextRemove"/>
        <w:numPr>
          <w:ilvl w:val="0"/>
          <w:numId w:val="22"/>
        </w:numPr>
        <w:rPr>
          <w:rFonts w:asciiTheme="minorHAnsi" w:hAnsiTheme="minorHAnsi" w:cstheme="minorHAnsi"/>
          <w:b w:val="0"/>
        </w:rPr>
      </w:pPr>
      <w:r w:rsidRPr="002B4816">
        <w:rPr>
          <w:rFonts w:asciiTheme="minorHAnsi" w:hAnsiTheme="minorHAnsi" w:cstheme="minorHAnsi"/>
          <w:b w:val="0"/>
          <w:caps w:val="0"/>
        </w:rPr>
        <w:t>Format paragraphs using the “</w:t>
      </w:r>
      <w:r>
        <w:rPr>
          <w:rFonts w:asciiTheme="minorHAnsi" w:hAnsiTheme="minorHAnsi" w:cstheme="minorHAnsi"/>
          <w:b w:val="0"/>
          <w:caps w:val="0"/>
        </w:rPr>
        <w:t>B</w:t>
      </w:r>
      <w:r w:rsidRPr="002B4816">
        <w:rPr>
          <w:rFonts w:asciiTheme="minorHAnsi" w:hAnsiTheme="minorHAnsi" w:cstheme="minorHAnsi"/>
          <w:b w:val="0"/>
          <w:caps w:val="0"/>
        </w:rPr>
        <w:t xml:space="preserve">ody </w:t>
      </w:r>
      <w:r>
        <w:rPr>
          <w:rFonts w:asciiTheme="minorHAnsi" w:hAnsiTheme="minorHAnsi" w:cstheme="minorHAnsi"/>
          <w:b w:val="0"/>
          <w:caps w:val="0"/>
        </w:rPr>
        <w:t>P</w:t>
      </w:r>
      <w:r w:rsidRPr="002B4816">
        <w:rPr>
          <w:rFonts w:asciiTheme="minorHAnsi" w:hAnsiTheme="minorHAnsi" w:cstheme="minorHAnsi"/>
          <w:b w:val="0"/>
          <w:caps w:val="0"/>
        </w:rPr>
        <w:t>aragraph (</w:t>
      </w:r>
      <w:r>
        <w:rPr>
          <w:rFonts w:asciiTheme="minorHAnsi" w:hAnsiTheme="minorHAnsi" w:cstheme="minorHAnsi"/>
          <w:b w:val="0"/>
          <w:caps w:val="0"/>
        </w:rPr>
        <w:t>I</w:t>
      </w:r>
      <w:r w:rsidRPr="002B4816">
        <w:rPr>
          <w:rFonts w:asciiTheme="minorHAnsi" w:hAnsiTheme="minorHAnsi" w:cstheme="minorHAnsi"/>
          <w:b w:val="0"/>
          <w:caps w:val="0"/>
        </w:rPr>
        <w:t xml:space="preserve">ndent)” </w:t>
      </w:r>
      <w:r>
        <w:rPr>
          <w:rFonts w:asciiTheme="minorHAnsi" w:hAnsiTheme="minorHAnsi" w:cstheme="minorHAnsi"/>
          <w:b w:val="0"/>
          <w:caps w:val="0"/>
        </w:rPr>
        <w:t>S</w:t>
      </w:r>
      <w:r w:rsidRPr="002B4816">
        <w:rPr>
          <w:rFonts w:asciiTheme="minorHAnsi" w:hAnsiTheme="minorHAnsi" w:cstheme="minorHAnsi"/>
          <w:b w:val="0"/>
          <w:caps w:val="0"/>
        </w:rPr>
        <w:t>tyle.</w:t>
      </w:r>
    </w:p>
    <w:bookmarkEnd w:id="34"/>
    <w:p w14:paraId="74A12E23" w14:textId="77777777" w:rsidR="009E4BF9" w:rsidRPr="004330C6" w:rsidRDefault="009E4BF9" w:rsidP="00F06919">
      <w:pPr>
        <w:pStyle w:val="CommentText"/>
        <w:rPr>
          <w:rFonts w:asciiTheme="minorHAnsi" w:hAnsiTheme="minorHAnsi" w:cstheme="minorHAnsi"/>
        </w:rPr>
      </w:pPr>
    </w:p>
  </w:comment>
  <w:comment w:id="44" w:author="Annabelle Grace Aymond" w:date="2020-10-12T14:24:00Z" w:initials="AGA">
    <w:p w14:paraId="6673E076" w14:textId="77777777" w:rsidR="009E4BF9" w:rsidRPr="006B51AA" w:rsidRDefault="009E4BF9" w:rsidP="006B51AA">
      <w:pPr>
        <w:pStyle w:val="HelpTextRemove"/>
        <w:rPr>
          <w:rFonts w:asciiTheme="minorHAnsi" w:hAnsiTheme="minorHAnsi"/>
          <w:caps w:val="0"/>
        </w:rPr>
      </w:pPr>
      <w:r>
        <w:rPr>
          <w:rStyle w:val="CommentReference"/>
        </w:rPr>
        <w:annotationRef/>
      </w:r>
      <w:r w:rsidRPr="006B51AA">
        <w:rPr>
          <w:rFonts w:asciiTheme="minorHAnsi" w:hAnsiTheme="minorHAnsi"/>
          <w:caps w:val="0"/>
        </w:rPr>
        <w:t>REQUIRED REFERENCES SUBHEADING</w:t>
      </w:r>
    </w:p>
    <w:p w14:paraId="0676F081" w14:textId="77777777" w:rsidR="009E4BF9" w:rsidRPr="006B51AA" w:rsidRDefault="009E4BF9" w:rsidP="006B51AA">
      <w:pPr>
        <w:pStyle w:val="HelpTextRemove"/>
        <w:rPr>
          <w:rFonts w:asciiTheme="minorHAnsi" w:hAnsiTheme="minorHAnsi"/>
          <w:caps w:val="0"/>
        </w:rPr>
      </w:pPr>
    </w:p>
    <w:p w14:paraId="1BF52BFA" w14:textId="77777777" w:rsidR="009E4BF9" w:rsidRDefault="009E4BF9" w:rsidP="006B51AA">
      <w:pPr>
        <w:pStyle w:val="HelpTextRemove"/>
        <w:rPr>
          <w:rFonts w:asciiTheme="minorHAnsi" w:hAnsiTheme="minorHAnsi"/>
          <w:b w:val="0"/>
          <w:caps w:val="0"/>
        </w:rPr>
      </w:pPr>
      <w:r w:rsidRPr="006B51AA">
        <w:rPr>
          <w:rFonts w:asciiTheme="minorHAnsi" w:hAnsiTheme="minorHAnsi"/>
          <w:caps w:val="0"/>
        </w:rPr>
        <w:t>INSTRUCTIONS:</w:t>
      </w:r>
    </w:p>
    <w:p w14:paraId="27A4E89E" w14:textId="77777777" w:rsidR="009E4BF9" w:rsidRDefault="009E4BF9" w:rsidP="006B51AA">
      <w:pPr>
        <w:pStyle w:val="HelpTextRemove"/>
        <w:rPr>
          <w:rFonts w:asciiTheme="minorHAnsi" w:hAnsiTheme="minorHAnsi"/>
          <w:b w:val="0"/>
          <w:caps w:val="0"/>
        </w:rPr>
      </w:pPr>
    </w:p>
    <w:p w14:paraId="7C7CC438" w14:textId="77777777" w:rsidR="009E4BF9" w:rsidRDefault="009E4BF9" w:rsidP="006B51AA">
      <w:pPr>
        <w:pStyle w:val="HelpTextRemove"/>
        <w:numPr>
          <w:ilvl w:val="0"/>
          <w:numId w:val="24"/>
        </w:numPr>
        <w:rPr>
          <w:rFonts w:asciiTheme="minorHAnsi" w:hAnsiTheme="minorHAnsi"/>
          <w:b w:val="0"/>
          <w:caps w:val="0"/>
        </w:rPr>
      </w:pPr>
      <w:r w:rsidRPr="006B51AA">
        <w:rPr>
          <w:rFonts w:asciiTheme="minorHAnsi" w:hAnsiTheme="minorHAnsi"/>
          <w:b w:val="0"/>
          <w:caps w:val="0"/>
        </w:rPr>
        <w:t>Modify the sample formatted references</w:t>
      </w:r>
      <w:r w:rsidRPr="006B51AA">
        <w:rPr>
          <w:rFonts w:asciiTheme="minorHAnsi" w:hAnsiTheme="minorHAnsi"/>
          <w:b w:val="0"/>
        </w:rPr>
        <w:t xml:space="preserve"> </w:t>
      </w:r>
      <w:r w:rsidRPr="006B51AA">
        <w:rPr>
          <w:rFonts w:asciiTheme="minorHAnsi" w:hAnsiTheme="minorHAnsi"/>
          <w:b w:val="0"/>
          <w:caps w:val="0"/>
        </w:rPr>
        <w:t xml:space="preserve">list. </w:t>
      </w:r>
    </w:p>
    <w:p w14:paraId="59809BD7" w14:textId="77777777" w:rsidR="009E4BF9" w:rsidRDefault="009E4BF9" w:rsidP="006B51AA">
      <w:pPr>
        <w:pStyle w:val="HelpTextRemove"/>
        <w:jc w:val="left"/>
        <w:rPr>
          <w:rFonts w:asciiTheme="minorHAnsi" w:hAnsiTheme="minorHAnsi"/>
          <w:b w:val="0"/>
          <w:caps w:val="0"/>
        </w:rPr>
      </w:pPr>
    </w:p>
    <w:p w14:paraId="35E77EEB" w14:textId="77777777" w:rsidR="009E4BF9" w:rsidRDefault="009E4BF9" w:rsidP="006B51AA">
      <w:pPr>
        <w:pStyle w:val="HelpTextRemove"/>
        <w:numPr>
          <w:ilvl w:val="0"/>
          <w:numId w:val="24"/>
        </w:numPr>
        <w:rPr>
          <w:rFonts w:asciiTheme="minorHAnsi" w:hAnsiTheme="minorHAnsi"/>
          <w:b w:val="0"/>
          <w:caps w:val="0"/>
        </w:rPr>
      </w:pPr>
      <w:r>
        <w:rPr>
          <w:rFonts w:asciiTheme="minorHAnsi" w:hAnsiTheme="minorHAnsi"/>
          <w:b w:val="0"/>
          <w:caps w:val="0"/>
        </w:rPr>
        <w:t>This sample i</w:t>
      </w:r>
      <w:r w:rsidRPr="006B51AA">
        <w:rPr>
          <w:rFonts w:asciiTheme="minorHAnsi" w:hAnsiTheme="minorHAnsi"/>
          <w:b w:val="0"/>
          <w:caps w:val="0"/>
        </w:rPr>
        <w:t xml:space="preserve">ncludes </w:t>
      </w:r>
      <w:r>
        <w:rPr>
          <w:rFonts w:asciiTheme="minorHAnsi" w:hAnsiTheme="minorHAnsi"/>
          <w:b w:val="0"/>
          <w:caps w:val="0"/>
        </w:rPr>
        <w:t xml:space="preserve">an </w:t>
      </w:r>
      <w:r w:rsidRPr="006B51AA">
        <w:rPr>
          <w:rFonts w:asciiTheme="minorHAnsi" w:hAnsiTheme="minorHAnsi"/>
          <w:b w:val="0"/>
          <w:caps w:val="0"/>
        </w:rPr>
        <w:t xml:space="preserve">example of </w:t>
      </w:r>
      <w:r>
        <w:rPr>
          <w:rFonts w:asciiTheme="minorHAnsi" w:hAnsiTheme="minorHAnsi"/>
          <w:b w:val="0"/>
          <w:caps w:val="0"/>
        </w:rPr>
        <w:t xml:space="preserve">a </w:t>
      </w:r>
      <w:r w:rsidRPr="006B51AA">
        <w:rPr>
          <w:rFonts w:asciiTheme="minorHAnsi" w:hAnsiTheme="minorHAnsi"/>
          <w:b w:val="0"/>
          <w:caps w:val="0"/>
        </w:rPr>
        <w:t xml:space="preserve">bibliography using the </w:t>
      </w:r>
      <w:r>
        <w:rPr>
          <w:rFonts w:asciiTheme="minorHAnsi" w:hAnsiTheme="minorHAnsi"/>
          <w:b w:val="0"/>
          <w:caps w:val="0"/>
        </w:rPr>
        <w:t>IEEE</w:t>
      </w:r>
      <w:r w:rsidRPr="006B51AA">
        <w:rPr>
          <w:rFonts w:asciiTheme="minorHAnsi" w:hAnsiTheme="minorHAnsi"/>
          <w:b w:val="0"/>
          <w:caps w:val="0"/>
        </w:rPr>
        <w:t xml:space="preserve"> citation style. </w:t>
      </w:r>
    </w:p>
    <w:p w14:paraId="0CFCC1DC" w14:textId="77777777" w:rsidR="009E4BF9" w:rsidRDefault="009E4BF9" w:rsidP="006B51AA">
      <w:pPr>
        <w:pStyle w:val="HelpTextRemove"/>
        <w:jc w:val="left"/>
        <w:rPr>
          <w:rFonts w:asciiTheme="minorHAnsi" w:hAnsiTheme="minorHAnsi"/>
          <w:b w:val="0"/>
          <w:caps w:val="0"/>
        </w:rPr>
      </w:pPr>
    </w:p>
    <w:p w14:paraId="57A5C925" w14:textId="77777777" w:rsidR="009E4BF9" w:rsidRPr="006B51AA" w:rsidRDefault="009E4BF9" w:rsidP="006B51AA">
      <w:pPr>
        <w:pStyle w:val="HelpTextRemove"/>
        <w:numPr>
          <w:ilvl w:val="0"/>
          <w:numId w:val="24"/>
        </w:numPr>
        <w:rPr>
          <w:rFonts w:asciiTheme="minorHAnsi" w:hAnsiTheme="minorHAnsi"/>
          <w:b w:val="0"/>
          <w:caps w:val="0"/>
        </w:rPr>
      </w:pPr>
      <w:r w:rsidRPr="006B51AA">
        <w:rPr>
          <w:rFonts w:asciiTheme="minorHAnsi" w:hAnsiTheme="minorHAnsi"/>
          <w:b w:val="0"/>
          <w:caps w:val="0"/>
        </w:rPr>
        <w:t xml:space="preserve">Connect citation software to </w:t>
      </w:r>
      <w:r>
        <w:rPr>
          <w:rFonts w:asciiTheme="minorHAnsi" w:hAnsiTheme="minorHAnsi"/>
          <w:b w:val="0"/>
          <w:caps w:val="0"/>
        </w:rPr>
        <w:t>M</w:t>
      </w:r>
      <w:r w:rsidRPr="006B51AA">
        <w:rPr>
          <w:rFonts w:asciiTheme="minorHAnsi" w:hAnsiTheme="minorHAnsi"/>
          <w:b w:val="0"/>
          <w:caps w:val="0"/>
        </w:rPr>
        <w:t xml:space="preserve">icrosoft </w:t>
      </w:r>
      <w:r>
        <w:rPr>
          <w:rFonts w:asciiTheme="minorHAnsi" w:hAnsiTheme="minorHAnsi"/>
          <w:b w:val="0"/>
          <w:caps w:val="0"/>
        </w:rPr>
        <w:t>W</w:t>
      </w:r>
      <w:r w:rsidRPr="006B51AA">
        <w:rPr>
          <w:rFonts w:asciiTheme="minorHAnsi" w:hAnsiTheme="minorHAnsi"/>
          <w:b w:val="0"/>
          <w:caps w:val="0"/>
        </w:rPr>
        <w:t xml:space="preserve">ord or use built-in citation manager through the references tab to automatically update the bibliography. Suggested citation manager connections include </w:t>
      </w:r>
      <w:r>
        <w:rPr>
          <w:rFonts w:asciiTheme="minorHAnsi" w:hAnsiTheme="minorHAnsi"/>
          <w:b w:val="0"/>
          <w:caps w:val="0"/>
        </w:rPr>
        <w:t>M</w:t>
      </w:r>
      <w:r w:rsidRPr="006B51AA">
        <w:rPr>
          <w:rFonts w:asciiTheme="minorHAnsi" w:hAnsiTheme="minorHAnsi"/>
          <w:b w:val="0"/>
          <w:caps w:val="0"/>
        </w:rPr>
        <w:t xml:space="preserve">endeley, </w:t>
      </w:r>
      <w:r>
        <w:rPr>
          <w:rFonts w:asciiTheme="minorHAnsi" w:hAnsiTheme="minorHAnsi"/>
          <w:b w:val="0"/>
          <w:caps w:val="0"/>
        </w:rPr>
        <w:t>R</w:t>
      </w:r>
      <w:r w:rsidRPr="006B51AA">
        <w:rPr>
          <w:rFonts w:asciiTheme="minorHAnsi" w:hAnsiTheme="minorHAnsi"/>
          <w:b w:val="0"/>
          <w:caps w:val="0"/>
        </w:rPr>
        <w:t xml:space="preserve">efworks, </w:t>
      </w:r>
      <w:r>
        <w:rPr>
          <w:rFonts w:asciiTheme="minorHAnsi" w:hAnsiTheme="minorHAnsi"/>
          <w:b w:val="0"/>
          <w:caps w:val="0"/>
        </w:rPr>
        <w:t>E</w:t>
      </w:r>
      <w:r w:rsidRPr="006B51AA">
        <w:rPr>
          <w:rFonts w:asciiTheme="minorHAnsi" w:hAnsiTheme="minorHAnsi"/>
          <w:b w:val="0"/>
          <w:caps w:val="0"/>
        </w:rPr>
        <w:t xml:space="preserve">ndnote, and </w:t>
      </w:r>
      <w:r>
        <w:rPr>
          <w:rFonts w:asciiTheme="minorHAnsi" w:hAnsiTheme="minorHAnsi"/>
          <w:b w:val="0"/>
          <w:caps w:val="0"/>
        </w:rPr>
        <w:t>Z</w:t>
      </w:r>
      <w:r w:rsidRPr="006B51AA">
        <w:rPr>
          <w:rFonts w:asciiTheme="minorHAnsi" w:hAnsiTheme="minorHAnsi"/>
          <w:b w:val="0"/>
          <w:caps w:val="0"/>
        </w:rPr>
        <w:t>otero. Format works cited entries using “</w:t>
      </w:r>
      <w:r>
        <w:rPr>
          <w:rFonts w:asciiTheme="minorHAnsi" w:hAnsiTheme="minorHAnsi"/>
          <w:b w:val="0"/>
          <w:caps w:val="0"/>
        </w:rPr>
        <w:t>L</w:t>
      </w:r>
      <w:r w:rsidRPr="006B51AA">
        <w:rPr>
          <w:rFonts w:asciiTheme="minorHAnsi" w:hAnsiTheme="minorHAnsi"/>
          <w:b w:val="0"/>
          <w:caps w:val="0"/>
        </w:rPr>
        <w:t>ist (</w:t>
      </w:r>
      <w:r>
        <w:rPr>
          <w:rFonts w:asciiTheme="minorHAnsi" w:hAnsiTheme="minorHAnsi"/>
          <w:b w:val="0"/>
          <w:caps w:val="0"/>
        </w:rPr>
        <w:t>Re</w:t>
      </w:r>
      <w:r w:rsidRPr="006B51AA">
        <w:rPr>
          <w:rFonts w:asciiTheme="minorHAnsi" w:hAnsiTheme="minorHAnsi"/>
          <w:b w:val="0"/>
          <w:caps w:val="0"/>
        </w:rPr>
        <w:t>ferences) style.</w:t>
      </w:r>
      <w:r w:rsidRPr="006B51AA">
        <w:rPr>
          <w:rFonts w:asciiTheme="minorHAnsi" w:hAnsiTheme="minorHAnsi"/>
          <w:b w:val="0"/>
        </w:rPr>
        <w:t xml:space="preserve"> </w:t>
      </w:r>
    </w:p>
    <w:p w14:paraId="0E228170" w14:textId="77777777" w:rsidR="009E4BF9" w:rsidRDefault="009E4BF9" w:rsidP="006B51AA">
      <w:pPr>
        <w:pStyle w:val="ListParagraph"/>
        <w:rPr>
          <w:rFonts w:asciiTheme="minorHAnsi" w:hAnsiTheme="minorHAnsi"/>
          <w:b/>
          <w:caps/>
        </w:rPr>
      </w:pPr>
    </w:p>
    <w:p w14:paraId="5CCC55DD" w14:textId="77777777" w:rsidR="009E4BF9" w:rsidRPr="006B51AA" w:rsidRDefault="009E4BF9" w:rsidP="006B51AA">
      <w:pPr>
        <w:pStyle w:val="HelpTextRemove"/>
        <w:numPr>
          <w:ilvl w:val="0"/>
          <w:numId w:val="24"/>
        </w:numPr>
        <w:rPr>
          <w:rFonts w:asciiTheme="minorHAnsi" w:hAnsiTheme="minorHAnsi"/>
          <w:b w:val="0"/>
          <w:caps w:val="0"/>
        </w:rPr>
      </w:pPr>
      <w:r w:rsidRPr="006B51AA">
        <w:rPr>
          <w:rFonts w:asciiTheme="minorHAnsi" w:hAnsiTheme="minorHAnsi"/>
          <w:b w:val="0"/>
          <w:caps w:val="0"/>
        </w:rPr>
        <w:t xml:space="preserve">For citation styles that use numbering method: </w:t>
      </w:r>
      <w:r w:rsidRPr="006B51AA">
        <w:rPr>
          <w:rFonts w:asciiTheme="minorHAnsi" w:hAnsiTheme="minorHAnsi"/>
          <w:b w:val="0"/>
          <w:caps w:val="0"/>
        </w:rPr>
        <w:br/>
        <w:t>to restart numbering at “1” for each manuscript, you may have to export bibliographies for individual sections and insert them separately into the thesis template.</w:t>
      </w:r>
    </w:p>
    <w:p w14:paraId="2606F79F" w14:textId="77777777" w:rsidR="009E4BF9" w:rsidRPr="006B51AA" w:rsidRDefault="009E4BF9">
      <w:pPr>
        <w:pStyle w:val="CommentText"/>
        <w:rPr>
          <w:rFonts w:asciiTheme="minorHAnsi" w:hAnsiTheme="minorHAnsi"/>
        </w:rPr>
      </w:pPr>
    </w:p>
  </w:comment>
  <w:comment w:id="49" w:author="Annabelle Grace Aymond" w:date="2020-10-12T14:45:00Z" w:initials="AGA">
    <w:p w14:paraId="74565DA9" w14:textId="77777777" w:rsidR="009E4BF9" w:rsidRDefault="009E4BF9" w:rsidP="004F4561">
      <w:pPr>
        <w:pStyle w:val="HelpTextRemove"/>
        <w:rPr>
          <w:rFonts w:asciiTheme="minorHAnsi" w:hAnsiTheme="minorHAnsi" w:cstheme="minorHAnsi"/>
          <w:caps w:val="0"/>
        </w:rPr>
      </w:pPr>
      <w:r>
        <w:rPr>
          <w:rStyle w:val="CommentReference"/>
        </w:rPr>
        <w:annotationRef/>
      </w:r>
      <w:r>
        <w:rPr>
          <w:rFonts w:asciiTheme="minorHAnsi" w:hAnsiTheme="minorHAnsi" w:cstheme="minorHAnsi"/>
          <w:caps w:val="0"/>
        </w:rPr>
        <w:t>FIRST MANUSCRIPT</w:t>
      </w:r>
    </w:p>
    <w:p w14:paraId="30540080" w14:textId="77777777" w:rsidR="009E4BF9" w:rsidRDefault="009E4BF9" w:rsidP="004F4561">
      <w:pPr>
        <w:pStyle w:val="HelpTextRemove"/>
        <w:rPr>
          <w:rFonts w:asciiTheme="minorHAnsi" w:hAnsiTheme="minorHAnsi" w:cstheme="minorHAnsi"/>
          <w:caps w:val="0"/>
        </w:rPr>
      </w:pPr>
    </w:p>
    <w:p w14:paraId="21A3FBC1" w14:textId="77777777" w:rsidR="009E4BF9" w:rsidRDefault="009E4BF9" w:rsidP="004F4561">
      <w:pPr>
        <w:pStyle w:val="HelpTextRemove"/>
        <w:rPr>
          <w:rFonts w:asciiTheme="minorHAnsi" w:hAnsiTheme="minorHAnsi" w:cstheme="minorHAnsi"/>
          <w:caps w:val="0"/>
        </w:rPr>
      </w:pPr>
      <w:r w:rsidRPr="002B4816">
        <w:rPr>
          <w:rFonts w:asciiTheme="minorHAnsi" w:hAnsiTheme="minorHAnsi" w:cstheme="minorHAnsi"/>
          <w:caps w:val="0"/>
        </w:rPr>
        <w:t>PAGE INSTRUCTIONS:</w:t>
      </w:r>
    </w:p>
    <w:p w14:paraId="2AFDD901" w14:textId="77777777" w:rsidR="009E4BF9" w:rsidRDefault="009E4BF9" w:rsidP="004F4561">
      <w:pPr>
        <w:pStyle w:val="HelpTextRemove"/>
        <w:rPr>
          <w:rFonts w:asciiTheme="minorHAnsi" w:hAnsiTheme="minorHAnsi" w:cstheme="minorHAnsi"/>
          <w:b w:val="0"/>
          <w:caps w:val="0"/>
        </w:rPr>
      </w:pPr>
    </w:p>
    <w:p w14:paraId="677AD68D" w14:textId="77777777" w:rsidR="009E4BF9" w:rsidRPr="004F4561" w:rsidRDefault="009E4BF9" w:rsidP="004F4561">
      <w:pPr>
        <w:pStyle w:val="HelpTextRemove"/>
        <w:numPr>
          <w:ilvl w:val="0"/>
          <w:numId w:val="28"/>
        </w:numPr>
        <w:rPr>
          <w:rFonts w:asciiTheme="minorHAnsi" w:hAnsiTheme="minorHAnsi" w:cstheme="minorHAnsi"/>
          <w:b w:val="0"/>
        </w:rPr>
      </w:pPr>
      <w:r w:rsidRPr="002B4816">
        <w:rPr>
          <w:rFonts w:asciiTheme="minorHAnsi" w:hAnsiTheme="minorHAnsi" w:cstheme="minorHAnsi"/>
          <w:b w:val="0"/>
          <w:caps w:val="0"/>
        </w:rPr>
        <w:t xml:space="preserve">Modify the sample formatted </w:t>
      </w:r>
      <w:r>
        <w:rPr>
          <w:rFonts w:asciiTheme="minorHAnsi" w:hAnsiTheme="minorHAnsi" w:cstheme="minorHAnsi"/>
          <w:b w:val="0"/>
          <w:caps w:val="0"/>
        </w:rPr>
        <w:t>manuscript.</w:t>
      </w:r>
    </w:p>
    <w:p w14:paraId="6E85BB3B" w14:textId="77777777" w:rsidR="009E4BF9" w:rsidRPr="004F4561" w:rsidRDefault="009E4BF9" w:rsidP="004F4561">
      <w:pPr>
        <w:pStyle w:val="HelpTextRemove"/>
        <w:rPr>
          <w:rFonts w:asciiTheme="minorHAnsi" w:hAnsiTheme="minorHAnsi" w:cstheme="minorHAnsi"/>
          <w:b w:val="0"/>
        </w:rPr>
      </w:pPr>
    </w:p>
    <w:p w14:paraId="1B6CC8BD" w14:textId="77777777" w:rsidR="009E4BF9" w:rsidRPr="00306D8A" w:rsidRDefault="009E4BF9" w:rsidP="004F4561">
      <w:pPr>
        <w:pStyle w:val="CommentText"/>
        <w:numPr>
          <w:ilvl w:val="0"/>
          <w:numId w:val="28"/>
        </w:numPr>
        <w:rPr>
          <w:rFonts w:asciiTheme="minorHAnsi" w:hAnsiTheme="minorHAnsi" w:cstheme="minorHAnsi"/>
        </w:rPr>
      </w:pPr>
      <w:r>
        <w:rPr>
          <w:rFonts w:asciiTheme="minorHAnsi" w:hAnsiTheme="minorHAnsi" w:cstheme="minorHAnsi"/>
        </w:rPr>
        <w:t xml:space="preserve">Type in the manuscript title heading. Format the heading using the “Heading 2” Style. Use of the built-in numbering is required. </w:t>
      </w:r>
    </w:p>
    <w:p w14:paraId="375DA957" w14:textId="77777777" w:rsidR="009E4BF9" w:rsidRPr="004330C6" w:rsidRDefault="009E4BF9" w:rsidP="004F4561">
      <w:pPr>
        <w:pStyle w:val="CommentText"/>
        <w:rPr>
          <w:rFonts w:asciiTheme="minorHAnsi" w:hAnsiTheme="minorHAnsi" w:cstheme="minorHAnsi"/>
        </w:rPr>
      </w:pPr>
    </w:p>
    <w:p w14:paraId="1F364EAA" w14:textId="77777777" w:rsidR="009E4BF9" w:rsidRPr="007371A7" w:rsidRDefault="009E4BF9" w:rsidP="004F4561">
      <w:pPr>
        <w:pStyle w:val="HelpTextRemove"/>
        <w:numPr>
          <w:ilvl w:val="0"/>
          <w:numId w:val="28"/>
        </w:numPr>
        <w:rPr>
          <w:rFonts w:asciiTheme="minorHAnsi" w:hAnsiTheme="minorHAnsi" w:cstheme="minorHAnsi"/>
          <w:b w:val="0"/>
        </w:rPr>
      </w:pPr>
      <w:r w:rsidRPr="002B4816">
        <w:rPr>
          <w:rFonts w:asciiTheme="minorHAnsi" w:hAnsiTheme="minorHAnsi" w:cstheme="minorHAnsi"/>
          <w:b w:val="0"/>
          <w:caps w:val="0"/>
        </w:rPr>
        <w:t>Format paragraphs using the “</w:t>
      </w:r>
      <w:r>
        <w:rPr>
          <w:rFonts w:asciiTheme="minorHAnsi" w:hAnsiTheme="minorHAnsi" w:cstheme="minorHAnsi"/>
          <w:b w:val="0"/>
          <w:caps w:val="0"/>
        </w:rPr>
        <w:t>B</w:t>
      </w:r>
      <w:r w:rsidRPr="002B4816">
        <w:rPr>
          <w:rFonts w:asciiTheme="minorHAnsi" w:hAnsiTheme="minorHAnsi" w:cstheme="minorHAnsi"/>
          <w:b w:val="0"/>
          <w:caps w:val="0"/>
        </w:rPr>
        <w:t xml:space="preserve">ody </w:t>
      </w:r>
      <w:r>
        <w:rPr>
          <w:rFonts w:asciiTheme="minorHAnsi" w:hAnsiTheme="minorHAnsi" w:cstheme="minorHAnsi"/>
          <w:b w:val="0"/>
          <w:caps w:val="0"/>
        </w:rPr>
        <w:t>P</w:t>
      </w:r>
      <w:r w:rsidRPr="002B4816">
        <w:rPr>
          <w:rFonts w:asciiTheme="minorHAnsi" w:hAnsiTheme="minorHAnsi" w:cstheme="minorHAnsi"/>
          <w:b w:val="0"/>
          <w:caps w:val="0"/>
        </w:rPr>
        <w:t>aragraph (</w:t>
      </w:r>
      <w:r>
        <w:rPr>
          <w:rFonts w:asciiTheme="minorHAnsi" w:hAnsiTheme="minorHAnsi" w:cstheme="minorHAnsi"/>
          <w:b w:val="0"/>
          <w:caps w:val="0"/>
        </w:rPr>
        <w:t>I</w:t>
      </w:r>
      <w:r w:rsidRPr="002B4816">
        <w:rPr>
          <w:rFonts w:asciiTheme="minorHAnsi" w:hAnsiTheme="minorHAnsi" w:cstheme="minorHAnsi"/>
          <w:b w:val="0"/>
          <w:caps w:val="0"/>
        </w:rPr>
        <w:t xml:space="preserve">ndent)” </w:t>
      </w:r>
      <w:r>
        <w:rPr>
          <w:rFonts w:asciiTheme="minorHAnsi" w:hAnsiTheme="minorHAnsi" w:cstheme="minorHAnsi"/>
          <w:b w:val="0"/>
          <w:caps w:val="0"/>
        </w:rPr>
        <w:t>S</w:t>
      </w:r>
      <w:r w:rsidRPr="002B4816">
        <w:rPr>
          <w:rFonts w:asciiTheme="minorHAnsi" w:hAnsiTheme="minorHAnsi" w:cstheme="minorHAnsi"/>
          <w:b w:val="0"/>
          <w:caps w:val="0"/>
        </w:rPr>
        <w:t>tyle.</w:t>
      </w:r>
    </w:p>
    <w:p w14:paraId="0174A45B" w14:textId="77777777" w:rsidR="009E4BF9" w:rsidRDefault="009E4BF9" w:rsidP="004F4561">
      <w:pPr>
        <w:pStyle w:val="HelpTextRemove"/>
        <w:rPr>
          <w:rFonts w:asciiTheme="minorHAnsi" w:hAnsiTheme="minorHAnsi" w:cstheme="minorHAnsi"/>
          <w:b w:val="0"/>
          <w:caps w:val="0"/>
        </w:rPr>
      </w:pPr>
    </w:p>
    <w:p w14:paraId="72D1ED4E" w14:textId="77777777" w:rsidR="009E4BF9" w:rsidRPr="000A12BF" w:rsidRDefault="009E4BF9" w:rsidP="005508D7">
      <w:pPr>
        <w:pStyle w:val="HelpTextRemove"/>
        <w:numPr>
          <w:ilvl w:val="0"/>
          <w:numId w:val="28"/>
        </w:numPr>
        <w:jc w:val="left"/>
        <w:rPr>
          <w:rFonts w:asciiTheme="minorHAnsi" w:hAnsiTheme="minorHAnsi" w:cstheme="minorHAnsi"/>
          <w:b w:val="0"/>
        </w:rPr>
      </w:pPr>
      <w:r>
        <w:rPr>
          <w:rFonts w:asciiTheme="minorHAnsi" w:hAnsiTheme="minorHAnsi" w:cstheme="minorHAnsi"/>
          <w:b w:val="0"/>
          <w:caps w:val="0"/>
        </w:rPr>
        <w:t>This sample i</w:t>
      </w:r>
      <w:r w:rsidRPr="000A12BF">
        <w:rPr>
          <w:rFonts w:asciiTheme="minorHAnsi" w:hAnsiTheme="minorHAnsi" w:cstheme="minorHAnsi"/>
          <w:b w:val="0"/>
          <w:caps w:val="0"/>
        </w:rPr>
        <w:t xml:space="preserve">ncludes </w:t>
      </w:r>
      <w:r>
        <w:rPr>
          <w:rFonts w:asciiTheme="minorHAnsi" w:hAnsiTheme="minorHAnsi" w:cstheme="minorHAnsi"/>
          <w:b w:val="0"/>
          <w:caps w:val="0"/>
        </w:rPr>
        <w:t xml:space="preserve">an </w:t>
      </w:r>
      <w:r w:rsidRPr="000A12BF">
        <w:rPr>
          <w:rFonts w:asciiTheme="minorHAnsi" w:hAnsiTheme="minorHAnsi" w:cstheme="minorHAnsi"/>
          <w:b w:val="0"/>
          <w:caps w:val="0"/>
        </w:rPr>
        <w:t>example</w:t>
      </w:r>
      <w:r>
        <w:rPr>
          <w:rFonts w:asciiTheme="minorHAnsi" w:hAnsiTheme="minorHAnsi" w:cstheme="minorHAnsi"/>
          <w:b w:val="0"/>
          <w:caps w:val="0"/>
        </w:rPr>
        <w:t xml:space="preserve"> of a footnote </w:t>
      </w:r>
      <w:r w:rsidRPr="000A12BF">
        <w:rPr>
          <w:rFonts w:asciiTheme="minorHAnsi" w:hAnsiTheme="minorHAnsi" w:cstheme="minorHAnsi"/>
          <w:b w:val="0"/>
          <w:caps w:val="0"/>
        </w:rPr>
        <w:t xml:space="preserve">with title labelling and numbering. </w:t>
      </w:r>
      <w:r>
        <w:rPr>
          <w:rFonts w:asciiTheme="minorHAnsi" w:hAnsiTheme="minorHAnsi" w:cstheme="minorHAnsi"/>
          <w:b w:val="0"/>
          <w:caps w:val="0"/>
        </w:rPr>
        <w:t xml:space="preserve">Insert footnotes through the References tab. Format footnotes using the “Footnote” Style. </w:t>
      </w:r>
    </w:p>
    <w:p w14:paraId="7A89B6A7" w14:textId="77777777" w:rsidR="009E4BF9" w:rsidRDefault="009E4BF9" w:rsidP="004F4561">
      <w:pPr>
        <w:pStyle w:val="ListParagraph"/>
        <w:rPr>
          <w:rFonts w:asciiTheme="minorHAnsi" w:hAnsiTheme="minorHAnsi" w:cstheme="minorHAnsi"/>
          <w:b/>
          <w:caps/>
        </w:rPr>
      </w:pPr>
    </w:p>
    <w:p w14:paraId="10313103" w14:textId="77777777" w:rsidR="009E4BF9" w:rsidRPr="008B7B6C" w:rsidRDefault="009E4BF9" w:rsidP="005508D7">
      <w:pPr>
        <w:pStyle w:val="HelpTextRemove"/>
        <w:numPr>
          <w:ilvl w:val="0"/>
          <w:numId w:val="28"/>
        </w:numPr>
        <w:rPr>
          <w:rFonts w:asciiTheme="minorHAnsi" w:hAnsiTheme="minorHAnsi" w:cstheme="minorHAnsi"/>
          <w:b w:val="0"/>
        </w:rPr>
      </w:pPr>
      <w:r>
        <w:rPr>
          <w:rFonts w:asciiTheme="minorHAnsi" w:hAnsiTheme="minorHAnsi" w:cstheme="minorHAnsi"/>
          <w:b w:val="0"/>
          <w:caps w:val="0"/>
        </w:rPr>
        <w:t>To automatically update table or equation numbering, r</w:t>
      </w:r>
      <w:r w:rsidRPr="000A12BF">
        <w:rPr>
          <w:rFonts w:asciiTheme="minorHAnsi" w:hAnsiTheme="minorHAnsi" w:cstheme="minorHAnsi"/>
          <w:b w:val="0"/>
          <w:caps w:val="0"/>
        </w:rPr>
        <w:t xml:space="preserve">ight click </w:t>
      </w:r>
      <w:r>
        <w:rPr>
          <w:rFonts w:asciiTheme="minorHAnsi" w:hAnsiTheme="minorHAnsi" w:cstheme="minorHAnsi"/>
          <w:b w:val="0"/>
          <w:caps w:val="0"/>
        </w:rPr>
        <w:t>on the number in the label itself. Select “Update Field”.</w:t>
      </w:r>
    </w:p>
    <w:p w14:paraId="4A31FBCF" w14:textId="77777777" w:rsidR="009E4BF9" w:rsidRDefault="009E4BF9" w:rsidP="004F4561">
      <w:pPr>
        <w:pStyle w:val="ListParagraph"/>
        <w:rPr>
          <w:rFonts w:asciiTheme="minorHAnsi" w:hAnsiTheme="minorHAnsi" w:cstheme="minorHAnsi"/>
          <w:b/>
          <w:caps/>
        </w:rPr>
      </w:pPr>
    </w:p>
    <w:p w14:paraId="7A96051E" w14:textId="77777777" w:rsidR="009E4BF9" w:rsidRPr="008B7B6C" w:rsidRDefault="009E4BF9" w:rsidP="005508D7">
      <w:pPr>
        <w:pStyle w:val="HelpTextRemove"/>
        <w:numPr>
          <w:ilvl w:val="0"/>
          <w:numId w:val="28"/>
        </w:numPr>
        <w:rPr>
          <w:rFonts w:asciiTheme="minorHAnsi" w:hAnsiTheme="minorHAnsi" w:cstheme="minorHAnsi"/>
          <w:b w:val="0"/>
        </w:rPr>
      </w:pPr>
      <w:r w:rsidRPr="000A12BF">
        <w:rPr>
          <w:rFonts w:asciiTheme="minorHAnsi" w:hAnsiTheme="minorHAnsi" w:cstheme="minorHAnsi"/>
          <w:b w:val="0"/>
          <w:caps w:val="0"/>
        </w:rPr>
        <w:t xml:space="preserve">Insert new table and equation </w:t>
      </w:r>
      <w:r>
        <w:rPr>
          <w:rFonts w:asciiTheme="minorHAnsi" w:hAnsiTheme="minorHAnsi" w:cstheme="minorHAnsi"/>
          <w:b w:val="0"/>
          <w:caps w:val="0"/>
        </w:rPr>
        <w:t>labels and captions (titles)</w:t>
      </w:r>
      <w:r w:rsidRPr="000A12BF">
        <w:rPr>
          <w:rFonts w:asciiTheme="minorHAnsi" w:hAnsiTheme="minorHAnsi" w:cstheme="minorHAnsi"/>
          <w:b w:val="0"/>
          <w:caps w:val="0"/>
        </w:rPr>
        <w:t xml:space="preserve"> through the </w:t>
      </w:r>
      <w:r>
        <w:rPr>
          <w:rFonts w:asciiTheme="minorHAnsi" w:hAnsiTheme="minorHAnsi" w:cstheme="minorHAnsi"/>
          <w:b w:val="0"/>
          <w:caps w:val="0"/>
        </w:rPr>
        <w:t>R</w:t>
      </w:r>
      <w:r w:rsidRPr="000A12BF">
        <w:rPr>
          <w:rFonts w:asciiTheme="minorHAnsi" w:hAnsiTheme="minorHAnsi" w:cstheme="minorHAnsi"/>
          <w:b w:val="0"/>
          <w:caps w:val="0"/>
        </w:rPr>
        <w:t xml:space="preserve">eferences tab. </w:t>
      </w:r>
    </w:p>
    <w:p w14:paraId="684F56B1" w14:textId="77777777" w:rsidR="009E4BF9" w:rsidRDefault="009E4BF9" w:rsidP="004F4561">
      <w:pPr>
        <w:pStyle w:val="ListParagraph"/>
        <w:rPr>
          <w:rFonts w:asciiTheme="minorHAnsi" w:hAnsiTheme="minorHAnsi" w:cstheme="minorHAnsi"/>
          <w:b/>
          <w:caps/>
        </w:rPr>
      </w:pPr>
    </w:p>
    <w:p w14:paraId="46BDBBD0" w14:textId="77777777" w:rsidR="009E4BF9" w:rsidRPr="008B7B6C" w:rsidRDefault="009E4BF9" w:rsidP="005508D7">
      <w:pPr>
        <w:pStyle w:val="HelpTextRemove"/>
        <w:numPr>
          <w:ilvl w:val="0"/>
          <w:numId w:val="28"/>
        </w:numPr>
        <w:rPr>
          <w:rFonts w:asciiTheme="minorHAnsi" w:hAnsiTheme="minorHAnsi" w:cstheme="minorHAnsi"/>
          <w:b w:val="0"/>
        </w:rPr>
      </w:pPr>
      <w:r w:rsidRPr="000A12BF">
        <w:rPr>
          <w:rFonts w:asciiTheme="minorHAnsi" w:hAnsiTheme="minorHAnsi" w:cstheme="minorHAnsi"/>
          <w:b w:val="0"/>
          <w:caps w:val="0"/>
        </w:rPr>
        <w:t>Format table captions (titles) using the “</w:t>
      </w:r>
      <w:r>
        <w:rPr>
          <w:rFonts w:asciiTheme="minorHAnsi" w:hAnsiTheme="minorHAnsi" w:cstheme="minorHAnsi"/>
          <w:b w:val="0"/>
          <w:caps w:val="0"/>
        </w:rPr>
        <w:t>C</w:t>
      </w:r>
      <w:r w:rsidRPr="000A12BF">
        <w:rPr>
          <w:rFonts w:asciiTheme="minorHAnsi" w:hAnsiTheme="minorHAnsi" w:cstheme="minorHAnsi"/>
          <w:b w:val="0"/>
          <w:caps w:val="0"/>
        </w:rPr>
        <w:t>aption (</w:t>
      </w:r>
      <w:r>
        <w:rPr>
          <w:rFonts w:asciiTheme="minorHAnsi" w:hAnsiTheme="minorHAnsi" w:cstheme="minorHAnsi"/>
          <w:b w:val="0"/>
          <w:caps w:val="0"/>
        </w:rPr>
        <w:t>T</w:t>
      </w:r>
      <w:r w:rsidRPr="000A12BF">
        <w:rPr>
          <w:rFonts w:asciiTheme="minorHAnsi" w:hAnsiTheme="minorHAnsi" w:cstheme="minorHAnsi"/>
          <w:b w:val="0"/>
          <w:caps w:val="0"/>
        </w:rPr>
        <w:t xml:space="preserve">ables)” </w:t>
      </w:r>
      <w:r>
        <w:rPr>
          <w:rFonts w:asciiTheme="minorHAnsi" w:hAnsiTheme="minorHAnsi" w:cstheme="minorHAnsi"/>
          <w:b w:val="0"/>
          <w:caps w:val="0"/>
        </w:rPr>
        <w:t>S</w:t>
      </w:r>
      <w:r w:rsidRPr="000A12BF">
        <w:rPr>
          <w:rFonts w:asciiTheme="minorHAnsi" w:hAnsiTheme="minorHAnsi" w:cstheme="minorHAnsi"/>
          <w:b w:val="0"/>
          <w:caps w:val="0"/>
        </w:rPr>
        <w:t>tyle and format equation captions using the “</w:t>
      </w:r>
      <w:r>
        <w:rPr>
          <w:rFonts w:asciiTheme="minorHAnsi" w:hAnsiTheme="minorHAnsi" w:cstheme="minorHAnsi"/>
          <w:b w:val="0"/>
          <w:caps w:val="0"/>
        </w:rPr>
        <w:t>C</w:t>
      </w:r>
      <w:r w:rsidRPr="000A12BF">
        <w:rPr>
          <w:rFonts w:asciiTheme="minorHAnsi" w:hAnsiTheme="minorHAnsi" w:cstheme="minorHAnsi"/>
          <w:b w:val="0"/>
          <w:caps w:val="0"/>
        </w:rPr>
        <w:t>aption (</w:t>
      </w:r>
      <w:r>
        <w:rPr>
          <w:rFonts w:asciiTheme="minorHAnsi" w:hAnsiTheme="minorHAnsi" w:cstheme="minorHAnsi"/>
          <w:b w:val="0"/>
          <w:caps w:val="0"/>
        </w:rPr>
        <w:t>E</w:t>
      </w:r>
      <w:r w:rsidRPr="000A12BF">
        <w:rPr>
          <w:rFonts w:asciiTheme="minorHAnsi" w:hAnsiTheme="minorHAnsi" w:cstheme="minorHAnsi"/>
          <w:b w:val="0"/>
          <w:caps w:val="0"/>
        </w:rPr>
        <w:t xml:space="preserve">quations)” </w:t>
      </w:r>
      <w:r>
        <w:rPr>
          <w:rFonts w:asciiTheme="minorHAnsi" w:hAnsiTheme="minorHAnsi" w:cstheme="minorHAnsi"/>
          <w:b w:val="0"/>
          <w:caps w:val="0"/>
        </w:rPr>
        <w:t>S</w:t>
      </w:r>
      <w:r w:rsidRPr="000A12BF">
        <w:rPr>
          <w:rFonts w:asciiTheme="minorHAnsi" w:hAnsiTheme="minorHAnsi" w:cstheme="minorHAnsi"/>
          <w:b w:val="0"/>
          <w:caps w:val="0"/>
        </w:rPr>
        <w:t xml:space="preserve">tyle. </w:t>
      </w:r>
    </w:p>
    <w:p w14:paraId="77DAE989" w14:textId="77777777" w:rsidR="009E4BF9" w:rsidRDefault="009E4BF9" w:rsidP="004F4561">
      <w:pPr>
        <w:pStyle w:val="ListParagraph"/>
        <w:rPr>
          <w:rFonts w:asciiTheme="minorHAnsi" w:hAnsiTheme="minorHAnsi" w:cstheme="minorHAnsi"/>
          <w:b/>
          <w:caps/>
        </w:rPr>
      </w:pPr>
    </w:p>
    <w:p w14:paraId="243E17D8" w14:textId="77777777" w:rsidR="009E4BF9" w:rsidRPr="00B0327B" w:rsidRDefault="009E4BF9" w:rsidP="005508D7">
      <w:pPr>
        <w:pStyle w:val="HelpTextRemove"/>
        <w:numPr>
          <w:ilvl w:val="0"/>
          <w:numId w:val="28"/>
        </w:numPr>
        <w:rPr>
          <w:rFonts w:asciiTheme="minorHAnsi" w:hAnsiTheme="minorHAnsi" w:cstheme="minorHAnsi"/>
          <w:b w:val="0"/>
        </w:rPr>
      </w:pPr>
      <w:r w:rsidRPr="000A12BF">
        <w:rPr>
          <w:rFonts w:asciiTheme="minorHAnsi" w:hAnsiTheme="minorHAnsi" w:cstheme="minorHAnsi"/>
          <w:b w:val="0"/>
          <w:caps w:val="0"/>
        </w:rPr>
        <w:t>Use the “</w:t>
      </w:r>
      <w:r>
        <w:rPr>
          <w:rFonts w:asciiTheme="minorHAnsi" w:hAnsiTheme="minorHAnsi" w:cstheme="minorHAnsi"/>
          <w:b w:val="0"/>
          <w:caps w:val="0"/>
        </w:rPr>
        <w:t>E</w:t>
      </w:r>
      <w:r w:rsidRPr="000A12BF">
        <w:rPr>
          <w:rFonts w:asciiTheme="minorHAnsi" w:hAnsiTheme="minorHAnsi" w:cstheme="minorHAnsi"/>
          <w:b w:val="0"/>
          <w:caps w:val="0"/>
        </w:rPr>
        <w:t xml:space="preserve">quations” </w:t>
      </w:r>
      <w:r>
        <w:rPr>
          <w:rFonts w:asciiTheme="minorHAnsi" w:hAnsiTheme="minorHAnsi" w:cstheme="minorHAnsi"/>
          <w:b w:val="0"/>
          <w:caps w:val="0"/>
        </w:rPr>
        <w:t>S</w:t>
      </w:r>
      <w:r w:rsidRPr="000A12BF">
        <w:rPr>
          <w:rFonts w:asciiTheme="minorHAnsi" w:hAnsiTheme="minorHAnsi" w:cstheme="minorHAnsi"/>
          <w:b w:val="0"/>
          <w:caps w:val="0"/>
        </w:rPr>
        <w:t>tyle to format the equations themselves.</w:t>
      </w:r>
    </w:p>
    <w:p w14:paraId="7D2582AC" w14:textId="77777777" w:rsidR="009E4BF9" w:rsidRDefault="009E4BF9" w:rsidP="004F4561">
      <w:pPr>
        <w:pStyle w:val="ListParagraph"/>
        <w:rPr>
          <w:rFonts w:asciiTheme="minorHAnsi" w:hAnsiTheme="minorHAnsi" w:cstheme="minorHAnsi"/>
          <w:b/>
        </w:rPr>
      </w:pPr>
    </w:p>
    <w:p w14:paraId="2312EC15" w14:textId="77777777" w:rsidR="009E4BF9" w:rsidRDefault="009E4BF9" w:rsidP="005508D7">
      <w:pPr>
        <w:pStyle w:val="CommentText"/>
        <w:numPr>
          <w:ilvl w:val="0"/>
          <w:numId w:val="28"/>
        </w:numPr>
        <w:rPr>
          <w:rFonts w:asciiTheme="minorHAnsi" w:hAnsiTheme="minorHAnsi" w:cstheme="minorHAnsi"/>
        </w:rPr>
      </w:pPr>
      <w:r w:rsidRPr="007371A7">
        <w:rPr>
          <w:rFonts w:asciiTheme="minorHAnsi" w:hAnsiTheme="minorHAnsi" w:cstheme="minorHAnsi"/>
        </w:rPr>
        <w:t>This sample includes examples of the three subheading types</w:t>
      </w:r>
      <w:r w:rsidRPr="007371A7">
        <w:rPr>
          <w:rFonts w:asciiTheme="minorHAnsi" w:hAnsiTheme="minorHAnsi" w:cstheme="minorHAnsi"/>
          <w:caps/>
        </w:rPr>
        <w:t>.</w:t>
      </w:r>
      <w:r>
        <w:rPr>
          <w:rFonts w:asciiTheme="minorHAnsi" w:hAnsiTheme="minorHAnsi" w:cstheme="minorHAnsi"/>
          <w:b/>
          <w:caps/>
        </w:rPr>
        <w:t xml:space="preserve"> </w:t>
      </w:r>
      <w:r w:rsidRPr="004330C6">
        <w:rPr>
          <w:rFonts w:asciiTheme="minorHAnsi" w:hAnsiTheme="minorHAnsi" w:cstheme="minorHAnsi"/>
        </w:rPr>
        <w:t xml:space="preserve">Use of subheadings in your document is optional. </w:t>
      </w:r>
    </w:p>
    <w:p w14:paraId="27F7B52D" w14:textId="77777777" w:rsidR="009E4BF9" w:rsidRPr="004330C6" w:rsidRDefault="009E4BF9" w:rsidP="004F4561">
      <w:pPr>
        <w:pStyle w:val="CommentText"/>
        <w:rPr>
          <w:rFonts w:asciiTheme="minorHAnsi" w:hAnsiTheme="minorHAnsi" w:cstheme="minorHAnsi"/>
        </w:rPr>
      </w:pPr>
    </w:p>
    <w:p w14:paraId="64EE4721" w14:textId="77777777" w:rsidR="009E4BF9" w:rsidRPr="002B4816" w:rsidRDefault="009E4BF9" w:rsidP="005508D7">
      <w:pPr>
        <w:pStyle w:val="HelpTextRemove"/>
        <w:numPr>
          <w:ilvl w:val="0"/>
          <w:numId w:val="28"/>
        </w:numPr>
        <w:rPr>
          <w:rFonts w:asciiTheme="minorHAnsi" w:hAnsiTheme="minorHAnsi" w:cstheme="minorHAnsi"/>
          <w:b w:val="0"/>
        </w:rPr>
      </w:pPr>
      <w:r w:rsidRPr="002B4816">
        <w:rPr>
          <w:rFonts w:asciiTheme="minorHAnsi" w:hAnsiTheme="minorHAnsi" w:cstheme="minorHAnsi"/>
          <w:b w:val="0"/>
          <w:caps w:val="0"/>
        </w:rPr>
        <w:t>Format first-order subheadings using the “</w:t>
      </w:r>
      <w:r>
        <w:rPr>
          <w:rFonts w:asciiTheme="minorHAnsi" w:hAnsiTheme="minorHAnsi" w:cstheme="minorHAnsi"/>
          <w:b w:val="0"/>
          <w:caps w:val="0"/>
        </w:rPr>
        <w:t>He</w:t>
      </w:r>
      <w:r w:rsidRPr="002B4816">
        <w:rPr>
          <w:rFonts w:asciiTheme="minorHAnsi" w:hAnsiTheme="minorHAnsi" w:cstheme="minorHAnsi"/>
          <w:b w:val="0"/>
          <w:caps w:val="0"/>
        </w:rPr>
        <w:t xml:space="preserve">ading 3” </w:t>
      </w:r>
      <w:r>
        <w:rPr>
          <w:rFonts w:asciiTheme="minorHAnsi" w:hAnsiTheme="minorHAnsi" w:cstheme="minorHAnsi"/>
          <w:b w:val="0"/>
          <w:caps w:val="0"/>
        </w:rPr>
        <w:t>S</w:t>
      </w:r>
      <w:r w:rsidRPr="002B4816">
        <w:rPr>
          <w:rFonts w:asciiTheme="minorHAnsi" w:hAnsiTheme="minorHAnsi" w:cstheme="minorHAnsi"/>
          <w:b w:val="0"/>
          <w:caps w:val="0"/>
        </w:rPr>
        <w:t xml:space="preserve">tyle. </w:t>
      </w:r>
    </w:p>
    <w:p w14:paraId="242B9747" w14:textId="77777777" w:rsidR="009E4BF9" w:rsidRDefault="009E4BF9" w:rsidP="004F4561">
      <w:pPr>
        <w:pStyle w:val="ListParagraph"/>
        <w:rPr>
          <w:rFonts w:asciiTheme="minorHAnsi" w:hAnsiTheme="minorHAnsi" w:cstheme="minorHAnsi"/>
          <w:b/>
          <w:caps/>
        </w:rPr>
      </w:pPr>
    </w:p>
    <w:p w14:paraId="375753EA" w14:textId="77777777" w:rsidR="009E4BF9" w:rsidRPr="002B4816" w:rsidRDefault="009E4BF9" w:rsidP="005508D7">
      <w:pPr>
        <w:pStyle w:val="HelpTextRemove"/>
        <w:numPr>
          <w:ilvl w:val="0"/>
          <w:numId w:val="28"/>
        </w:numPr>
        <w:rPr>
          <w:rFonts w:asciiTheme="minorHAnsi" w:hAnsiTheme="minorHAnsi" w:cstheme="minorHAnsi"/>
          <w:b w:val="0"/>
        </w:rPr>
      </w:pPr>
      <w:r w:rsidRPr="002B4816">
        <w:rPr>
          <w:rFonts w:asciiTheme="minorHAnsi" w:hAnsiTheme="minorHAnsi" w:cstheme="minorHAnsi"/>
          <w:b w:val="0"/>
          <w:caps w:val="0"/>
        </w:rPr>
        <w:t>Format second-order subheadings using the “</w:t>
      </w:r>
      <w:r>
        <w:rPr>
          <w:rFonts w:asciiTheme="minorHAnsi" w:hAnsiTheme="minorHAnsi" w:cstheme="minorHAnsi"/>
          <w:b w:val="0"/>
          <w:caps w:val="0"/>
        </w:rPr>
        <w:t>H</w:t>
      </w:r>
      <w:r w:rsidRPr="002B4816">
        <w:rPr>
          <w:rFonts w:asciiTheme="minorHAnsi" w:hAnsiTheme="minorHAnsi" w:cstheme="minorHAnsi"/>
          <w:b w:val="0"/>
          <w:caps w:val="0"/>
        </w:rPr>
        <w:t xml:space="preserve">eading 4” </w:t>
      </w:r>
      <w:r>
        <w:rPr>
          <w:rFonts w:asciiTheme="minorHAnsi" w:hAnsiTheme="minorHAnsi" w:cstheme="minorHAnsi"/>
          <w:b w:val="0"/>
          <w:caps w:val="0"/>
        </w:rPr>
        <w:t>S</w:t>
      </w:r>
      <w:r w:rsidRPr="002B4816">
        <w:rPr>
          <w:rFonts w:asciiTheme="minorHAnsi" w:hAnsiTheme="minorHAnsi" w:cstheme="minorHAnsi"/>
          <w:b w:val="0"/>
          <w:caps w:val="0"/>
        </w:rPr>
        <w:t xml:space="preserve">tyle. </w:t>
      </w:r>
    </w:p>
    <w:p w14:paraId="2C3AF8AC" w14:textId="77777777" w:rsidR="009E4BF9" w:rsidRDefault="009E4BF9" w:rsidP="004F4561">
      <w:pPr>
        <w:pStyle w:val="ListParagraph"/>
        <w:rPr>
          <w:rFonts w:asciiTheme="minorHAnsi" w:hAnsiTheme="minorHAnsi" w:cstheme="minorHAnsi"/>
          <w:b/>
          <w:caps/>
        </w:rPr>
      </w:pPr>
    </w:p>
    <w:p w14:paraId="6D62AEF4" w14:textId="77777777" w:rsidR="009E4BF9" w:rsidRPr="002B4816" w:rsidRDefault="009E4BF9" w:rsidP="005508D7">
      <w:pPr>
        <w:pStyle w:val="HelpTextRemove"/>
        <w:numPr>
          <w:ilvl w:val="0"/>
          <w:numId w:val="28"/>
        </w:numPr>
        <w:rPr>
          <w:rFonts w:asciiTheme="minorHAnsi" w:hAnsiTheme="minorHAnsi" w:cstheme="minorHAnsi"/>
          <w:b w:val="0"/>
        </w:rPr>
      </w:pPr>
      <w:r w:rsidRPr="002B4816">
        <w:rPr>
          <w:rFonts w:asciiTheme="minorHAnsi" w:hAnsiTheme="minorHAnsi" w:cstheme="minorHAnsi"/>
          <w:b w:val="0"/>
          <w:caps w:val="0"/>
        </w:rPr>
        <w:t>Format third-order subheadings using the “</w:t>
      </w:r>
      <w:r>
        <w:rPr>
          <w:rFonts w:asciiTheme="minorHAnsi" w:hAnsiTheme="minorHAnsi" w:cstheme="minorHAnsi"/>
          <w:b w:val="0"/>
          <w:caps w:val="0"/>
        </w:rPr>
        <w:t>H</w:t>
      </w:r>
      <w:r w:rsidRPr="002B4816">
        <w:rPr>
          <w:rFonts w:asciiTheme="minorHAnsi" w:hAnsiTheme="minorHAnsi" w:cstheme="minorHAnsi"/>
          <w:b w:val="0"/>
          <w:caps w:val="0"/>
        </w:rPr>
        <w:t xml:space="preserve">eading 5” </w:t>
      </w:r>
      <w:r>
        <w:rPr>
          <w:rFonts w:asciiTheme="minorHAnsi" w:hAnsiTheme="minorHAnsi" w:cstheme="minorHAnsi"/>
          <w:b w:val="0"/>
          <w:caps w:val="0"/>
        </w:rPr>
        <w:t>S</w:t>
      </w:r>
      <w:r w:rsidRPr="002B4816">
        <w:rPr>
          <w:rFonts w:asciiTheme="minorHAnsi" w:hAnsiTheme="minorHAnsi" w:cstheme="minorHAnsi"/>
          <w:b w:val="0"/>
          <w:caps w:val="0"/>
        </w:rPr>
        <w:t xml:space="preserve">tyle. </w:t>
      </w:r>
    </w:p>
    <w:p w14:paraId="7DDEC9FD" w14:textId="77777777" w:rsidR="009E4BF9" w:rsidRPr="008B7B6C" w:rsidRDefault="009E4BF9" w:rsidP="005508D7">
      <w:pPr>
        <w:pStyle w:val="HelpTextRemove"/>
        <w:jc w:val="left"/>
        <w:rPr>
          <w:rFonts w:asciiTheme="minorHAnsi" w:hAnsiTheme="minorHAnsi" w:cstheme="minorHAnsi"/>
          <w:b w:val="0"/>
        </w:rPr>
      </w:pPr>
    </w:p>
    <w:p w14:paraId="66F7D8C8" w14:textId="77777777" w:rsidR="009E4BF9" w:rsidRDefault="009E4BF9">
      <w:pPr>
        <w:pStyle w:val="CommentText"/>
      </w:pPr>
    </w:p>
  </w:comment>
  <w:comment w:id="62" w:author="Annabelle Grace Aymond" w:date="2020-10-12T14:38:00Z" w:initials="AGA">
    <w:p w14:paraId="4D4463D2" w14:textId="77777777" w:rsidR="009E4BF9" w:rsidRPr="000A12BF" w:rsidRDefault="009E4BF9" w:rsidP="001F07B2">
      <w:pPr>
        <w:pStyle w:val="HelpTextRemove"/>
        <w:rPr>
          <w:rFonts w:asciiTheme="minorHAnsi" w:hAnsiTheme="minorHAnsi" w:cstheme="minorHAnsi"/>
          <w:caps w:val="0"/>
        </w:rPr>
      </w:pPr>
      <w:r>
        <w:rPr>
          <w:rStyle w:val="CommentReference"/>
        </w:rPr>
        <w:annotationRef/>
      </w:r>
      <w:r>
        <w:rPr>
          <w:rFonts w:asciiTheme="minorHAnsi" w:hAnsiTheme="minorHAnsi" w:cstheme="minorHAnsi"/>
          <w:caps w:val="0"/>
        </w:rPr>
        <w:t>SECOND</w:t>
      </w:r>
      <w:r w:rsidRPr="000A12BF">
        <w:rPr>
          <w:rFonts w:asciiTheme="minorHAnsi" w:hAnsiTheme="minorHAnsi" w:cstheme="minorHAnsi"/>
          <w:caps w:val="0"/>
        </w:rPr>
        <w:t xml:space="preserve"> </w:t>
      </w:r>
      <w:r>
        <w:rPr>
          <w:rFonts w:asciiTheme="minorHAnsi" w:hAnsiTheme="minorHAnsi" w:cstheme="minorHAnsi"/>
          <w:caps w:val="0"/>
        </w:rPr>
        <w:t>MANUSCRIPT</w:t>
      </w:r>
    </w:p>
    <w:p w14:paraId="53B65018" w14:textId="77777777" w:rsidR="009E4BF9" w:rsidRPr="000A12BF" w:rsidRDefault="009E4BF9" w:rsidP="001F07B2">
      <w:pPr>
        <w:pStyle w:val="HelpTextRemove"/>
        <w:rPr>
          <w:rFonts w:asciiTheme="minorHAnsi" w:hAnsiTheme="minorHAnsi" w:cstheme="minorHAnsi"/>
          <w:caps w:val="0"/>
        </w:rPr>
      </w:pPr>
    </w:p>
    <w:p w14:paraId="142B9CA3" w14:textId="77777777" w:rsidR="009E4BF9" w:rsidRDefault="009E4BF9" w:rsidP="001F07B2">
      <w:pPr>
        <w:pStyle w:val="HelpTextRemove"/>
        <w:rPr>
          <w:rFonts w:asciiTheme="minorHAnsi" w:hAnsiTheme="minorHAnsi" w:cstheme="minorHAnsi"/>
          <w:b w:val="0"/>
          <w:caps w:val="0"/>
        </w:rPr>
      </w:pPr>
      <w:r w:rsidRPr="000A12BF">
        <w:rPr>
          <w:rFonts w:asciiTheme="minorHAnsi" w:hAnsiTheme="minorHAnsi" w:cstheme="minorHAnsi"/>
          <w:caps w:val="0"/>
        </w:rPr>
        <w:t>PAGE INSTRUCTIONS:</w:t>
      </w:r>
    </w:p>
    <w:p w14:paraId="6824CC9D" w14:textId="77777777" w:rsidR="009E4BF9" w:rsidRDefault="009E4BF9" w:rsidP="001F07B2">
      <w:pPr>
        <w:pStyle w:val="HelpTextRemove"/>
        <w:rPr>
          <w:rFonts w:asciiTheme="minorHAnsi" w:hAnsiTheme="minorHAnsi" w:cstheme="minorHAnsi"/>
          <w:b w:val="0"/>
          <w:caps w:val="0"/>
        </w:rPr>
      </w:pPr>
    </w:p>
    <w:p w14:paraId="66CA941A" w14:textId="77777777" w:rsidR="009E4BF9" w:rsidRPr="000A12BF" w:rsidRDefault="009E4BF9" w:rsidP="001F07B2">
      <w:pPr>
        <w:pStyle w:val="HelpTextRemove"/>
        <w:numPr>
          <w:ilvl w:val="0"/>
          <w:numId w:val="26"/>
        </w:numPr>
        <w:rPr>
          <w:rFonts w:asciiTheme="minorHAnsi" w:hAnsiTheme="minorHAnsi" w:cstheme="minorHAnsi"/>
          <w:b w:val="0"/>
        </w:rPr>
      </w:pPr>
      <w:r w:rsidRPr="000A12BF">
        <w:rPr>
          <w:rFonts w:asciiTheme="minorHAnsi" w:hAnsiTheme="minorHAnsi" w:cstheme="minorHAnsi"/>
          <w:b w:val="0"/>
          <w:caps w:val="0"/>
        </w:rPr>
        <w:t xml:space="preserve">Modify the sample formatted </w:t>
      </w:r>
      <w:r>
        <w:rPr>
          <w:rFonts w:asciiTheme="minorHAnsi" w:hAnsiTheme="minorHAnsi" w:cstheme="minorHAnsi"/>
          <w:b w:val="0"/>
          <w:caps w:val="0"/>
        </w:rPr>
        <w:t>manuscript</w:t>
      </w:r>
      <w:r w:rsidRPr="000A12BF">
        <w:rPr>
          <w:rFonts w:asciiTheme="minorHAnsi" w:hAnsiTheme="minorHAnsi" w:cstheme="minorHAnsi"/>
          <w:b w:val="0"/>
          <w:caps w:val="0"/>
        </w:rPr>
        <w:t xml:space="preserve">. </w:t>
      </w:r>
    </w:p>
    <w:p w14:paraId="04A086F6" w14:textId="77777777" w:rsidR="009E4BF9" w:rsidRDefault="009E4BF9" w:rsidP="001F07B2">
      <w:pPr>
        <w:pStyle w:val="HelpTextRemove"/>
        <w:rPr>
          <w:rFonts w:asciiTheme="minorHAnsi" w:hAnsiTheme="minorHAnsi" w:cstheme="minorHAnsi"/>
          <w:b w:val="0"/>
        </w:rPr>
      </w:pPr>
    </w:p>
    <w:p w14:paraId="1D6632DB" w14:textId="77777777" w:rsidR="009E4BF9" w:rsidRPr="00306D8A" w:rsidRDefault="009E4BF9" w:rsidP="001F07B2">
      <w:pPr>
        <w:pStyle w:val="CommentText"/>
        <w:numPr>
          <w:ilvl w:val="0"/>
          <w:numId w:val="26"/>
        </w:numPr>
        <w:rPr>
          <w:rFonts w:asciiTheme="minorHAnsi" w:hAnsiTheme="minorHAnsi" w:cstheme="minorHAnsi"/>
        </w:rPr>
      </w:pPr>
      <w:r>
        <w:rPr>
          <w:rFonts w:asciiTheme="minorHAnsi" w:hAnsiTheme="minorHAnsi" w:cstheme="minorHAnsi"/>
        </w:rPr>
        <w:t xml:space="preserve">Type in the manuscript title heading. Format the heading using the “Heading 2” Style. Use of the built-in numbering is required. </w:t>
      </w:r>
    </w:p>
    <w:p w14:paraId="74B9CAD4" w14:textId="77777777" w:rsidR="009E4BF9" w:rsidRPr="004330C6" w:rsidRDefault="009E4BF9" w:rsidP="001F07B2">
      <w:pPr>
        <w:pStyle w:val="CommentText"/>
        <w:rPr>
          <w:rFonts w:asciiTheme="minorHAnsi" w:hAnsiTheme="minorHAnsi" w:cstheme="minorHAnsi"/>
        </w:rPr>
      </w:pPr>
    </w:p>
    <w:p w14:paraId="16A72DF7" w14:textId="77777777" w:rsidR="009E4BF9" w:rsidRDefault="009E4BF9" w:rsidP="001F07B2">
      <w:pPr>
        <w:pStyle w:val="HelpTextRemove"/>
        <w:numPr>
          <w:ilvl w:val="0"/>
          <w:numId w:val="26"/>
        </w:numPr>
        <w:rPr>
          <w:rFonts w:asciiTheme="minorHAnsi" w:hAnsiTheme="minorHAnsi" w:cstheme="minorHAnsi"/>
          <w:b w:val="0"/>
        </w:rPr>
      </w:pPr>
      <w:r w:rsidRPr="002B4816">
        <w:rPr>
          <w:rFonts w:asciiTheme="minorHAnsi" w:hAnsiTheme="minorHAnsi" w:cstheme="minorHAnsi"/>
          <w:b w:val="0"/>
          <w:caps w:val="0"/>
        </w:rPr>
        <w:t>Format paragraphs using the “</w:t>
      </w:r>
      <w:r>
        <w:rPr>
          <w:rFonts w:asciiTheme="minorHAnsi" w:hAnsiTheme="minorHAnsi" w:cstheme="minorHAnsi"/>
          <w:b w:val="0"/>
          <w:caps w:val="0"/>
        </w:rPr>
        <w:t>B</w:t>
      </w:r>
      <w:r w:rsidRPr="002B4816">
        <w:rPr>
          <w:rFonts w:asciiTheme="minorHAnsi" w:hAnsiTheme="minorHAnsi" w:cstheme="minorHAnsi"/>
          <w:b w:val="0"/>
          <w:caps w:val="0"/>
        </w:rPr>
        <w:t xml:space="preserve">ody </w:t>
      </w:r>
      <w:r>
        <w:rPr>
          <w:rFonts w:asciiTheme="minorHAnsi" w:hAnsiTheme="minorHAnsi" w:cstheme="minorHAnsi"/>
          <w:b w:val="0"/>
          <w:caps w:val="0"/>
        </w:rPr>
        <w:t>P</w:t>
      </w:r>
      <w:r w:rsidRPr="002B4816">
        <w:rPr>
          <w:rFonts w:asciiTheme="minorHAnsi" w:hAnsiTheme="minorHAnsi" w:cstheme="minorHAnsi"/>
          <w:b w:val="0"/>
          <w:caps w:val="0"/>
        </w:rPr>
        <w:t>aragraph (</w:t>
      </w:r>
      <w:r>
        <w:rPr>
          <w:rFonts w:asciiTheme="minorHAnsi" w:hAnsiTheme="minorHAnsi" w:cstheme="minorHAnsi"/>
          <w:b w:val="0"/>
          <w:caps w:val="0"/>
        </w:rPr>
        <w:t>I</w:t>
      </w:r>
      <w:r w:rsidRPr="002B4816">
        <w:rPr>
          <w:rFonts w:asciiTheme="minorHAnsi" w:hAnsiTheme="minorHAnsi" w:cstheme="minorHAnsi"/>
          <w:b w:val="0"/>
          <w:caps w:val="0"/>
        </w:rPr>
        <w:t xml:space="preserve">ndent)” </w:t>
      </w:r>
      <w:r>
        <w:rPr>
          <w:rFonts w:asciiTheme="minorHAnsi" w:hAnsiTheme="minorHAnsi" w:cstheme="minorHAnsi"/>
          <w:b w:val="0"/>
          <w:caps w:val="0"/>
        </w:rPr>
        <w:t>S</w:t>
      </w:r>
      <w:r w:rsidRPr="002B4816">
        <w:rPr>
          <w:rFonts w:asciiTheme="minorHAnsi" w:hAnsiTheme="minorHAnsi" w:cstheme="minorHAnsi"/>
          <w:b w:val="0"/>
          <w:caps w:val="0"/>
        </w:rPr>
        <w:t>tyle.</w:t>
      </w:r>
    </w:p>
    <w:p w14:paraId="269B1574" w14:textId="77777777" w:rsidR="009E4BF9" w:rsidRPr="000A12BF" w:rsidRDefault="009E4BF9" w:rsidP="001F07B2">
      <w:pPr>
        <w:pStyle w:val="HelpTextRemove"/>
        <w:jc w:val="left"/>
        <w:rPr>
          <w:rFonts w:asciiTheme="minorHAnsi" w:hAnsiTheme="minorHAnsi" w:cstheme="minorHAnsi"/>
          <w:b w:val="0"/>
        </w:rPr>
      </w:pPr>
    </w:p>
    <w:p w14:paraId="2692C9E0" w14:textId="77777777" w:rsidR="009E4BF9" w:rsidRPr="000A12BF" w:rsidRDefault="009E4BF9" w:rsidP="001F07B2">
      <w:pPr>
        <w:pStyle w:val="HelpTextRemove"/>
        <w:numPr>
          <w:ilvl w:val="0"/>
          <w:numId w:val="26"/>
        </w:numPr>
        <w:rPr>
          <w:rFonts w:asciiTheme="minorHAnsi" w:hAnsiTheme="minorHAnsi" w:cstheme="minorHAnsi"/>
          <w:b w:val="0"/>
        </w:rPr>
      </w:pPr>
      <w:bookmarkStart w:id="63" w:name="_Hlk53394076"/>
      <w:r>
        <w:rPr>
          <w:rFonts w:asciiTheme="minorHAnsi" w:hAnsiTheme="minorHAnsi" w:cstheme="minorHAnsi"/>
          <w:b w:val="0"/>
          <w:caps w:val="0"/>
        </w:rPr>
        <w:t>This sample i</w:t>
      </w:r>
      <w:r w:rsidRPr="000A12BF">
        <w:rPr>
          <w:rFonts w:asciiTheme="minorHAnsi" w:hAnsiTheme="minorHAnsi" w:cstheme="minorHAnsi"/>
          <w:b w:val="0"/>
          <w:caps w:val="0"/>
        </w:rPr>
        <w:t>ncludes example</w:t>
      </w:r>
      <w:r>
        <w:rPr>
          <w:rFonts w:asciiTheme="minorHAnsi" w:hAnsiTheme="minorHAnsi" w:cstheme="minorHAnsi"/>
          <w:b w:val="0"/>
          <w:caps w:val="0"/>
        </w:rPr>
        <w:t xml:space="preserve">s of figures with </w:t>
      </w:r>
      <w:r w:rsidRPr="000A12BF">
        <w:rPr>
          <w:rFonts w:asciiTheme="minorHAnsi" w:hAnsiTheme="minorHAnsi" w:cstheme="minorHAnsi"/>
          <w:b w:val="0"/>
          <w:caps w:val="0"/>
        </w:rPr>
        <w:t xml:space="preserve">proper </w:t>
      </w:r>
      <w:r>
        <w:rPr>
          <w:rFonts w:asciiTheme="minorHAnsi" w:hAnsiTheme="minorHAnsi" w:cstheme="minorHAnsi"/>
          <w:b w:val="0"/>
          <w:caps w:val="0"/>
        </w:rPr>
        <w:t>caption</w:t>
      </w:r>
      <w:r w:rsidRPr="000A12BF">
        <w:rPr>
          <w:rFonts w:asciiTheme="minorHAnsi" w:hAnsiTheme="minorHAnsi" w:cstheme="minorHAnsi"/>
          <w:b w:val="0"/>
          <w:caps w:val="0"/>
        </w:rPr>
        <w:t xml:space="preserve"> labelling and numbering</w:t>
      </w:r>
      <w:r>
        <w:rPr>
          <w:rFonts w:asciiTheme="minorHAnsi" w:hAnsiTheme="minorHAnsi" w:cstheme="minorHAnsi"/>
          <w:b w:val="0"/>
          <w:caps w:val="0"/>
        </w:rPr>
        <w:t xml:space="preserve"> as well as an example of an ordered list.</w:t>
      </w:r>
    </w:p>
    <w:p w14:paraId="68575BD5" w14:textId="77777777" w:rsidR="009E4BF9" w:rsidRDefault="009E4BF9" w:rsidP="001F07B2">
      <w:pPr>
        <w:pStyle w:val="ListParagraph"/>
        <w:rPr>
          <w:rFonts w:asciiTheme="minorHAnsi" w:hAnsiTheme="minorHAnsi" w:cstheme="minorHAnsi"/>
          <w:b/>
          <w:caps/>
        </w:rPr>
      </w:pPr>
    </w:p>
    <w:p w14:paraId="7A6AE2D3" w14:textId="77777777" w:rsidR="009E4BF9" w:rsidRPr="001E57F4" w:rsidRDefault="009E4BF9" w:rsidP="001F07B2">
      <w:pPr>
        <w:pStyle w:val="HelpTextRemove"/>
        <w:numPr>
          <w:ilvl w:val="0"/>
          <w:numId w:val="26"/>
        </w:numPr>
        <w:rPr>
          <w:rFonts w:asciiTheme="minorHAnsi" w:hAnsiTheme="minorHAnsi" w:cstheme="minorHAnsi"/>
          <w:b w:val="0"/>
        </w:rPr>
      </w:pPr>
      <w:r w:rsidRPr="001E57F4">
        <w:rPr>
          <w:rFonts w:asciiTheme="minorHAnsi" w:hAnsiTheme="minorHAnsi" w:cstheme="minorHAnsi"/>
          <w:b w:val="0"/>
          <w:caps w:val="0"/>
        </w:rPr>
        <w:t>Format ordered lists using the “</w:t>
      </w:r>
      <w:r>
        <w:rPr>
          <w:rFonts w:asciiTheme="minorHAnsi" w:hAnsiTheme="minorHAnsi" w:cstheme="minorHAnsi"/>
          <w:b w:val="0"/>
          <w:caps w:val="0"/>
        </w:rPr>
        <w:t>L</w:t>
      </w:r>
      <w:r w:rsidRPr="001E57F4">
        <w:rPr>
          <w:rFonts w:asciiTheme="minorHAnsi" w:hAnsiTheme="minorHAnsi" w:cstheme="minorHAnsi"/>
          <w:b w:val="0"/>
          <w:caps w:val="0"/>
        </w:rPr>
        <w:t>ist (</w:t>
      </w:r>
      <w:r>
        <w:rPr>
          <w:rFonts w:asciiTheme="minorHAnsi" w:hAnsiTheme="minorHAnsi" w:cstheme="minorHAnsi"/>
          <w:b w:val="0"/>
          <w:caps w:val="0"/>
        </w:rPr>
        <w:t>O</w:t>
      </w:r>
      <w:r w:rsidRPr="001E57F4">
        <w:rPr>
          <w:rFonts w:asciiTheme="minorHAnsi" w:hAnsiTheme="minorHAnsi" w:cstheme="minorHAnsi"/>
          <w:b w:val="0"/>
          <w:caps w:val="0"/>
        </w:rPr>
        <w:t xml:space="preserve">rdered)” </w:t>
      </w:r>
      <w:r>
        <w:rPr>
          <w:rFonts w:asciiTheme="minorHAnsi" w:hAnsiTheme="minorHAnsi" w:cstheme="minorHAnsi"/>
          <w:b w:val="0"/>
          <w:caps w:val="0"/>
        </w:rPr>
        <w:t>S</w:t>
      </w:r>
      <w:r w:rsidRPr="001E57F4">
        <w:rPr>
          <w:rFonts w:asciiTheme="minorHAnsi" w:hAnsiTheme="minorHAnsi" w:cstheme="minorHAnsi"/>
          <w:b w:val="0"/>
          <w:caps w:val="0"/>
        </w:rPr>
        <w:t>tyle.</w:t>
      </w:r>
      <w:r>
        <w:rPr>
          <w:rFonts w:asciiTheme="minorHAnsi" w:hAnsiTheme="minorHAnsi" w:cstheme="minorHAnsi"/>
          <w:b w:val="0"/>
          <w:caps w:val="0"/>
        </w:rPr>
        <w:t xml:space="preserve"> </w:t>
      </w:r>
    </w:p>
    <w:bookmarkEnd w:id="63"/>
    <w:p w14:paraId="718CC0CB" w14:textId="77777777" w:rsidR="009E4BF9" w:rsidRDefault="009E4BF9" w:rsidP="001F07B2">
      <w:pPr>
        <w:pStyle w:val="ListParagraph"/>
        <w:rPr>
          <w:rFonts w:asciiTheme="minorHAnsi" w:hAnsiTheme="minorHAnsi" w:cstheme="minorHAnsi"/>
          <w:b/>
          <w:caps/>
        </w:rPr>
      </w:pPr>
    </w:p>
    <w:p w14:paraId="3FCD2D99" w14:textId="77777777" w:rsidR="009E4BF9" w:rsidRPr="008B7B6C" w:rsidRDefault="009E4BF9" w:rsidP="001F07B2">
      <w:pPr>
        <w:pStyle w:val="HelpTextRemove"/>
        <w:numPr>
          <w:ilvl w:val="0"/>
          <w:numId w:val="26"/>
        </w:numPr>
        <w:rPr>
          <w:rFonts w:asciiTheme="minorHAnsi" w:hAnsiTheme="minorHAnsi" w:cstheme="minorHAnsi"/>
          <w:b w:val="0"/>
        </w:rPr>
      </w:pPr>
      <w:r>
        <w:rPr>
          <w:rFonts w:asciiTheme="minorHAnsi" w:hAnsiTheme="minorHAnsi" w:cstheme="minorHAnsi"/>
          <w:b w:val="0"/>
          <w:caps w:val="0"/>
        </w:rPr>
        <w:t>To automatically update figure numbering, r</w:t>
      </w:r>
      <w:r w:rsidRPr="000A12BF">
        <w:rPr>
          <w:rFonts w:asciiTheme="minorHAnsi" w:hAnsiTheme="minorHAnsi" w:cstheme="minorHAnsi"/>
          <w:b w:val="0"/>
          <w:caps w:val="0"/>
        </w:rPr>
        <w:t xml:space="preserve">ight click </w:t>
      </w:r>
      <w:r>
        <w:rPr>
          <w:rFonts w:asciiTheme="minorHAnsi" w:hAnsiTheme="minorHAnsi" w:cstheme="minorHAnsi"/>
          <w:b w:val="0"/>
          <w:caps w:val="0"/>
        </w:rPr>
        <w:t>on the number in the label itself. Select “Update Field”.</w:t>
      </w:r>
    </w:p>
    <w:p w14:paraId="3D5B182E" w14:textId="77777777" w:rsidR="009E4BF9" w:rsidRDefault="009E4BF9" w:rsidP="001F07B2">
      <w:pPr>
        <w:pStyle w:val="ListParagraph"/>
        <w:rPr>
          <w:rFonts w:asciiTheme="minorHAnsi" w:hAnsiTheme="minorHAnsi" w:cstheme="minorHAnsi"/>
          <w:b/>
          <w:caps/>
        </w:rPr>
      </w:pPr>
    </w:p>
    <w:p w14:paraId="6ABB6F21" w14:textId="77777777" w:rsidR="009E4BF9" w:rsidRPr="008B7B6C" w:rsidRDefault="009E4BF9" w:rsidP="001F07B2">
      <w:pPr>
        <w:pStyle w:val="HelpTextRemove"/>
        <w:numPr>
          <w:ilvl w:val="0"/>
          <w:numId w:val="26"/>
        </w:numPr>
        <w:rPr>
          <w:rFonts w:asciiTheme="minorHAnsi" w:hAnsiTheme="minorHAnsi" w:cstheme="minorHAnsi"/>
          <w:b w:val="0"/>
        </w:rPr>
      </w:pPr>
      <w:r w:rsidRPr="000A12BF">
        <w:rPr>
          <w:rFonts w:asciiTheme="minorHAnsi" w:hAnsiTheme="minorHAnsi" w:cstheme="minorHAnsi"/>
          <w:b w:val="0"/>
          <w:caps w:val="0"/>
        </w:rPr>
        <w:t xml:space="preserve">Insert new </w:t>
      </w:r>
      <w:r>
        <w:rPr>
          <w:rFonts w:asciiTheme="minorHAnsi" w:hAnsiTheme="minorHAnsi" w:cstheme="minorHAnsi"/>
          <w:b w:val="0"/>
          <w:caps w:val="0"/>
        </w:rPr>
        <w:t>figure</w:t>
      </w:r>
      <w:r w:rsidRPr="000A12BF">
        <w:rPr>
          <w:rFonts w:asciiTheme="minorHAnsi" w:hAnsiTheme="minorHAnsi" w:cstheme="minorHAnsi"/>
          <w:b w:val="0"/>
          <w:caps w:val="0"/>
        </w:rPr>
        <w:t xml:space="preserve"> </w:t>
      </w:r>
      <w:r>
        <w:rPr>
          <w:rFonts w:asciiTheme="minorHAnsi" w:hAnsiTheme="minorHAnsi" w:cstheme="minorHAnsi"/>
          <w:b w:val="0"/>
          <w:caps w:val="0"/>
        </w:rPr>
        <w:t xml:space="preserve">labels and captions </w:t>
      </w:r>
      <w:r w:rsidRPr="000A12BF">
        <w:rPr>
          <w:rFonts w:asciiTheme="minorHAnsi" w:hAnsiTheme="minorHAnsi" w:cstheme="minorHAnsi"/>
          <w:b w:val="0"/>
          <w:caps w:val="0"/>
        </w:rPr>
        <w:t xml:space="preserve">through the </w:t>
      </w:r>
      <w:r>
        <w:rPr>
          <w:rFonts w:asciiTheme="minorHAnsi" w:hAnsiTheme="minorHAnsi" w:cstheme="minorHAnsi"/>
          <w:b w:val="0"/>
          <w:caps w:val="0"/>
        </w:rPr>
        <w:t>R</w:t>
      </w:r>
      <w:r w:rsidRPr="000A12BF">
        <w:rPr>
          <w:rFonts w:asciiTheme="minorHAnsi" w:hAnsiTheme="minorHAnsi" w:cstheme="minorHAnsi"/>
          <w:b w:val="0"/>
          <w:caps w:val="0"/>
        </w:rPr>
        <w:t>eferences tab</w:t>
      </w:r>
      <w:r>
        <w:rPr>
          <w:rFonts w:asciiTheme="minorHAnsi" w:hAnsiTheme="minorHAnsi" w:cstheme="minorHAnsi"/>
          <w:b w:val="0"/>
          <w:caps w:val="0"/>
        </w:rPr>
        <w:t xml:space="preserve"> or by right clicking an inserted image.</w:t>
      </w:r>
    </w:p>
    <w:p w14:paraId="33A33DB3" w14:textId="77777777" w:rsidR="009E4BF9" w:rsidRDefault="009E4BF9" w:rsidP="001F07B2">
      <w:pPr>
        <w:pStyle w:val="ListParagraph"/>
        <w:rPr>
          <w:rFonts w:asciiTheme="minorHAnsi" w:hAnsiTheme="minorHAnsi" w:cstheme="minorHAnsi"/>
          <w:b/>
          <w:caps/>
        </w:rPr>
      </w:pPr>
    </w:p>
    <w:p w14:paraId="1882C768" w14:textId="77777777" w:rsidR="009E4BF9" w:rsidRPr="008B7B6C" w:rsidRDefault="009E4BF9" w:rsidP="001F07B2">
      <w:pPr>
        <w:pStyle w:val="HelpTextRemove"/>
        <w:numPr>
          <w:ilvl w:val="0"/>
          <w:numId w:val="26"/>
        </w:numPr>
        <w:rPr>
          <w:rFonts w:asciiTheme="minorHAnsi" w:hAnsiTheme="minorHAnsi" w:cstheme="minorHAnsi"/>
          <w:b w:val="0"/>
        </w:rPr>
      </w:pPr>
      <w:r w:rsidRPr="000A12BF">
        <w:rPr>
          <w:rFonts w:asciiTheme="minorHAnsi" w:hAnsiTheme="minorHAnsi" w:cstheme="minorHAnsi"/>
          <w:b w:val="0"/>
          <w:caps w:val="0"/>
        </w:rPr>
        <w:t xml:space="preserve">Format </w:t>
      </w:r>
      <w:r>
        <w:rPr>
          <w:rFonts w:asciiTheme="minorHAnsi" w:hAnsiTheme="minorHAnsi" w:cstheme="minorHAnsi"/>
          <w:b w:val="0"/>
          <w:caps w:val="0"/>
        </w:rPr>
        <w:t>figure</w:t>
      </w:r>
      <w:r w:rsidRPr="000A12BF">
        <w:rPr>
          <w:rFonts w:asciiTheme="minorHAnsi" w:hAnsiTheme="minorHAnsi" w:cstheme="minorHAnsi"/>
          <w:b w:val="0"/>
          <w:caps w:val="0"/>
        </w:rPr>
        <w:t xml:space="preserve"> captions using the “</w:t>
      </w:r>
      <w:r>
        <w:rPr>
          <w:rFonts w:asciiTheme="minorHAnsi" w:hAnsiTheme="minorHAnsi" w:cstheme="minorHAnsi"/>
          <w:b w:val="0"/>
          <w:caps w:val="0"/>
        </w:rPr>
        <w:t>C</w:t>
      </w:r>
      <w:r w:rsidRPr="000A12BF">
        <w:rPr>
          <w:rFonts w:asciiTheme="minorHAnsi" w:hAnsiTheme="minorHAnsi" w:cstheme="minorHAnsi"/>
          <w:b w:val="0"/>
          <w:caps w:val="0"/>
        </w:rPr>
        <w:t>aption (</w:t>
      </w:r>
      <w:r>
        <w:rPr>
          <w:rFonts w:asciiTheme="minorHAnsi" w:hAnsiTheme="minorHAnsi" w:cstheme="minorHAnsi"/>
          <w:b w:val="0"/>
          <w:caps w:val="0"/>
        </w:rPr>
        <w:t>Figures</w:t>
      </w:r>
      <w:r w:rsidRPr="000A12BF">
        <w:rPr>
          <w:rFonts w:asciiTheme="minorHAnsi" w:hAnsiTheme="minorHAnsi" w:cstheme="minorHAnsi"/>
          <w:b w:val="0"/>
          <w:caps w:val="0"/>
        </w:rPr>
        <w:t xml:space="preserve">)” </w:t>
      </w:r>
      <w:r>
        <w:rPr>
          <w:rFonts w:asciiTheme="minorHAnsi" w:hAnsiTheme="minorHAnsi" w:cstheme="minorHAnsi"/>
          <w:b w:val="0"/>
          <w:caps w:val="0"/>
        </w:rPr>
        <w:t>S</w:t>
      </w:r>
      <w:r w:rsidRPr="000A12BF">
        <w:rPr>
          <w:rFonts w:asciiTheme="minorHAnsi" w:hAnsiTheme="minorHAnsi" w:cstheme="minorHAnsi"/>
          <w:b w:val="0"/>
          <w:caps w:val="0"/>
        </w:rPr>
        <w:t>tyle</w:t>
      </w:r>
      <w:r>
        <w:rPr>
          <w:rFonts w:asciiTheme="minorHAnsi" w:hAnsiTheme="minorHAnsi" w:cstheme="minorHAnsi"/>
          <w:b w:val="0"/>
          <w:caps w:val="0"/>
        </w:rPr>
        <w:t>.</w:t>
      </w:r>
    </w:p>
    <w:p w14:paraId="6C28B047" w14:textId="77777777" w:rsidR="009E4BF9" w:rsidRDefault="009E4BF9" w:rsidP="001F07B2">
      <w:pPr>
        <w:pStyle w:val="ListParagraph"/>
        <w:rPr>
          <w:rFonts w:asciiTheme="minorHAnsi" w:hAnsiTheme="minorHAnsi" w:cstheme="minorHAnsi"/>
          <w:b/>
          <w:caps/>
        </w:rPr>
      </w:pPr>
    </w:p>
    <w:p w14:paraId="6FFF8947" w14:textId="77777777" w:rsidR="009E4BF9" w:rsidRPr="001F4F69" w:rsidRDefault="009E4BF9" w:rsidP="001F07B2">
      <w:pPr>
        <w:pStyle w:val="ListParagraph"/>
        <w:numPr>
          <w:ilvl w:val="0"/>
          <w:numId w:val="26"/>
        </w:numPr>
        <w:rPr>
          <w:rFonts w:asciiTheme="minorHAnsi" w:hAnsiTheme="minorHAnsi" w:cstheme="minorHAnsi"/>
        </w:rPr>
      </w:pPr>
      <w:r w:rsidRPr="00F21637">
        <w:rPr>
          <w:rFonts w:asciiTheme="minorHAnsi" w:hAnsiTheme="minorHAnsi" w:cstheme="minorHAnsi"/>
        </w:rPr>
        <w:t>Use the “</w:t>
      </w:r>
      <w:r>
        <w:rPr>
          <w:rFonts w:asciiTheme="minorHAnsi" w:hAnsiTheme="minorHAnsi" w:cstheme="minorHAnsi"/>
        </w:rPr>
        <w:t>N</w:t>
      </w:r>
      <w:r w:rsidRPr="00F21637">
        <w:rPr>
          <w:rFonts w:asciiTheme="minorHAnsi" w:hAnsiTheme="minorHAnsi" w:cstheme="minorHAnsi"/>
        </w:rPr>
        <w:t xml:space="preserve">ormal” </w:t>
      </w:r>
      <w:r>
        <w:rPr>
          <w:rFonts w:asciiTheme="minorHAnsi" w:hAnsiTheme="minorHAnsi" w:cstheme="minorHAnsi"/>
        </w:rPr>
        <w:t>S</w:t>
      </w:r>
      <w:r w:rsidRPr="00F21637">
        <w:rPr>
          <w:rFonts w:asciiTheme="minorHAnsi" w:hAnsiTheme="minorHAnsi" w:cstheme="minorHAnsi"/>
        </w:rPr>
        <w:t>tyle to format the figures themselves</w:t>
      </w:r>
      <w:r>
        <w:rPr>
          <w:rFonts w:asciiTheme="minorHAnsi" w:hAnsiTheme="minorHAnsi" w:cstheme="minorHAnsi"/>
        </w:rPr>
        <w:t xml:space="preserve">. </w:t>
      </w:r>
    </w:p>
    <w:p w14:paraId="394261CE" w14:textId="77777777" w:rsidR="009E4BF9" w:rsidRDefault="009E4BF9">
      <w:pPr>
        <w:pStyle w:val="CommentText"/>
      </w:pPr>
    </w:p>
  </w:comment>
  <w:comment w:id="74" w:author="Annabelle Grace Aymond" w:date="2020-10-12T14:40:00Z" w:initials="AGA">
    <w:p w14:paraId="42AEDCCD" w14:textId="77777777" w:rsidR="009E4BF9" w:rsidRPr="000A12BF" w:rsidRDefault="009E4BF9" w:rsidP="001F07B2">
      <w:pPr>
        <w:pStyle w:val="HelpTextRemove"/>
        <w:rPr>
          <w:rFonts w:asciiTheme="minorHAnsi" w:hAnsiTheme="minorHAnsi" w:cstheme="minorHAnsi"/>
          <w:caps w:val="0"/>
        </w:rPr>
      </w:pPr>
      <w:r>
        <w:rPr>
          <w:rStyle w:val="CommentReference"/>
        </w:rPr>
        <w:annotationRef/>
      </w:r>
      <w:r>
        <w:rPr>
          <w:rFonts w:asciiTheme="minorHAnsi" w:hAnsiTheme="minorHAnsi" w:cstheme="minorHAnsi"/>
          <w:caps w:val="0"/>
        </w:rPr>
        <w:t>THIRD</w:t>
      </w:r>
      <w:r w:rsidRPr="000A12BF">
        <w:rPr>
          <w:rFonts w:asciiTheme="minorHAnsi" w:hAnsiTheme="minorHAnsi" w:cstheme="minorHAnsi"/>
          <w:caps w:val="0"/>
        </w:rPr>
        <w:t xml:space="preserve"> </w:t>
      </w:r>
      <w:r>
        <w:rPr>
          <w:rFonts w:asciiTheme="minorHAnsi" w:hAnsiTheme="minorHAnsi" w:cstheme="minorHAnsi"/>
          <w:caps w:val="0"/>
        </w:rPr>
        <w:t>MANUSCRIPT</w:t>
      </w:r>
    </w:p>
    <w:p w14:paraId="49596A75" w14:textId="77777777" w:rsidR="009E4BF9" w:rsidRPr="000A12BF" w:rsidRDefault="009E4BF9" w:rsidP="001F07B2">
      <w:pPr>
        <w:pStyle w:val="HelpTextRemove"/>
        <w:rPr>
          <w:rFonts w:asciiTheme="minorHAnsi" w:hAnsiTheme="minorHAnsi" w:cstheme="minorHAnsi"/>
          <w:caps w:val="0"/>
        </w:rPr>
      </w:pPr>
    </w:p>
    <w:p w14:paraId="0655D702" w14:textId="77777777" w:rsidR="009E4BF9" w:rsidRDefault="009E4BF9" w:rsidP="001F07B2">
      <w:pPr>
        <w:pStyle w:val="HelpTextRemove"/>
        <w:rPr>
          <w:rFonts w:asciiTheme="minorHAnsi" w:hAnsiTheme="minorHAnsi" w:cstheme="minorHAnsi"/>
          <w:b w:val="0"/>
          <w:caps w:val="0"/>
        </w:rPr>
      </w:pPr>
      <w:r w:rsidRPr="000A12BF">
        <w:rPr>
          <w:rFonts w:asciiTheme="minorHAnsi" w:hAnsiTheme="minorHAnsi" w:cstheme="minorHAnsi"/>
          <w:caps w:val="0"/>
        </w:rPr>
        <w:t>PAGE INSTRUCTIONS:</w:t>
      </w:r>
    </w:p>
    <w:p w14:paraId="26262CAA" w14:textId="77777777" w:rsidR="009E4BF9" w:rsidRDefault="009E4BF9" w:rsidP="001F07B2">
      <w:pPr>
        <w:pStyle w:val="HelpTextRemove"/>
        <w:rPr>
          <w:rFonts w:asciiTheme="minorHAnsi" w:hAnsiTheme="minorHAnsi" w:cstheme="minorHAnsi"/>
          <w:b w:val="0"/>
          <w:caps w:val="0"/>
        </w:rPr>
      </w:pPr>
    </w:p>
    <w:p w14:paraId="218C2D6F" w14:textId="77777777" w:rsidR="009E4BF9" w:rsidRPr="000A12BF" w:rsidRDefault="009E4BF9" w:rsidP="001F07B2">
      <w:pPr>
        <w:pStyle w:val="HelpTextRemove"/>
        <w:numPr>
          <w:ilvl w:val="0"/>
          <w:numId w:val="27"/>
        </w:numPr>
        <w:rPr>
          <w:rFonts w:asciiTheme="minorHAnsi" w:hAnsiTheme="minorHAnsi" w:cstheme="minorHAnsi"/>
          <w:b w:val="0"/>
        </w:rPr>
      </w:pPr>
      <w:r w:rsidRPr="000A12BF">
        <w:rPr>
          <w:rFonts w:asciiTheme="minorHAnsi" w:hAnsiTheme="minorHAnsi" w:cstheme="minorHAnsi"/>
          <w:b w:val="0"/>
          <w:caps w:val="0"/>
        </w:rPr>
        <w:t xml:space="preserve">Modify the sample formatted </w:t>
      </w:r>
      <w:r>
        <w:rPr>
          <w:rFonts w:asciiTheme="minorHAnsi" w:hAnsiTheme="minorHAnsi" w:cstheme="minorHAnsi"/>
          <w:b w:val="0"/>
          <w:caps w:val="0"/>
        </w:rPr>
        <w:t>manuscript</w:t>
      </w:r>
      <w:r w:rsidRPr="000A12BF">
        <w:rPr>
          <w:rFonts w:asciiTheme="minorHAnsi" w:hAnsiTheme="minorHAnsi" w:cstheme="minorHAnsi"/>
          <w:b w:val="0"/>
          <w:caps w:val="0"/>
        </w:rPr>
        <w:t xml:space="preserve">. </w:t>
      </w:r>
    </w:p>
    <w:p w14:paraId="19B7AD3B" w14:textId="77777777" w:rsidR="009E4BF9" w:rsidRDefault="009E4BF9" w:rsidP="001F07B2">
      <w:pPr>
        <w:pStyle w:val="HelpTextRemove"/>
        <w:rPr>
          <w:rFonts w:asciiTheme="minorHAnsi" w:hAnsiTheme="minorHAnsi" w:cstheme="minorHAnsi"/>
          <w:b w:val="0"/>
        </w:rPr>
      </w:pPr>
    </w:p>
    <w:p w14:paraId="367D62DC" w14:textId="77777777" w:rsidR="009E4BF9" w:rsidRPr="00306D8A" w:rsidRDefault="009E4BF9" w:rsidP="001F07B2">
      <w:pPr>
        <w:pStyle w:val="CommentText"/>
        <w:numPr>
          <w:ilvl w:val="0"/>
          <w:numId w:val="27"/>
        </w:numPr>
        <w:rPr>
          <w:rFonts w:asciiTheme="minorHAnsi" w:hAnsiTheme="minorHAnsi" w:cstheme="minorHAnsi"/>
        </w:rPr>
      </w:pPr>
      <w:r>
        <w:rPr>
          <w:rFonts w:asciiTheme="minorHAnsi" w:hAnsiTheme="minorHAnsi" w:cstheme="minorHAnsi"/>
        </w:rPr>
        <w:t xml:space="preserve">Type in the manuscript title heading. Format the heading using the “Heading 2” Style. Use of the built-in numbering is required. </w:t>
      </w:r>
    </w:p>
    <w:p w14:paraId="03467522" w14:textId="77777777" w:rsidR="009E4BF9" w:rsidRPr="004330C6" w:rsidRDefault="009E4BF9" w:rsidP="001F07B2">
      <w:pPr>
        <w:pStyle w:val="CommentText"/>
        <w:rPr>
          <w:rFonts w:asciiTheme="minorHAnsi" w:hAnsiTheme="minorHAnsi" w:cstheme="minorHAnsi"/>
        </w:rPr>
      </w:pPr>
    </w:p>
    <w:p w14:paraId="41083959" w14:textId="77777777" w:rsidR="009E4BF9" w:rsidRPr="001F07B2" w:rsidRDefault="009E4BF9" w:rsidP="001F07B2">
      <w:pPr>
        <w:pStyle w:val="HelpTextRemove"/>
        <w:numPr>
          <w:ilvl w:val="0"/>
          <w:numId w:val="27"/>
        </w:numPr>
        <w:rPr>
          <w:rFonts w:asciiTheme="minorHAnsi" w:hAnsiTheme="minorHAnsi" w:cstheme="minorHAnsi"/>
          <w:b w:val="0"/>
        </w:rPr>
      </w:pPr>
      <w:r w:rsidRPr="002B4816">
        <w:rPr>
          <w:rFonts w:asciiTheme="minorHAnsi" w:hAnsiTheme="minorHAnsi" w:cstheme="minorHAnsi"/>
          <w:b w:val="0"/>
          <w:caps w:val="0"/>
        </w:rPr>
        <w:t>Format paragraphs using the “</w:t>
      </w:r>
      <w:r>
        <w:rPr>
          <w:rFonts w:asciiTheme="minorHAnsi" w:hAnsiTheme="minorHAnsi" w:cstheme="minorHAnsi"/>
          <w:b w:val="0"/>
          <w:caps w:val="0"/>
        </w:rPr>
        <w:t>B</w:t>
      </w:r>
      <w:r w:rsidRPr="002B4816">
        <w:rPr>
          <w:rFonts w:asciiTheme="minorHAnsi" w:hAnsiTheme="minorHAnsi" w:cstheme="minorHAnsi"/>
          <w:b w:val="0"/>
          <w:caps w:val="0"/>
        </w:rPr>
        <w:t xml:space="preserve">ody </w:t>
      </w:r>
      <w:r>
        <w:rPr>
          <w:rFonts w:asciiTheme="minorHAnsi" w:hAnsiTheme="minorHAnsi" w:cstheme="minorHAnsi"/>
          <w:b w:val="0"/>
          <w:caps w:val="0"/>
        </w:rPr>
        <w:t>P</w:t>
      </w:r>
      <w:r w:rsidRPr="002B4816">
        <w:rPr>
          <w:rFonts w:asciiTheme="minorHAnsi" w:hAnsiTheme="minorHAnsi" w:cstheme="minorHAnsi"/>
          <w:b w:val="0"/>
          <w:caps w:val="0"/>
        </w:rPr>
        <w:t>aragraph (</w:t>
      </w:r>
      <w:r>
        <w:rPr>
          <w:rFonts w:asciiTheme="minorHAnsi" w:hAnsiTheme="minorHAnsi" w:cstheme="minorHAnsi"/>
          <w:b w:val="0"/>
          <w:caps w:val="0"/>
        </w:rPr>
        <w:t>I</w:t>
      </w:r>
      <w:r w:rsidRPr="002B4816">
        <w:rPr>
          <w:rFonts w:asciiTheme="minorHAnsi" w:hAnsiTheme="minorHAnsi" w:cstheme="minorHAnsi"/>
          <w:b w:val="0"/>
          <w:caps w:val="0"/>
        </w:rPr>
        <w:t xml:space="preserve">ndent)” </w:t>
      </w:r>
      <w:r>
        <w:rPr>
          <w:rFonts w:asciiTheme="minorHAnsi" w:hAnsiTheme="minorHAnsi" w:cstheme="minorHAnsi"/>
          <w:b w:val="0"/>
          <w:caps w:val="0"/>
        </w:rPr>
        <w:t>S</w:t>
      </w:r>
      <w:r w:rsidRPr="002B4816">
        <w:rPr>
          <w:rFonts w:asciiTheme="minorHAnsi" w:hAnsiTheme="minorHAnsi" w:cstheme="minorHAnsi"/>
          <w:b w:val="0"/>
          <w:caps w:val="0"/>
        </w:rPr>
        <w:t>tyle.</w:t>
      </w:r>
    </w:p>
    <w:p w14:paraId="738CD450" w14:textId="77777777" w:rsidR="009E4BF9" w:rsidRDefault="009E4BF9" w:rsidP="001F07B2">
      <w:pPr>
        <w:pStyle w:val="ListParagraph"/>
        <w:rPr>
          <w:rFonts w:asciiTheme="minorHAnsi" w:hAnsiTheme="minorHAnsi" w:cstheme="minorHAnsi"/>
          <w:b/>
        </w:rPr>
      </w:pPr>
    </w:p>
    <w:p w14:paraId="7CB9EEC1" w14:textId="77777777" w:rsidR="009E4BF9" w:rsidRPr="002B4816" w:rsidRDefault="009E4BF9" w:rsidP="001F07B2">
      <w:pPr>
        <w:pStyle w:val="HelpTextRemove"/>
        <w:numPr>
          <w:ilvl w:val="0"/>
          <w:numId w:val="27"/>
        </w:numPr>
        <w:rPr>
          <w:rFonts w:asciiTheme="minorHAnsi" w:hAnsiTheme="minorHAnsi" w:cstheme="minorHAnsi"/>
          <w:b w:val="0"/>
        </w:rPr>
      </w:pPr>
      <w:r w:rsidRPr="002B4816">
        <w:rPr>
          <w:rFonts w:asciiTheme="minorHAnsi" w:hAnsiTheme="minorHAnsi" w:cstheme="minorHAnsi"/>
          <w:b w:val="0"/>
          <w:caps w:val="0"/>
        </w:rPr>
        <w:t>Format first-order subheadings using the “</w:t>
      </w:r>
      <w:r>
        <w:rPr>
          <w:rFonts w:asciiTheme="minorHAnsi" w:hAnsiTheme="minorHAnsi" w:cstheme="minorHAnsi"/>
          <w:b w:val="0"/>
          <w:caps w:val="0"/>
        </w:rPr>
        <w:t>He</w:t>
      </w:r>
      <w:r w:rsidRPr="002B4816">
        <w:rPr>
          <w:rFonts w:asciiTheme="minorHAnsi" w:hAnsiTheme="minorHAnsi" w:cstheme="minorHAnsi"/>
          <w:b w:val="0"/>
          <w:caps w:val="0"/>
        </w:rPr>
        <w:t xml:space="preserve">ading 3” </w:t>
      </w:r>
      <w:r>
        <w:rPr>
          <w:rFonts w:asciiTheme="minorHAnsi" w:hAnsiTheme="minorHAnsi" w:cstheme="minorHAnsi"/>
          <w:b w:val="0"/>
          <w:caps w:val="0"/>
        </w:rPr>
        <w:t>S</w:t>
      </w:r>
      <w:r w:rsidRPr="002B4816">
        <w:rPr>
          <w:rFonts w:asciiTheme="minorHAnsi" w:hAnsiTheme="minorHAnsi" w:cstheme="minorHAnsi"/>
          <w:b w:val="0"/>
          <w:caps w:val="0"/>
        </w:rPr>
        <w:t xml:space="preserve">tyle. </w:t>
      </w:r>
    </w:p>
    <w:p w14:paraId="04095F53" w14:textId="77777777" w:rsidR="009E4BF9" w:rsidRDefault="009E4BF9" w:rsidP="001F07B2">
      <w:pPr>
        <w:pStyle w:val="ListParagraph"/>
        <w:rPr>
          <w:rFonts w:asciiTheme="minorHAnsi" w:hAnsiTheme="minorHAnsi" w:cstheme="minorHAnsi"/>
          <w:b/>
          <w:caps/>
        </w:rPr>
      </w:pPr>
    </w:p>
    <w:p w14:paraId="769A9458" w14:textId="77777777" w:rsidR="009E4BF9" w:rsidRPr="001F07B2" w:rsidRDefault="009E4BF9" w:rsidP="001F07B2">
      <w:pPr>
        <w:pStyle w:val="HelpTextRemove"/>
        <w:numPr>
          <w:ilvl w:val="0"/>
          <w:numId w:val="27"/>
        </w:numPr>
        <w:rPr>
          <w:rFonts w:asciiTheme="minorHAnsi" w:hAnsiTheme="minorHAnsi" w:cstheme="minorHAnsi"/>
          <w:b w:val="0"/>
        </w:rPr>
      </w:pPr>
      <w:r w:rsidRPr="002B4816">
        <w:rPr>
          <w:rFonts w:asciiTheme="minorHAnsi" w:hAnsiTheme="minorHAnsi" w:cstheme="minorHAnsi"/>
          <w:b w:val="0"/>
          <w:caps w:val="0"/>
        </w:rPr>
        <w:t>Format second-order subheadings using the “</w:t>
      </w:r>
      <w:r>
        <w:rPr>
          <w:rFonts w:asciiTheme="minorHAnsi" w:hAnsiTheme="minorHAnsi" w:cstheme="minorHAnsi"/>
          <w:b w:val="0"/>
          <w:caps w:val="0"/>
        </w:rPr>
        <w:t>H</w:t>
      </w:r>
      <w:r w:rsidRPr="002B4816">
        <w:rPr>
          <w:rFonts w:asciiTheme="minorHAnsi" w:hAnsiTheme="minorHAnsi" w:cstheme="minorHAnsi"/>
          <w:b w:val="0"/>
          <w:caps w:val="0"/>
        </w:rPr>
        <w:t xml:space="preserve">eading 4” </w:t>
      </w:r>
      <w:r>
        <w:rPr>
          <w:rFonts w:asciiTheme="minorHAnsi" w:hAnsiTheme="minorHAnsi" w:cstheme="minorHAnsi"/>
          <w:b w:val="0"/>
          <w:caps w:val="0"/>
        </w:rPr>
        <w:t>S</w:t>
      </w:r>
      <w:r w:rsidRPr="002B4816">
        <w:rPr>
          <w:rFonts w:asciiTheme="minorHAnsi" w:hAnsiTheme="minorHAnsi" w:cstheme="minorHAnsi"/>
          <w:b w:val="0"/>
          <w:caps w:val="0"/>
        </w:rPr>
        <w:t xml:space="preserve">tyle. </w:t>
      </w:r>
    </w:p>
    <w:p w14:paraId="2339DFB8" w14:textId="77777777" w:rsidR="009E4BF9" w:rsidRPr="000A12BF" w:rsidRDefault="009E4BF9" w:rsidP="001F07B2">
      <w:pPr>
        <w:pStyle w:val="HelpTextRemove"/>
        <w:jc w:val="left"/>
        <w:rPr>
          <w:rFonts w:asciiTheme="minorHAnsi" w:hAnsiTheme="minorHAnsi" w:cstheme="minorHAnsi"/>
          <w:b w:val="0"/>
        </w:rPr>
      </w:pPr>
    </w:p>
    <w:p w14:paraId="7E48511C" w14:textId="77777777" w:rsidR="009E4BF9" w:rsidRDefault="009E4BF9">
      <w:pPr>
        <w:pStyle w:val="CommentText"/>
      </w:pPr>
    </w:p>
  </w:comment>
  <w:comment w:id="92" w:author="Annabelle Grace Aymond" w:date="2020-10-12T11:12:00Z" w:initials="AGA">
    <w:p w14:paraId="375C9303" w14:textId="77777777" w:rsidR="009E4BF9" w:rsidRPr="000A12BF" w:rsidRDefault="009E4BF9" w:rsidP="006B51AA">
      <w:pPr>
        <w:pStyle w:val="HelpTextRemove"/>
        <w:jc w:val="left"/>
        <w:rPr>
          <w:rFonts w:asciiTheme="minorHAnsi" w:hAnsiTheme="minorHAnsi" w:cstheme="minorHAnsi"/>
          <w:caps w:val="0"/>
        </w:rPr>
      </w:pPr>
      <w:r>
        <w:rPr>
          <w:rStyle w:val="CommentReference"/>
        </w:rPr>
        <w:annotationRef/>
      </w:r>
      <w:r>
        <w:rPr>
          <w:rFonts w:asciiTheme="minorHAnsi" w:hAnsiTheme="minorHAnsi" w:cstheme="minorHAnsi"/>
          <w:caps w:val="0"/>
        </w:rPr>
        <w:t>APPENDIX</w:t>
      </w:r>
    </w:p>
    <w:p w14:paraId="7580AD08" w14:textId="77777777" w:rsidR="009E4BF9" w:rsidRPr="000A12BF" w:rsidRDefault="009E4BF9" w:rsidP="006B51AA">
      <w:pPr>
        <w:pStyle w:val="HelpTextRemove"/>
        <w:rPr>
          <w:rFonts w:asciiTheme="minorHAnsi" w:hAnsiTheme="minorHAnsi" w:cstheme="minorHAnsi"/>
          <w:caps w:val="0"/>
        </w:rPr>
      </w:pPr>
    </w:p>
    <w:p w14:paraId="647B0F07" w14:textId="77777777" w:rsidR="009E4BF9" w:rsidRDefault="009E4BF9" w:rsidP="006B51AA">
      <w:pPr>
        <w:pStyle w:val="HelpTextRemove"/>
        <w:rPr>
          <w:rFonts w:asciiTheme="minorHAnsi" w:hAnsiTheme="minorHAnsi" w:cstheme="minorHAnsi"/>
          <w:b w:val="0"/>
          <w:caps w:val="0"/>
        </w:rPr>
      </w:pPr>
      <w:r w:rsidRPr="000A12BF">
        <w:rPr>
          <w:rFonts w:asciiTheme="minorHAnsi" w:hAnsiTheme="minorHAnsi" w:cstheme="minorHAnsi"/>
          <w:caps w:val="0"/>
        </w:rPr>
        <w:t>PAGE INSTRUCTIONS:</w:t>
      </w:r>
    </w:p>
    <w:p w14:paraId="5FFC7AF3" w14:textId="77777777" w:rsidR="009E4BF9" w:rsidRDefault="009E4BF9" w:rsidP="006B51AA">
      <w:pPr>
        <w:pStyle w:val="HelpTextRemove"/>
        <w:rPr>
          <w:rFonts w:asciiTheme="minorHAnsi" w:hAnsiTheme="minorHAnsi" w:cstheme="minorHAnsi"/>
          <w:b w:val="0"/>
          <w:caps w:val="0"/>
        </w:rPr>
      </w:pPr>
    </w:p>
    <w:p w14:paraId="74059C55" w14:textId="77777777" w:rsidR="009E4BF9" w:rsidRPr="007F5816" w:rsidRDefault="009E4BF9" w:rsidP="006B51AA">
      <w:pPr>
        <w:pStyle w:val="HelpTextRemove"/>
        <w:numPr>
          <w:ilvl w:val="0"/>
          <w:numId w:val="23"/>
        </w:numPr>
        <w:rPr>
          <w:rFonts w:asciiTheme="minorHAnsi" w:hAnsiTheme="minorHAnsi" w:cstheme="minorHAnsi"/>
          <w:b w:val="0"/>
        </w:rPr>
      </w:pPr>
      <w:r w:rsidRPr="000A12BF">
        <w:rPr>
          <w:rFonts w:asciiTheme="minorHAnsi" w:hAnsiTheme="minorHAnsi" w:cstheme="minorHAnsi"/>
          <w:b w:val="0"/>
          <w:caps w:val="0"/>
        </w:rPr>
        <w:t xml:space="preserve">Modify the sample formatted </w:t>
      </w:r>
      <w:r>
        <w:rPr>
          <w:rFonts w:asciiTheme="minorHAnsi" w:hAnsiTheme="minorHAnsi" w:cstheme="minorHAnsi"/>
          <w:b w:val="0"/>
          <w:caps w:val="0"/>
        </w:rPr>
        <w:t>A</w:t>
      </w:r>
      <w:r w:rsidRPr="007F5816">
        <w:rPr>
          <w:rFonts w:asciiTheme="minorHAnsi" w:hAnsiTheme="minorHAnsi" w:cstheme="minorHAnsi"/>
          <w:b w:val="0"/>
          <w:caps w:val="0"/>
        </w:rPr>
        <w:t xml:space="preserve">ppendix or remove the entire section. </w:t>
      </w:r>
    </w:p>
    <w:p w14:paraId="164B63D7" w14:textId="77777777" w:rsidR="009E4BF9" w:rsidRDefault="009E4BF9" w:rsidP="006B51AA">
      <w:pPr>
        <w:pStyle w:val="HelpTextRemove"/>
        <w:jc w:val="left"/>
        <w:rPr>
          <w:rFonts w:asciiTheme="minorHAnsi" w:hAnsiTheme="minorHAnsi" w:cstheme="minorHAnsi"/>
          <w:b w:val="0"/>
        </w:rPr>
      </w:pPr>
    </w:p>
    <w:p w14:paraId="6541E56D" w14:textId="77777777" w:rsidR="009E4BF9" w:rsidRPr="00306D8A" w:rsidRDefault="009E4BF9" w:rsidP="006B51AA">
      <w:pPr>
        <w:pStyle w:val="CommentText"/>
        <w:numPr>
          <w:ilvl w:val="0"/>
          <w:numId w:val="23"/>
        </w:numPr>
        <w:rPr>
          <w:rFonts w:asciiTheme="minorHAnsi" w:hAnsiTheme="minorHAnsi" w:cstheme="minorHAnsi"/>
        </w:rPr>
      </w:pPr>
      <w:r>
        <w:rPr>
          <w:rFonts w:asciiTheme="minorHAnsi" w:hAnsiTheme="minorHAnsi" w:cstheme="minorHAnsi"/>
        </w:rPr>
        <w:t>Type in the title of your Appendix after “APPENDIX:”. Format the heading using the “Heading 1” Style. If you have multiple Appendices, use Appendix A, B, C, etc. to label subsequent Appendix sections.</w:t>
      </w:r>
    </w:p>
    <w:p w14:paraId="2C0B7AE3" w14:textId="77777777" w:rsidR="009E4BF9" w:rsidRPr="004330C6" w:rsidRDefault="009E4BF9" w:rsidP="006B51AA">
      <w:pPr>
        <w:pStyle w:val="CommentText"/>
        <w:rPr>
          <w:rFonts w:asciiTheme="minorHAnsi" w:hAnsiTheme="minorHAnsi" w:cstheme="minorHAnsi"/>
        </w:rPr>
      </w:pPr>
    </w:p>
    <w:p w14:paraId="4F762CB5" w14:textId="77777777" w:rsidR="009E4BF9" w:rsidRDefault="009E4BF9" w:rsidP="006B51AA">
      <w:pPr>
        <w:pStyle w:val="HelpTextRemove"/>
        <w:numPr>
          <w:ilvl w:val="0"/>
          <w:numId w:val="23"/>
        </w:numPr>
        <w:jc w:val="left"/>
        <w:rPr>
          <w:rFonts w:asciiTheme="minorHAnsi" w:hAnsiTheme="minorHAnsi" w:cstheme="minorHAnsi"/>
          <w:b w:val="0"/>
          <w:caps w:val="0"/>
        </w:rPr>
      </w:pPr>
      <w:r w:rsidRPr="002B4816">
        <w:rPr>
          <w:rFonts w:asciiTheme="minorHAnsi" w:hAnsiTheme="minorHAnsi" w:cstheme="minorHAnsi"/>
          <w:b w:val="0"/>
          <w:caps w:val="0"/>
        </w:rPr>
        <w:t>Format paragraphs using the “</w:t>
      </w:r>
      <w:r>
        <w:rPr>
          <w:rFonts w:asciiTheme="minorHAnsi" w:hAnsiTheme="minorHAnsi" w:cstheme="minorHAnsi"/>
          <w:b w:val="0"/>
          <w:caps w:val="0"/>
        </w:rPr>
        <w:t>B</w:t>
      </w:r>
      <w:r w:rsidRPr="002B4816">
        <w:rPr>
          <w:rFonts w:asciiTheme="minorHAnsi" w:hAnsiTheme="minorHAnsi" w:cstheme="minorHAnsi"/>
          <w:b w:val="0"/>
          <w:caps w:val="0"/>
        </w:rPr>
        <w:t xml:space="preserve">ody </w:t>
      </w:r>
      <w:r>
        <w:rPr>
          <w:rFonts w:asciiTheme="minorHAnsi" w:hAnsiTheme="minorHAnsi" w:cstheme="minorHAnsi"/>
          <w:b w:val="0"/>
          <w:caps w:val="0"/>
        </w:rPr>
        <w:t>P</w:t>
      </w:r>
      <w:r w:rsidRPr="002B4816">
        <w:rPr>
          <w:rFonts w:asciiTheme="minorHAnsi" w:hAnsiTheme="minorHAnsi" w:cstheme="minorHAnsi"/>
          <w:b w:val="0"/>
          <w:caps w:val="0"/>
        </w:rPr>
        <w:t>aragraph (</w:t>
      </w:r>
      <w:r>
        <w:rPr>
          <w:rFonts w:asciiTheme="minorHAnsi" w:hAnsiTheme="minorHAnsi" w:cstheme="minorHAnsi"/>
          <w:b w:val="0"/>
          <w:caps w:val="0"/>
        </w:rPr>
        <w:t>I</w:t>
      </w:r>
      <w:r w:rsidRPr="002B4816">
        <w:rPr>
          <w:rFonts w:asciiTheme="minorHAnsi" w:hAnsiTheme="minorHAnsi" w:cstheme="minorHAnsi"/>
          <w:b w:val="0"/>
          <w:caps w:val="0"/>
        </w:rPr>
        <w:t xml:space="preserve">ndent)” </w:t>
      </w:r>
      <w:r>
        <w:rPr>
          <w:rFonts w:asciiTheme="minorHAnsi" w:hAnsiTheme="minorHAnsi" w:cstheme="minorHAnsi"/>
          <w:b w:val="0"/>
          <w:caps w:val="0"/>
        </w:rPr>
        <w:t>S</w:t>
      </w:r>
      <w:r w:rsidRPr="002B4816">
        <w:rPr>
          <w:rFonts w:asciiTheme="minorHAnsi" w:hAnsiTheme="minorHAnsi" w:cstheme="minorHAnsi"/>
          <w:b w:val="0"/>
          <w:caps w:val="0"/>
        </w:rPr>
        <w:t>tyle</w:t>
      </w:r>
      <w:r>
        <w:rPr>
          <w:rFonts w:asciiTheme="minorHAnsi" w:hAnsiTheme="minorHAnsi" w:cstheme="minorHAnsi"/>
          <w:b w:val="0"/>
          <w:caps w:val="0"/>
        </w:rPr>
        <w:t xml:space="preserve"> or “Body Paragraph (No Indent)” Style.</w:t>
      </w:r>
    </w:p>
    <w:p w14:paraId="039DF838" w14:textId="77777777" w:rsidR="009E4BF9" w:rsidRPr="007F5816" w:rsidRDefault="009E4BF9" w:rsidP="006B51AA">
      <w:pPr>
        <w:pStyle w:val="HelpTextRemove"/>
        <w:jc w:val="left"/>
        <w:rPr>
          <w:rFonts w:asciiTheme="minorHAnsi" w:hAnsiTheme="minorHAnsi" w:cstheme="minorHAnsi"/>
          <w:b w:val="0"/>
        </w:rPr>
      </w:pPr>
    </w:p>
    <w:p w14:paraId="5E48355D" w14:textId="77777777" w:rsidR="009E4BF9" w:rsidRPr="00F739A5" w:rsidRDefault="009E4BF9" w:rsidP="006B51AA">
      <w:pPr>
        <w:pStyle w:val="HelpTextRemove"/>
        <w:numPr>
          <w:ilvl w:val="0"/>
          <w:numId w:val="23"/>
        </w:numPr>
        <w:rPr>
          <w:rFonts w:asciiTheme="minorHAnsi" w:hAnsiTheme="minorHAnsi" w:cstheme="minorHAnsi"/>
          <w:b w:val="0"/>
        </w:rPr>
      </w:pPr>
      <w:r w:rsidRPr="007F5816">
        <w:rPr>
          <w:rFonts w:asciiTheme="minorHAnsi" w:hAnsiTheme="minorHAnsi" w:cstheme="minorHAnsi"/>
          <w:b w:val="0"/>
          <w:caps w:val="0"/>
        </w:rPr>
        <w:t>This sample</w:t>
      </w:r>
      <w:r w:rsidRPr="007F5816">
        <w:rPr>
          <w:rFonts w:asciiTheme="minorHAnsi" w:hAnsiTheme="minorHAnsi" w:cstheme="minorHAnsi"/>
          <w:b w:val="0"/>
        </w:rPr>
        <w:t xml:space="preserve"> </w:t>
      </w:r>
      <w:r w:rsidRPr="007F5816">
        <w:rPr>
          <w:rFonts w:asciiTheme="minorHAnsi" w:hAnsiTheme="minorHAnsi" w:cstheme="minorHAnsi"/>
          <w:b w:val="0"/>
          <w:caps w:val="0"/>
        </w:rPr>
        <w:t xml:space="preserve">includes example figures with proper caption labelling and numbering. </w:t>
      </w:r>
    </w:p>
    <w:p w14:paraId="13341365" w14:textId="77777777" w:rsidR="009E4BF9" w:rsidRDefault="009E4BF9" w:rsidP="006B51AA">
      <w:pPr>
        <w:pStyle w:val="ListParagraph"/>
        <w:rPr>
          <w:rFonts w:asciiTheme="minorHAnsi" w:hAnsiTheme="minorHAnsi" w:cstheme="minorHAnsi"/>
          <w:b/>
          <w:caps/>
        </w:rPr>
      </w:pPr>
    </w:p>
    <w:p w14:paraId="4FD8BEAA" w14:textId="77777777" w:rsidR="009E4BF9" w:rsidRPr="008B7B6C" w:rsidRDefault="009E4BF9" w:rsidP="006B51AA">
      <w:pPr>
        <w:pStyle w:val="HelpTextRemove"/>
        <w:numPr>
          <w:ilvl w:val="0"/>
          <w:numId w:val="23"/>
        </w:numPr>
        <w:rPr>
          <w:rFonts w:asciiTheme="minorHAnsi" w:hAnsiTheme="minorHAnsi" w:cstheme="minorHAnsi"/>
          <w:b w:val="0"/>
        </w:rPr>
      </w:pPr>
      <w:r>
        <w:rPr>
          <w:rFonts w:asciiTheme="minorHAnsi" w:hAnsiTheme="minorHAnsi" w:cstheme="minorHAnsi"/>
          <w:b w:val="0"/>
          <w:caps w:val="0"/>
        </w:rPr>
        <w:t>To automatically update figure numbering, r</w:t>
      </w:r>
      <w:r w:rsidRPr="000A12BF">
        <w:rPr>
          <w:rFonts w:asciiTheme="minorHAnsi" w:hAnsiTheme="minorHAnsi" w:cstheme="minorHAnsi"/>
          <w:b w:val="0"/>
          <w:caps w:val="0"/>
        </w:rPr>
        <w:t xml:space="preserve">ight click </w:t>
      </w:r>
      <w:r>
        <w:rPr>
          <w:rFonts w:asciiTheme="minorHAnsi" w:hAnsiTheme="minorHAnsi" w:cstheme="minorHAnsi"/>
          <w:b w:val="0"/>
          <w:caps w:val="0"/>
        </w:rPr>
        <w:t>on the number in the label itself. Select “Update Field”.</w:t>
      </w:r>
    </w:p>
    <w:p w14:paraId="491769B5" w14:textId="77777777" w:rsidR="009E4BF9" w:rsidRDefault="009E4BF9" w:rsidP="006B51AA">
      <w:pPr>
        <w:pStyle w:val="ListParagraph"/>
        <w:rPr>
          <w:rFonts w:asciiTheme="minorHAnsi" w:hAnsiTheme="minorHAnsi" w:cstheme="minorHAnsi"/>
          <w:b/>
          <w:caps/>
        </w:rPr>
      </w:pPr>
    </w:p>
    <w:p w14:paraId="223F1873" w14:textId="77777777" w:rsidR="009E4BF9" w:rsidRPr="008B7B6C" w:rsidRDefault="009E4BF9" w:rsidP="006B51AA">
      <w:pPr>
        <w:pStyle w:val="HelpTextRemove"/>
        <w:numPr>
          <w:ilvl w:val="0"/>
          <w:numId w:val="23"/>
        </w:numPr>
        <w:rPr>
          <w:rFonts w:asciiTheme="minorHAnsi" w:hAnsiTheme="minorHAnsi" w:cstheme="minorHAnsi"/>
          <w:b w:val="0"/>
        </w:rPr>
      </w:pPr>
      <w:r w:rsidRPr="000A12BF">
        <w:rPr>
          <w:rFonts w:asciiTheme="minorHAnsi" w:hAnsiTheme="minorHAnsi" w:cstheme="minorHAnsi"/>
          <w:b w:val="0"/>
          <w:caps w:val="0"/>
        </w:rPr>
        <w:t xml:space="preserve">Insert new </w:t>
      </w:r>
      <w:r>
        <w:rPr>
          <w:rFonts w:asciiTheme="minorHAnsi" w:hAnsiTheme="minorHAnsi" w:cstheme="minorHAnsi"/>
          <w:b w:val="0"/>
          <w:caps w:val="0"/>
        </w:rPr>
        <w:t>figure</w:t>
      </w:r>
      <w:r w:rsidRPr="000A12BF">
        <w:rPr>
          <w:rFonts w:asciiTheme="minorHAnsi" w:hAnsiTheme="minorHAnsi" w:cstheme="minorHAnsi"/>
          <w:b w:val="0"/>
          <w:caps w:val="0"/>
        </w:rPr>
        <w:t xml:space="preserve"> </w:t>
      </w:r>
      <w:r>
        <w:rPr>
          <w:rFonts w:asciiTheme="minorHAnsi" w:hAnsiTheme="minorHAnsi" w:cstheme="minorHAnsi"/>
          <w:b w:val="0"/>
          <w:caps w:val="0"/>
        </w:rPr>
        <w:t xml:space="preserve">labels and captions </w:t>
      </w:r>
      <w:r w:rsidRPr="000A12BF">
        <w:rPr>
          <w:rFonts w:asciiTheme="minorHAnsi" w:hAnsiTheme="minorHAnsi" w:cstheme="minorHAnsi"/>
          <w:b w:val="0"/>
          <w:caps w:val="0"/>
        </w:rPr>
        <w:t xml:space="preserve">through the </w:t>
      </w:r>
      <w:r>
        <w:rPr>
          <w:rFonts w:asciiTheme="minorHAnsi" w:hAnsiTheme="minorHAnsi" w:cstheme="minorHAnsi"/>
          <w:b w:val="0"/>
          <w:caps w:val="0"/>
        </w:rPr>
        <w:t>R</w:t>
      </w:r>
      <w:r w:rsidRPr="000A12BF">
        <w:rPr>
          <w:rFonts w:asciiTheme="minorHAnsi" w:hAnsiTheme="minorHAnsi" w:cstheme="minorHAnsi"/>
          <w:b w:val="0"/>
          <w:caps w:val="0"/>
        </w:rPr>
        <w:t>eferences tab</w:t>
      </w:r>
      <w:r>
        <w:rPr>
          <w:rFonts w:asciiTheme="minorHAnsi" w:hAnsiTheme="minorHAnsi" w:cstheme="minorHAnsi"/>
          <w:b w:val="0"/>
          <w:caps w:val="0"/>
        </w:rPr>
        <w:t xml:space="preserve"> or by right clicking an inserted image.</w:t>
      </w:r>
    </w:p>
    <w:p w14:paraId="6999C97E" w14:textId="77777777" w:rsidR="009E4BF9" w:rsidRDefault="009E4BF9" w:rsidP="006B51AA">
      <w:pPr>
        <w:pStyle w:val="ListParagraph"/>
        <w:rPr>
          <w:rFonts w:asciiTheme="minorHAnsi" w:hAnsiTheme="minorHAnsi" w:cstheme="minorHAnsi"/>
          <w:b/>
          <w:caps/>
        </w:rPr>
      </w:pPr>
    </w:p>
    <w:p w14:paraId="4BD3DF2F" w14:textId="77777777" w:rsidR="009E4BF9" w:rsidRPr="008B7B6C" w:rsidRDefault="009E4BF9" w:rsidP="006B51AA">
      <w:pPr>
        <w:pStyle w:val="HelpTextRemove"/>
        <w:numPr>
          <w:ilvl w:val="0"/>
          <w:numId w:val="23"/>
        </w:numPr>
        <w:rPr>
          <w:rFonts w:asciiTheme="minorHAnsi" w:hAnsiTheme="minorHAnsi" w:cstheme="minorHAnsi"/>
          <w:b w:val="0"/>
        </w:rPr>
      </w:pPr>
      <w:r w:rsidRPr="000A12BF">
        <w:rPr>
          <w:rFonts w:asciiTheme="minorHAnsi" w:hAnsiTheme="minorHAnsi" w:cstheme="minorHAnsi"/>
          <w:b w:val="0"/>
          <w:caps w:val="0"/>
        </w:rPr>
        <w:t xml:space="preserve">Format </w:t>
      </w:r>
      <w:r>
        <w:rPr>
          <w:rFonts w:asciiTheme="minorHAnsi" w:hAnsiTheme="minorHAnsi" w:cstheme="minorHAnsi"/>
          <w:b w:val="0"/>
          <w:caps w:val="0"/>
        </w:rPr>
        <w:t>figure</w:t>
      </w:r>
      <w:r w:rsidRPr="000A12BF">
        <w:rPr>
          <w:rFonts w:asciiTheme="minorHAnsi" w:hAnsiTheme="minorHAnsi" w:cstheme="minorHAnsi"/>
          <w:b w:val="0"/>
          <w:caps w:val="0"/>
        </w:rPr>
        <w:t xml:space="preserve"> captions using the “</w:t>
      </w:r>
      <w:r>
        <w:rPr>
          <w:rFonts w:asciiTheme="minorHAnsi" w:hAnsiTheme="minorHAnsi" w:cstheme="minorHAnsi"/>
          <w:b w:val="0"/>
          <w:caps w:val="0"/>
        </w:rPr>
        <w:t>C</w:t>
      </w:r>
      <w:r w:rsidRPr="000A12BF">
        <w:rPr>
          <w:rFonts w:asciiTheme="minorHAnsi" w:hAnsiTheme="minorHAnsi" w:cstheme="minorHAnsi"/>
          <w:b w:val="0"/>
          <w:caps w:val="0"/>
        </w:rPr>
        <w:t>aption (</w:t>
      </w:r>
      <w:r>
        <w:rPr>
          <w:rFonts w:asciiTheme="minorHAnsi" w:hAnsiTheme="minorHAnsi" w:cstheme="minorHAnsi"/>
          <w:b w:val="0"/>
          <w:caps w:val="0"/>
        </w:rPr>
        <w:t>Figures</w:t>
      </w:r>
      <w:r w:rsidRPr="000A12BF">
        <w:rPr>
          <w:rFonts w:asciiTheme="minorHAnsi" w:hAnsiTheme="minorHAnsi" w:cstheme="minorHAnsi"/>
          <w:b w:val="0"/>
          <w:caps w:val="0"/>
        </w:rPr>
        <w:t xml:space="preserve">)” </w:t>
      </w:r>
      <w:r>
        <w:rPr>
          <w:rFonts w:asciiTheme="minorHAnsi" w:hAnsiTheme="minorHAnsi" w:cstheme="minorHAnsi"/>
          <w:b w:val="0"/>
          <w:caps w:val="0"/>
        </w:rPr>
        <w:t>S</w:t>
      </w:r>
      <w:r w:rsidRPr="000A12BF">
        <w:rPr>
          <w:rFonts w:asciiTheme="minorHAnsi" w:hAnsiTheme="minorHAnsi" w:cstheme="minorHAnsi"/>
          <w:b w:val="0"/>
          <w:caps w:val="0"/>
        </w:rPr>
        <w:t>tyle</w:t>
      </w:r>
      <w:r>
        <w:rPr>
          <w:rFonts w:asciiTheme="minorHAnsi" w:hAnsiTheme="minorHAnsi" w:cstheme="minorHAnsi"/>
          <w:b w:val="0"/>
          <w:caps w:val="0"/>
        </w:rPr>
        <w:t>.</w:t>
      </w:r>
    </w:p>
    <w:p w14:paraId="1A25E3F2" w14:textId="77777777" w:rsidR="009E4BF9" w:rsidRDefault="009E4BF9" w:rsidP="006B51AA">
      <w:pPr>
        <w:pStyle w:val="ListParagraph"/>
        <w:rPr>
          <w:rFonts w:asciiTheme="minorHAnsi" w:hAnsiTheme="minorHAnsi" w:cstheme="minorHAnsi"/>
          <w:b/>
          <w:caps/>
        </w:rPr>
      </w:pPr>
    </w:p>
    <w:p w14:paraId="3AA67489" w14:textId="77777777" w:rsidR="009E4BF9" w:rsidRDefault="009E4BF9" w:rsidP="006B51AA">
      <w:pPr>
        <w:pStyle w:val="ListParagraph"/>
        <w:numPr>
          <w:ilvl w:val="0"/>
          <w:numId w:val="23"/>
        </w:numPr>
        <w:rPr>
          <w:rFonts w:asciiTheme="minorHAnsi" w:hAnsiTheme="minorHAnsi" w:cstheme="minorHAnsi"/>
        </w:rPr>
      </w:pPr>
      <w:r w:rsidRPr="00F21637">
        <w:rPr>
          <w:rFonts w:asciiTheme="minorHAnsi" w:hAnsiTheme="minorHAnsi" w:cstheme="minorHAnsi"/>
        </w:rPr>
        <w:t>Use the “</w:t>
      </w:r>
      <w:r>
        <w:rPr>
          <w:rFonts w:asciiTheme="minorHAnsi" w:hAnsiTheme="minorHAnsi" w:cstheme="minorHAnsi"/>
        </w:rPr>
        <w:t>N</w:t>
      </w:r>
      <w:r w:rsidRPr="00F21637">
        <w:rPr>
          <w:rFonts w:asciiTheme="minorHAnsi" w:hAnsiTheme="minorHAnsi" w:cstheme="minorHAnsi"/>
        </w:rPr>
        <w:t xml:space="preserve">ormal” </w:t>
      </w:r>
      <w:r>
        <w:rPr>
          <w:rFonts w:asciiTheme="minorHAnsi" w:hAnsiTheme="minorHAnsi" w:cstheme="minorHAnsi"/>
        </w:rPr>
        <w:t>S</w:t>
      </w:r>
      <w:r w:rsidRPr="00F21637">
        <w:rPr>
          <w:rFonts w:asciiTheme="minorHAnsi" w:hAnsiTheme="minorHAnsi" w:cstheme="minorHAnsi"/>
        </w:rPr>
        <w:t>tyle to format the figures themselves</w:t>
      </w:r>
      <w:r>
        <w:rPr>
          <w:rFonts w:asciiTheme="minorHAnsi" w:hAnsiTheme="minorHAnsi" w:cstheme="minorHAnsi"/>
        </w:rPr>
        <w:t xml:space="preserve">. </w:t>
      </w:r>
    </w:p>
    <w:p w14:paraId="1ED17966" w14:textId="77777777" w:rsidR="009E4BF9" w:rsidRDefault="009E4BF9" w:rsidP="006B51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FDE4A8" w15:done="0"/>
  <w15:commentEx w15:paraId="4D8E778E" w15:done="0"/>
  <w15:commentEx w15:paraId="531E5D16" w15:done="0"/>
  <w15:commentEx w15:paraId="23EE1DC9" w15:done="0"/>
  <w15:commentEx w15:paraId="735F5004" w15:done="0"/>
  <w15:commentEx w15:paraId="67C4485F" w15:done="0"/>
  <w15:commentEx w15:paraId="74A12E23" w15:done="0"/>
  <w15:commentEx w15:paraId="2606F79F" w15:done="0"/>
  <w15:commentEx w15:paraId="66F7D8C8" w15:done="0"/>
  <w15:commentEx w15:paraId="394261CE" w15:done="0"/>
  <w15:commentEx w15:paraId="7E48511C" w15:done="0"/>
  <w15:commentEx w15:paraId="1ED179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FDE4A8" w16cid:durableId="232EF267"/>
  <w16cid:commentId w16cid:paraId="4D8E778E" w16cid:durableId="2329C184"/>
  <w16cid:commentId w16cid:paraId="531E5D16" w16cid:durableId="2329D3F0"/>
  <w16cid:commentId w16cid:paraId="23EE1DC9" w16cid:durableId="232EB64B"/>
  <w16cid:commentId w16cid:paraId="735F5004" w16cid:durableId="232EB675"/>
  <w16cid:commentId w16cid:paraId="67C4485F" w16cid:durableId="232EB6A6"/>
  <w16cid:commentId w16cid:paraId="74A12E23" w16cid:durableId="232AD8BB"/>
  <w16cid:commentId w16cid:paraId="2606F79F" w16cid:durableId="232EE592"/>
  <w16cid:commentId w16cid:paraId="66F7D8C8" w16cid:durableId="232EEA7D"/>
  <w16cid:commentId w16cid:paraId="394261CE" w16cid:durableId="232EE8E7"/>
  <w16cid:commentId w16cid:paraId="7E48511C" w16cid:durableId="232EE95A"/>
  <w16cid:commentId w16cid:paraId="1ED17966" w16cid:durableId="232EB8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BAFB7" w14:textId="77777777" w:rsidR="008334B6" w:rsidRDefault="008334B6" w:rsidP="00535DB4">
      <w:r>
        <w:separator/>
      </w:r>
    </w:p>
  </w:endnote>
  <w:endnote w:type="continuationSeparator" w:id="0">
    <w:p w14:paraId="6DE49241" w14:textId="77777777" w:rsidR="008334B6" w:rsidRDefault="008334B6" w:rsidP="0053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2596794"/>
      <w:lock w:val="contentLocked"/>
      <w:placeholder>
        <w:docPart w:val="9C3AA48C0B50406A8DEFEC0F202D0256"/>
      </w:placeholder>
      <w:group/>
    </w:sdtPr>
    <w:sdtEndPr/>
    <w:sdtContent>
      <w:sdt>
        <w:sdtPr>
          <w:id w:val="-281652264"/>
          <w:docPartObj>
            <w:docPartGallery w:val="Page Numbers (Bottom of Page)"/>
            <w:docPartUnique/>
          </w:docPartObj>
        </w:sdtPr>
        <w:sdtEndPr>
          <w:rPr>
            <w:noProof/>
          </w:rPr>
        </w:sdtEndPr>
        <w:sdtContent>
          <w:p w14:paraId="4BF55730" w14:textId="77777777" w:rsidR="009E4BF9" w:rsidRDefault="009E4B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1EB32B" w14:textId="77777777" w:rsidR="009E4BF9" w:rsidRDefault="008334B6">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379991"/>
      <w:lock w:val="sdtContentLocked"/>
      <w:placeholder>
        <w:docPart w:val="76B8599C966C4919B79D26D32C7B3348"/>
      </w:placeholder>
      <w:group/>
    </w:sdtPr>
    <w:sdtEndPr/>
    <w:sdtContent>
      <w:sdt>
        <w:sdtPr>
          <w:id w:val="-1665843854"/>
          <w:docPartObj>
            <w:docPartGallery w:val="Page Numbers (Bottom of Page)"/>
            <w:docPartUnique/>
          </w:docPartObj>
        </w:sdtPr>
        <w:sdtEndPr>
          <w:rPr>
            <w:noProof/>
          </w:rPr>
        </w:sdtEndPr>
        <w:sdtContent>
          <w:p w14:paraId="25EFAAD1" w14:textId="77777777" w:rsidR="009E4BF9" w:rsidRDefault="009E4B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8D5DC" w14:textId="77777777" w:rsidR="009E4BF9" w:rsidRDefault="008334B6">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54482" w14:textId="77777777" w:rsidR="008334B6" w:rsidRDefault="008334B6" w:rsidP="00535DB4">
      <w:r>
        <w:separator/>
      </w:r>
    </w:p>
  </w:footnote>
  <w:footnote w:type="continuationSeparator" w:id="0">
    <w:p w14:paraId="55571D5D" w14:textId="77777777" w:rsidR="008334B6" w:rsidRDefault="008334B6" w:rsidP="00535DB4">
      <w:r>
        <w:continuationSeparator/>
      </w:r>
    </w:p>
  </w:footnote>
  <w:footnote w:id="1">
    <w:p w14:paraId="2CC1EF9E" w14:textId="77777777" w:rsidR="009E4BF9" w:rsidRDefault="009E4BF9" w:rsidP="0065751D">
      <w:pPr>
        <w:pStyle w:val="Footnote"/>
      </w:pPr>
      <w:r>
        <w:rPr>
          <w:rStyle w:val="FootnoteReference"/>
        </w:rPr>
        <w:footnoteRef/>
      </w:r>
      <w:r>
        <w:t xml:space="preserve"> </w:t>
      </w:r>
      <w:r w:rsidRPr="0065751D">
        <w:t>Author</w:t>
      </w:r>
      <w:r>
        <w:t xml:space="preserve"> Name. (Year). T</w:t>
      </w:r>
      <w:r w:rsidRPr="0065751D">
        <w:t xml:space="preserve">itle of the </w:t>
      </w:r>
      <w:r>
        <w:t>Article</w:t>
      </w:r>
      <w:r w:rsidRPr="0065751D">
        <w:t xml:space="preserve">. Journal Name. </w:t>
      </w:r>
      <w:r>
        <w:t>Manuscript in preparation. / Manuscript submitted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7F4C"/>
    <w:multiLevelType w:val="multilevel"/>
    <w:tmpl w:val="7D408E5E"/>
    <w:name w:val="URS-Headings-2020"/>
    <w:lvl w:ilvl="0">
      <w:start w:val="1"/>
      <w:numFmt w:val="decimal"/>
      <w:lvlText w:val="%1."/>
      <w:lvlJc w:val="left"/>
      <w:pPr>
        <w:ind w:left="0" w:firstLine="0"/>
      </w:pPr>
      <w:rPr>
        <w:rFonts w:ascii="Times New Roman" w:hAnsi="Times New Roman" w:hint="default"/>
        <w:b/>
        <w:caps/>
        <w:smallCaps w:val="0"/>
        <w:sz w:val="28"/>
        <w:u w:val="none"/>
      </w:rPr>
    </w:lvl>
    <w:lvl w:ilvl="1">
      <w:start w:val="1"/>
      <w:numFmt w:val="decimal"/>
      <w:lvlText w:val="%1.%2."/>
      <w:lvlJc w:val="left"/>
      <w:pPr>
        <w:tabs>
          <w:tab w:val="num" w:pos="0"/>
        </w:tabs>
        <w:ind w:left="720" w:hanging="720"/>
      </w:pPr>
      <w:rPr>
        <w:rFonts w:ascii="Times New Roman" w:hAnsi="Times New Roman" w:hint="default"/>
        <w:b/>
        <w:sz w:val="24"/>
        <w:u w:val="none"/>
      </w:rPr>
    </w:lvl>
    <w:lvl w:ilvl="2">
      <w:start w:val="1"/>
      <w:numFmt w:val="decimal"/>
      <w:lvlText w:val="%1.%2.%3."/>
      <w:lvlJc w:val="left"/>
      <w:pPr>
        <w:tabs>
          <w:tab w:val="num" w:pos="0"/>
        </w:tabs>
        <w:ind w:left="720" w:hanging="720"/>
      </w:pPr>
      <w:rPr>
        <w:rFonts w:ascii="Times New Roman" w:hAnsi="Times New Roman" w:hint="default"/>
        <w:i/>
        <w:sz w:val="24"/>
        <w:u w:val="none"/>
      </w:rPr>
    </w:lvl>
    <w:lvl w:ilvl="3">
      <w:start w:val="1"/>
      <w:numFmt w:val="decimal"/>
      <w:lvlText w:val="%1.%2.%3.%4."/>
      <w:lvlJc w:val="left"/>
      <w:pPr>
        <w:tabs>
          <w:tab w:val="num" w:pos="0"/>
        </w:tabs>
        <w:ind w:left="720" w:hanging="720"/>
      </w:pPr>
      <w:rPr>
        <w:rFonts w:ascii="Times New Roman" w:hAnsi="Times New Roman" w:hint="default"/>
        <w:b w:val="0"/>
        <w:i w:val="0"/>
        <w:caps w:val="0"/>
        <w:smallCaps w:val="0"/>
        <w:color w:val="000000" w:themeColor="text1"/>
        <w:sz w:val="24"/>
        <w:u w:val="none"/>
      </w:rPr>
    </w:lvl>
    <w:lvl w:ilvl="4">
      <w:start w:val="1"/>
      <w:numFmt w:val="none"/>
      <w:lvlText w:val="()%5"/>
      <w:lvlJc w:val="left"/>
      <w:pPr>
        <w:ind w:left="1440" w:firstLine="0"/>
      </w:pPr>
      <w:rPr>
        <w:rFonts w:hint="default"/>
      </w:rPr>
    </w:lvl>
    <w:lvl w:ilvl="5">
      <w:start w:val="1"/>
      <w:numFmt w:val="none"/>
      <w:lvlText w:val="(%6)"/>
      <w:lvlJc w:val="left"/>
      <w:pPr>
        <w:tabs>
          <w:tab w:val="num" w:pos="2160"/>
        </w:tabs>
        <w:ind w:left="2160" w:firstLine="0"/>
      </w:pPr>
      <w:rPr>
        <w:rFonts w:hint="default"/>
      </w:rPr>
    </w:lvl>
    <w:lvl w:ilvl="6">
      <w:start w:val="1"/>
      <w:numFmt w:val="none"/>
      <w:lvlText w:val="%7()"/>
      <w:lvlJc w:val="left"/>
      <w:pPr>
        <w:tabs>
          <w:tab w:val="num" w:pos="2880"/>
        </w:tabs>
        <w:ind w:left="2880" w:firstLine="0"/>
      </w:pPr>
      <w:rPr>
        <w:rFonts w:hint="default"/>
      </w:rPr>
    </w:lvl>
    <w:lvl w:ilvl="7">
      <w:start w:val="1"/>
      <w:numFmt w:val="none"/>
      <w:lvlText w:val="%8()"/>
      <w:lvlJc w:val="left"/>
      <w:pPr>
        <w:tabs>
          <w:tab w:val="num" w:pos="3600"/>
        </w:tabs>
        <w:ind w:left="3600" w:firstLine="0"/>
      </w:pPr>
      <w:rPr>
        <w:rFonts w:hint="default"/>
      </w:rPr>
    </w:lvl>
    <w:lvl w:ilvl="8">
      <w:start w:val="1"/>
      <w:numFmt w:val="none"/>
      <w:lvlText w:val="%9()"/>
      <w:lvlJc w:val="left"/>
      <w:pPr>
        <w:tabs>
          <w:tab w:val="num" w:pos="4320"/>
        </w:tabs>
        <w:ind w:left="4320" w:firstLine="0"/>
      </w:pPr>
      <w:rPr>
        <w:rFonts w:hint="default"/>
      </w:rPr>
    </w:lvl>
  </w:abstractNum>
  <w:abstractNum w:abstractNumId="1" w15:restartNumberingAfterBreak="0">
    <w:nsid w:val="063A21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253452"/>
    <w:multiLevelType w:val="hybridMultilevel"/>
    <w:tmpl w:val="8EFAA932"/>
    <w:lvl w:ilvl="0" w:tplc="34065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C395F"/>
    <w:multiLevelType w:val="hybridMultilevel"/>
    <w:tmpl w:val="970081FE"/>
    <w:lvl w:ilvl="0" w:tplc="3A647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8571B"/>
    <w:multiLevelType w:val="hybridMultilevel"/>
    <w:tmpl w:val="2EA01CF6"/>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B3DEF"/>
    <w:multiLevelType w:val="hybridMultilevel"/>
    <w:tmpl w:val="17FA5354"/>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14FCC"/>
    <w:multiLevelType w:val="hybridMultilevel"/>
    <w:tmpl w:val="2EA01CF6"/>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E4614"/>
    <w:multiLevelType w:val="hybridMultilevel"/>
    <w:tmpl w:val="59E04CE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E57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2D673B"/>
    <w:multiLevelType w:val="hybridMultilevel"/>
    <w:tmpl w:val="9B0A5472"/>
    <w:lvl w:ilvl="0" w:tplc="83528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D2791"/>
    <w:multiLevelType w:val="multilevel"/>
    <w:tmpl w:val="05DC39B8"/>
    <w:styleLink w:val="URSHeadings"/>
    <w:lvl w:ilvl="0">
      <w:start w:val="1"/>
      <w:numFmt w:val="decimal"/>
      <w:pStyle w:val="Heading2"/>
      <w:lvlText w:val="%1."/>
      <w:lvlJc w:val="center"/>
      <w:pPr>
        <w:ind w:left="0" w:firstLine="0"/>
      </w:pPr>
      <w:rPr>
        <w:rFonts w:ascii="Times New Roman" w:hAnsi="Times New Roman" w:hint="default"/>
        <w:b/>
        <w:caps/>
        <w:color w:val="000000" w:themeColor="text1"/>
        <w:sz w:val="28"/>
        <w:u w:val="none"/>
      </w:rPr>
    </w:lvl>
    <w:lvl w:ilvl="1">
      <w:start w:val="1"/>
      <w:numFmt w:val="decimal"/>
      <w:pStyle w:val="Heading3"/>
      <w:isLgl/>
      <w:lvlText w:val="%1.%2"/>
      <w:lvlJc w:val="left"/>
      <w:pPr>
        <w:ind w:left="0" w:firstLine="0"/>
      </w:pPr>
      <w:rPr>
        <w:rFonts w:hint="default"/>
      </w:rPr>
    </w:lvl>
    <w:lvl w:ilvl="2">
      <w:start w:val="1"/>
      <w:numFmt w:val="decimal"/>
      <w:pStyle w:val="Heading4"/>
      <w:isLgl/>
      <w:lvlText w:val="%1.%2.%3"/>
      <w:lvlJc w:val="left"/>
      <w:pPr>
        <w:ind w:left="0" w:firstLine="0"/>
      </w:pPr>
      <w:rPr>
        <w:rFonts w:hint="default"/>
      </w:rPr>
    </w:lvl>
    <w:lvl w:ilvl="3">
      <w:start w:val="1"/>
      <w:numFmt w:val="decimal"/>
      <w:pStyle w:val="Heading5"/>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1" w15:restartNumberingAfterBreak="0">
    <w:nsid w:val="48F111B5"/>
    <w:multiLevelType w:val="hybridMultilevel"/>
    <w:tmpl w:val="4828BC44"/>
    <w:lvl w:ilvl="0" w:tplc="1068E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85FA0"/>
    <w:multiLevelType w:val="hybridMultilevel"/>
    <w:tmpl w:val="43BACB2E"/>
    <w:lvl w:ilvl="0" w:tplc="266A186C">
      <w:start w:val="1"/>
      <w:numFmt w:val="decimal"/>
      <w:pStyle w:val="ListOrd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C6878"/>
    <w:multiLevelType w:val="hybridMultilevel"/>
    <w:tmpl w:val="670C8DD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92C4C"/>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022E4"/>
    <w:multiLevelType w:val="multilevel"/>
    <w:tmpl w:val="0409001D"/>
    <w:name w:val="URS-Headings-202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6D0E22"/>
    <w:multiLevelType w:val="multilevel"/>
    <w:tmpl w:val="BB2AE78E"/>
    <w:lvl w:ilvl="0">
      <w:start w:val="1"/>
      <w:numFmt w:val="decimal"/>
      <w:lvlText w:val="%1."/>
      <w:lvlJc w:val="left"/>
      <w:pPr>
        <w:ind w:left="0" w:firstLine="0"/>
      </w:pPr>
      <w:rPr>
        <w:rFonts w:hint="default"/>
        <w:b/>
        <w:caps/>
        <w:color w:val="000000" w:themeColor="text1"/>
        <w:sz w:val="28"/>
        <w:u w:val="none"/>
      </w:rPr>
    </w:lvl>
    <w:lvl w:ilvl="1">
      <w:start w:val="1"/>
      <w:numFmt w:val="decimal"/>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7" w15:restartNumberingAfterBreak="0">
    <w:nsid w:val="58D65ED3"/>
    <w:multiLevelType w:val="hybridMultilevel"/>
    <w:tmpl w:val="670C8DD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37BCE"/>
    <w:multiLevelType w:val="multilevel"/>
    <w:tmpl w:val="05DC39B8"/>
    <w:numStyleLink w:val="URSHeadings"/>
  </w:abstractNum>
  <w:abstractNum w:abstractNumId="19" w15:restartNumberingAfterBreak="0">
    <w:nsid w:val="5DB35B86"/>
    <w:multiLevelType w:val="hybridMultilevel"/>
    <w:tmpl w:val="7D9A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312D5"/>
    <w:multiLevelType w:val="hybridMultilevel"/>
    <w:tmpl w:val="8D28BAE6"/>
    <w:lvl w:ilvl="0" w:tplc="E6E0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F7AB8"/>
    <w:multiLevelType w:val="hybridMultilevel"/>
    <w:tmpl w:val="670C8DDA"/>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4796D"/>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223A78"/>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A6F52"/>
    <w:multiLevelType w:val="hybridMultilevel"/>
    <w:tmpl w:val="AEE0516A"/>
    <w:lvl w:ilvl="0" w:tplc="F006C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A76BF"/>
    <w:multiLevelType w:val="hybridMultilevel"/>
    <w:tmpl w:val="E2067F30"/>
    <w:lvl w:ilvl="0" w:tplc="9360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D1681C"/>
    <w:multiLevelType w:val="multilevel"/>
    <w:tmpl w:val="05DC39B8"/>
    <w:numStyleLink w:val="URSHeadings"/>
  </w:abstractNum>
  <w:abstractNum w:abstractNumId="27" w15:restartNumberingAfterBreak="0">
    <w:nsid w:val="7D4D4C9F"/>
    <w:multiLevelType w:val="hybridMultilevel"/>
    <w:tmpl w:val="DDFC94F0"/>
    <w:lvl w:ilvl="0" w:tplc="684E19FA">
      <w:start w:val="1"/>
      <w:numFmt w:val="bullet"/>
      <w:pStyle w:val="ListUnordered"/>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7"/>
  </w:num>
  <w:num w:numId="3">
    <w:abstractNumId w:val="19"/>
  </w:num>
  <w:num w:numId="4">
    <w:abstractNumId w:val="3"/>
  </w:num>
  <w:num w:numId="5">
    <w:abstractNumId w:val="1"/>
  </w:num>
  <w:num w:numId="6">
    <w:abstractNumId w:val="0"/>
  </w:num>
  <w:num w:numId="7">
    <w:abstractNumId w:val="15"/>
  </w:num>
  <w:num w:numId="8">
    <w:abstractNumId w:val="18"/>
  </w:num>
  <w:num w:numId="9">
    <w:abstractNumId w:val="26"/>
  </w:num>
  <w:num w:numId="10">
    <w:abstractNumId w:val="8"/>
  </w:num>
  <w:num w:numId="11">
    <w:abstractNumId w:val="16"/>
  </w:num>
  <w:num w:numId="12">
    <w:abstractNumId w:val="12"/>
  </w:num>
  <w:num w:numId="13">
    <w:abstractNumId w:val="2"/>
  </w:num>
  <w:num w:numId="14">
    <w:abstractNumId w:val="11"/>
  </w:num>
  <w:num w:numId="15">
    <w:abstractNumId w:val="9"/>
  </w:num>
  <w:num w:numId="16">
    <w:abstractNumId w:val="24"/>
  </w:num>
  <w:num w:numId="17">
    <w:abstractNumId w:val="20"/>
  </w:num>
  <w:num w:numId="18">
    <w:abstractNumId w:val="7"/>
  </w:num>
  <w:num w:numId="19">
    <w:abstractNumId w:val="21"/>
  </w:num>
  <w:num w:numId="20">
    <w:abstractNumId w:val="17"/>
  </w:num>
  <w:num w:numId="21">
    <w:abstractNumId w:val="13"/>
  </w:num>
  <w:num w:numId="22">
    <w:abstractNumId w:val="4"/>
  </w:num>
  <w:num w:numId="23">
    <w:abstractNumId w:val="14"/>
  </w:num>
  <w:num w:numId="24">
    <w:abstractNumId w:val="5"/>
  </w:num>
  <w:num w:numId="25">
    <w:abstractNumId w:val="22"/>
  </w:num>
  <w:num w:numId="26">
    <w:abstractNumId w:val="25"/>
  </w:num>
  <w:num w:numId="27">
    <w:abstractNumId w:val="23"/>
  </w:num>
  <w:num w:numId="2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nabelle Grace Aymond">
    <w15:presenceInfo w15:providerId="AD" w15:userId="S-1-5-21-1167378736-2199707310-2242153877-1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37"/>
    <w:rsid w:val="00001416"/>
    <w:rsid w:val="00004182"/>
    <w:rsid w:val="00004508"/>
    <w:rsid w:val="00015CD0"/>
    <w:rsid w:val="0003321E"/>
    <w:rsid w:val="000338DB"/>
    <w:rsid w:val="00047E52"/>
    <w:rsid w:val="000856CF"/>
    <w:rsid w:val="00085C4C"/>
    <w:rsid w:val="00093AF3"/>
    <w:rsid w:val="000D6F65"/>
    <w:rsid w:val="000F0D70"/>
    <w:rsid w:val="00112F08"/>
    <w:rsid w:val="001144EC"/>
    <w:rsid w:val="00116483"/>
    <w:rsid w:val="00120CFA"/>
    <w:rsid w:val="001325F5"/>
    <w:rsid w:val="00133A7B"/>
    <w:rsid w:val="00137B7D"/>
    <w:rsid w:val="00140611"/>
    <w:rsid w:val="001514D5"/>
    <w:rsid w:val="00164E51"/>
    <w:rsid w:val="001659B6"/>
    <w:rsid w:val="00172AF3"/>
    <w:rsid w:val="00180099"/>
    <w:rsid w:val="0018335F"/>
    <w:rsid w:val="001A2742"/>
    <w:rsid w:val="001B1B24"/>
    <w:rsid w:val="001C1698"/>
    <w:rsid w:val="001C30F8"/>
    <w:rsid w:val="001D0A24"/>
    <w:rsid w:val="001E3215"/>
    <w:rsid w:val="001E7689"/>
    <w:rsid w:val="001F07B2"/>
    <w:rsid w:val="00202D1C"/>
    <w:rsid w:val="002127C3"/>
    <w:rsid w:val="00214582"/>
    <w:rsid w:val="00215CA1"/>
    <w:rsid w:val="00234827"/>
    <w:rsid w:val="0023590E"/>
    <w:rsid w:val="00240583"/>
    <w:rsid w:val="00244C02"/>
    <w:rsid w:val="00251160"/>
    <w:rsid w:val="00260024"/>
    <w:rsid w:val="00265B1B"/>
    <w:rsid w:val="00266B16"/>
    <w:rsid w:val="0028381A"/>
    <w:rsid w:val="00297929"/>
    <w:rsid w:val="002A04C3"/>
    <w:rsid w:val="002A1FE6"/>
    <w:rsid w:val="002B1AF6"/>
    <w:rsid w:val="002B743C"/>
    <w:rsid w:val="002C3CA9"/>
    <w:rsid w:val="002D75AE"/>
    <w:rsid w:val="002E0BEE"/>
    <w:rsid w:val="002E1EB2"/>
    <w:rsid w:val="002E4A81"/>
    <w:rsid w:val="002E5E91"/>
    <w:rsid w:val="00300E7D"/>
    <w:rsid w:val="00305B42"/>
    <w:rsid w:val="003072B3"/>
    <w:rsid w:val="00307EF2"/>
    <w:rsid w:val="00313EEF"/>
    <w:rsid w:val="00325E69"/>
    <w:rsid w:val="00355E38"/>
    <w:rsid w:val="0037079B"/>
    <w:rsid w:val="003D3CCB"/>
    <w:rsid w:val="003D3F31"/>
    <w:rsid w:val="003D6383"/>
    <w:rsid w:val="003E2C3E"/>
    <w:rsid w:val="003F5F77"/>
    <w:rsid w:val="003F6044"/>
    <w:rsid w:val="00401D7E"/>
    <w:rsid w:val="0040571C"/>
    <w:rsid w:val="00406BA5"/>
    <w:rsid w:val="00413573"/>
    <w:rsid w:val="00414365"/>
    <w:rsid w:val="00432E36"/>
    <w:rsid w:val="004543AA"/>
    <w:rsid w:val="00456238"/>
    <w:rsid w:val="004648BE"/>
    <w:rsid w:val="00470558"/>
    <w:rsid w:val="004750D7"/>
    <w:rsid w:val="00475213"/>
    <w:rsid w:val="004769C8"/>
    <w:rsid w:val="00490EC1"/>
    <w:rsid w:val="00493812"/>
    <w:rsid w:val="004A0788"/>
    <w:rsid w:val="004A6983"/>
    <w:rsid w:val="004A7F86"/>
    <w:rsid w:val="004B09F2"/>
    <w:rsid w:val="004C6970"/>
    <w:rsid w:val="004F4561"/>
    <w:rsid w:val="00520616"/>
    <w:rsid w:val="00523824"/>
    <w:rsid w:val="00535DB4"/>
    <w:rsid w:val="0054138D"/>
    <w:rsid w:val="00545525"/>
    <w:rsid w:val="005508D7"/>
    <w:rsid w:val="00556B17"/>
    <w:rsid w:val="00577124"/>
    <w:rsid w:val="00591CB5"/>
    <w:rsid w:val="005A48A3"/>
    <w:rsid w:val="005B5AEA"/>
    <w:rsid w:val="005D149C"/>
    <w:rsid w:val="005E45A7"/>
    <w:rsid w:val="005E572C"/>
    <w:rsid w:val="005F219E"/>
    <w:rsid w:val="006046C7"/>
    <w:rsid w:val="00616174"/>
    <w:rsid w:val="006316B8"/>
    <w:rsid w:val="0064192D"/>
    <w:rsid w:val="0064777B"/>
    <w:rsid w:val="0065751D"/>
    <w:rsid w:val="0066092D"/>
    <w:rsid w:val="00661638"/>
    <w:rsid w:val="00662AA8"/>
    <w:rsid w:val="00673EF1"/>
    <w:rsid w:val="00681F9F"/>
    <w:rsid w:val="006822CC"/>
    <w:rsid w:val="00686C39"/>
    <w:rsid w:val="006961DE"/>
    <w:rsid w:val="006B51AA"/>
    <w:rsid w:val="006B6537"/>
    <w:rsid w:val="006B797C"/>
    <w:rsid w:val="006C21D7"/>
    <w:rsid w:val="006D2BAF"/>
    <w:rsid w:val="006D4CE0"/>
    <w:rsid w:val="006E06E7"/>
    <w:rsid w:val="006E2CC1"/>
    <w:rsid w:val="006F74DA"/>
    <w:rsid w:val="00712968"/>
    <w:rsid w:val="00712CB2"/>
    <w:rsid w:val="00737C9B"/>
    <w:rsid w:val="00744D60"/>
    <w:rsid w:val="00747074"/>
    <w:rsid w:val="00747367"/>
    <w:rsid w:val="00755320"/>
    <w:rsid w:val="0076187D"/>
    <w:rsid w:val="007810E9"/>
    <w:rsid w:val="00786977"/>
    <w:rsid w:val="00792502"/>
    <w:rsid w:val="007935B9"/>
    <w:rsid w:val="007A22E5"/>
    <w:rsid w:val="007A3741"/>
    <w:rsid w:val="007D3579"/>
    <w:rsid w:val="007D47AB"/>
    <w:rsid w:val="007E76C0"/>
    <w:rsid w:val="007F01CA"/>
    <w:rsid w:val="007F1629"/>
    <w:rsid w:val="00820B1D"/>
    <w:rsid w:val="008334B6"/>
    <w:rsid w:val="008630F3"/>
    <w:rsid w:val="008659E1"/>
    <w:rsid w:val="00886ED5"/>
    <w:rsid w:val="00897F1B"/>
    <w:rsid w:val="008A6B12"/>
    <w:rsid w:val="008B1B14"/>
    <w:rsid w:val="008C02AF"/>
    <w:rsid w:val="008D0118"/>
    <w:rsid w:val="008D525D"/>
    <w:rsid w:val="008F08C2"/>
    <w:rsid w:val="00912D62"/>
    <w:rsid w:val="00920D67"/>
    <w:rsid w:val="009319D3"/>
    <w:rsid w:val="00935A58"/>
    <w:rsid w:val="0094127A"/>
    <w:rsid w:val="00951F31"/>
    <w:rsid w:val="00955827"/>
    <w:rsid w:val="0098016E"/>
    <w:rsid w:val="00983E54"/>
    <w:rsid w:val="009A2028"/>
    <w:rsid w:val="009A30AB"/>
    <w:rsid w:val="009C47AE"/>
    <w:rsid w:val="009C64F3"/>
    <w:rsid w:val="009E0E1B"/>
    <w:rsid w:val="009E4BF9"/>
    <w:rsid w:val="009E6318"/>
    <w:rsid w:val="009F13CF"/>
    <w:rsid w:val="00A20C4D"/>
    <w:rsid w:val="00A23E30"/>
    <w:rsid w:val="00A44738"/>
    <w:rsid w:val="00A50E4A"/>
    <w:rsid w:val="00A50EE0"/>
    <w:rsid w:val="00A56ECF"/>
    <w:rsid w:val="00A6135B"/>
    <w:rsid w:val="00A72F34"/>
    <w:rsid w:val="00A801FA"/>
    <w:rsid w:val="00A81A14"/>
    <w:rsid w:val="00AA4470"/>
    <w:rsid w:val="00AB56B3"/>
    <w:rsid w:val="00AB7986"/>
    <w:rsid w:val="00AD13BD"/>
    <w:rsid w:val="00AE18D6"/>
    <w:rsid w:val="00AE1E69"/>
    <w:rsid w:val="00AE2A06"/>
    <w:rsid w:val="00AE531F"/>
    <w:rsid w:val="00B016B7"/>
    <w:rsid w:val="00B0327B"/>
    <w:rsid w:val="00B033F4"/>
    <w:rsid w:val="00B0623A"/>
    <w:rsid w:val="00B11061"/>
    <w:rsid w:val="00B119F5"/>
    <w:rsid w:val="00B11B3D"/>
    <w:rsid w:val="00B405A4"/>
    <w:rsid w:val="00B453CD"/>
    <w:rsid w:val="00B52B6E"/>
    <w:rsid w:val="00B76079"/>
    <w:rsid w:val="00B81423"/>
    <w:rsid w:val="00B85AE5"/>
    <w:rsid w:val="00BA0F11"/>
    <w:rsid w:val="00BA6874"/>
    <w:rsid w:val="00BA7DAE"/>
    <w:rsid w:val="00BB14B8"/>
    <w:rsid w:val="00BC0538"/>
    <w:rsid w:val="00BC09A9"/>
    <w:rsid w:val="00BC0B47"/>
    <w:rsid w:val="00BD7385"/>
    <w:rsid w:val="00BE00B1"/>
    <w:rsid w:val="00BE088C"/>
    <w:rsid w:val="00BE313A"/>
    <w:rsid w:val="00BF1F65"/>
    <w:rsid w:val="00C06366"/>
    <w:rsid w:val="00C06D01"/>
    <w:rsid w:val="00C1088A"/>
    <w:rsid w:val="00C12389"/>
    <w:rsid w:val="00C124FB"/>
    <w:rsid w:val="00C12929"/>
    <w:rsid w:val="00C32360"/>
    <w:rsid w:val="00C34CA7"/>
    <w:rsid w:val="00C45D4C"/>
    <w:rsid w:val="00C63B72"/>
    <w:rsid w:val="00C7291C"/>
    <w:rsid w:val="00C82103"/>
    <w:rsid w:val="00C87CC7"/>
    <w:rsid w:val="00C87DCB"/>
    <w:rsid w:val="00C962CB"/>
    <w:rsid w:val="00CB6AA6"/>
    <w:rsid w:val="00CB7385"/>
    <w:rsid w:val="00CC1FB5"/>
    <w:rsid w:val="00CC712B"/>
    <w:rsid w:val="00CD018A"/>
    <w:rsid w:val="00CD2432"/>
    <w:rsid w:val="00CE2FE1"/>
    <w:rsid w:val="00CF4A13"/>
    <w:rsid w:val="00D52786"/>
    <w:rsid w:val="00D6623B"/>
    <w:rsid w:val="00D773B7"/>
    <w:rsid w:val="00D847CA"/>
    <w:rsid w:val="00D8620B"/>
    <w:rsid w:val="00D91877"/>
    <w:rsid w:val="00DB6353"/>
    <w:rsid w:val="00DC079A"/>
    <w:rsid w:val="00DC0CCA"/>
    <w:rsid w:val="00DE4640"/>
    <w:rsid w:val="00DE6AED"/>
    <w:rsid w:val="00DE7658"/>
    <w:rsid w:val="00DE7E56"/>
    <w:rsid w:val="00DF3466"/>
    <w:rsid w:val="00E11BAF"/>
    <w:rsid w:val="00E15443"/>
    <w:rsid w:val="00E661B8"/>
    <w:rsid w:val="00E92B6F"/>
    <w:rsid w:val="00EA3B8E"/>
    <w:rsid w:val="00EB4AC9"/>
    <w:rsid w:val="00EE108C"/>
    <w:rsid w:val="00EE3A4F"/>
    <w:rsid w:val="00EE7B3D"/>
    <w:rsid w:val="00F0023D"/>
    <w:rsid w:val="00F06919"/>
    <w:rsid w:val="00F06C97"/>
    <w:rsid w:val="00F2202C"/>
    <w:rsid w:val="00F36990"/>
    <w:rsid w:val="00F37DF1"/>
    <w:rsid w:val="00F466B1"/>
    <w:rsid w:val="00F519D2"/>
    <w:rsid w:val="00F6105A"/>
    <w:rsid w:val="00F7151F"/>
    <w:rsid w:val="00F83AE6"/>
    <w:rsid w:val="00F87CD4"/>
    <w:rsid w:val="00F924BC"/>
    <w:rsid w:val="00F96396"/>
    <w:rsid w:val="00F9639B"/>
    <w:rsid w:val="00FB00DB"/>
    <w:rsid w:val="00FB3981"/>
    <w:rsid w:val="00FC23B8"/>
    <w:rsid w:val="00FD2EAA"/>
    <w:rsid w:val="00FD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7BA44"/>
  <w15:chartTrackingRefBased/>
  <w15:docId w15:val="{343D2315-A14A-4B81-B62B-9F9C0524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383"/>
    <w:pPr>
      <w:spacing w:after="0" w:line="240" w:lineRule="auto"/>
    </w:pPr>
    <w:rPr>
      <w:rFonts w:ascii="Times New Roman" w:hAnsi="Times New Roman"/>
      <w:color w:val="000000" w:themeColor="text1"/>
      <w:sz w:val="24"/>
    </w:rPr>
  </w:style>
  <w:style w:type="paragraph" w:styleId="Heading1">
    <w:name w:val="heading 1"/>
    <w:basedOn w:val="PageTitlespre-Abstract"/>
    <w:next w:val="BodyParagraphIndent"/>
    <w:link w:val="Heading1Char"/>
    <w:uiPriority w:val="9"/>
    <w:qFormat/>
    <w:rsid w:val="002D75AE"/>
    <w:pPr>
      <w:outlineLvl w:val="0"/>
    </w:pPr>
  </w:style>
  <w:style w:type="paragraph" w:styleId="Heading2">
    <w:name w:val="heading 2"/>
    <w:basedOn w:val="Normal"/>
    <w:next w:val="BodyParagraphIndent"/>
    <w:link w:val="Heading2Char"/>
    <w:uiPriority w:val="9"/>
    <w:unhideWhenUsed/>
    <w:qFormat/>
    <w:rsid w:val="00F06919"/>
    <w:pPr>
      <w:keepNext/>
      <w:numPr>
        <w:numId w:val="1"/>
      </w:numPr>
      <w:spacing w:after="640" w:line="480" w:lineRule="auto"/>
      <w:jc w:val="center"/>
      <w:outlineLvl w:val="1"/>
    </w:pPr>
    <w:rPr>
      <w:rFonts w:cs="Times New Roman"/>
      <w:b/>
      <w:caps/>
      <w:sz w:val="28"/>
    </w:rPr>
  </w:style>
  <w:style w:type="paragraph" w:styleId="Heading3">
    <w:name w:val="heading 3"/>
    <w:basedOn w:val="Normal"/>
    <w:next w:val="BodyParagraphIndent"/>
    <w:link w:val="Heading3Char"/>
    <w:uiPriority w:val="9"/>
    <w:unhideWhenUsed/>
    <w:qFormat/>
    <w:rsid w:val="00F06919"/>
    <w:pPr>
      <w:keepNext/>
      <w:numPr>
        <w:ilvl w:val="1"/>
        <w:numId w:val="1"/>
      </w:numPr>
      <w:spacing w:line="480" w:lineRule="auto"/>
      <w:outlineLvl w:val="2"/>
    </w:pPr>
    <w:rPr>
      <w:b/>
    </w:rPr>
  </w:style>
  <w:style w:type="paragraph" w:styleId="Heading4">
    <w:name w:val="heading 4"/>
    <w:basedOn w:val="Normal"/>
    <w:next w:val="Normal"/>
    <w:link w:val="Heading4Char"/>
    <w:uiPriority w:val="9"/>
    <w:unhideWhenUsed/>
    <w:qFormat/>
    <w:rsid w:val="00F06919"/>
    <w:pPr>
      <w:keepNext/>
      <w:numPr>
        <w:ilvl w:val="2"/>
        <w:numId w:val="1"/>
      </w:numPr>
      <w:spacing w:line="480" w:lineRule="auto"/>
      <w:outlineLvl w:val="3"/>
    </w:pPr>
    <w:rPr>
      <w:i/>
    </w:rPr>
  </w:style>
  <w:style w:type="paragraph" w:styleId="Heading5">
    <w:name w:val="heading 5"/>
    <w:basedOn w:val="Normal"/>
    <w:next w:val="Normal"/>
    <w:link w:val="Heading5Char"/>
    <w:uiPriority w:val="9"/>
    <w:unhideWhenUsed/>
    <w:qFormat/>
    <w:rsid w:val="00F06919"/>
    <w:pPr>
      <w:keepNext/>
      <w:numPr>
        <w:ilvl w:val="3"/>
        <w:numId w:val="1"/>
      </w:numPr>
      <w:spacing w:line="48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URSHeadings">
    <w:name w:val="URS Headings"/>
    <w:uiPriority w:val="99"/>
    <w:rsid w:val="00F06919"/>
    <w:pPr>
      <w:numPr>
        <w:numId w:val="1"/>
      </w:numPr>
    </w:pPr>
  </w:style>
  <w:style w:type="character" w:customStyle="1" w:styleId="Heading1Char">
    <w:name w:val="Heading 1 Char"/>
    <w:basedOn w:val="DefaultParagraphFont"/>
    <w:link w:val="Heading1"/>
    <w:uiPriority w:val="9"/>
    <w:rsid w:val="002D75AE"/>
    <w:rPr>
      <w:rFonts w:ascii="Times New Roman" w:hAnsi="Times New Roman" w:cs="Times New Roman"/>
      <w:b/>
      <w:caps/>
      <w:color w:val="000000" w:themeColor="text1"/>
      <w:sz w:val="28"/>
    </w:rPr>
  </w:style>
  <w:style w:type="paragraph" w:customStyle="1" w:styleId="PageTitlespre-Abstract">
    <w:name w:val="Page Titles (pre-Abstract)"/>
    <w:basedOn w:val="Normal"/>
    <w:next w:val="BodyParagraphIndent"/>
    <w:qFormat/>
    <w:rsid w:val="006B797C"/>
    <w:pPr>
      <w:keepNext/>
      <w:spacing w:after="640" w:line="480" w:lineRule="auto"/>
      <w:jc w:val="center"/>
    </w:pPr>
    <w:rPr>
      <w:rFonts w:cs="Times New Roman"/>
      <w:b/>
      <w:caps/>
      <w:sz w:val="28"/>
    </w:rPr>
  </w:style>
  <w:style w:type="paragraph" w:customStyle="1" w:styleId="BodyParagraphIndent">
    <w:name w:val="Body Paragraph (Indent)"/>
    <w:basedOn w:val="Normal"/>
    <w:qFormat/>
    <w:rsid w:val="00545525"/>
    <w:pPr>
      <w:spacing w:line="480" w:lineRule="auto"/>
      <w:ind w:firstLine="720"/>
    </w:pPr>
  </w:style>
  <w:style w:type="paragraph" w:customStyle="1" w:styleId="CustomAbstractPage1">
    <w:name w:val="Custom (Abstract Page 1)"/>
    <w:basedOn w:val="CustomTitlePage2"/>
    <w:qFormat/>
    <w:rsid w:val="00BB14B8"/>
  </w:style>
  <w:style w:type="paragraph" w:customStyle="1" w:styleId="CustomTitlePage3">
    <w:name w:val="Custom (Title Page 3)"/>
    <w:basedOn w:val="Normal"/>
    <w:qFormat/>
    <w:rsid w:val="00AB56B3"/>
    <w:pPr>
      <w:spacing w:before="960" w:after="960"/>
      <w:jc w:val="center"/>
    </w:pPr>
    <w:rPr>
      <w:rFonts w:cs="Times New Roman"/>
    </w:rPr>
  </w:style>
  <w:style w:type="paragraph" w:customStyle="1" w:styleId="CustomTitlePage2">
    <w:name w:val="Custom (Title Page 2)"/>
    <w:basedOn w:val="Normal"/>
    <w:qFormat/>
    <w:rsid w:val="00244C02"/>
    <w:pPr>
      <w:jc w:val="center"/>
    </w:pPr>
    <w:rPr>
      <w:rFonts w:cs="Times New Roman"/>
    </w:rPr>
  </w:style>
  <w:style w:type="paragraph" w:customStyle="1" w:styleId="CustomAbstractPage2">
    <w:name w:val="Custom (Abstract Page 2)"/>
    <w:basedOn w:val="Normal"/>
    <w:qFormat/>
    <w:rsid w:val="00A801FA"/>
    <w:pPr>
      <w:spacing w:after="720"/>
      <w:jc w:val="center"/>
    </w:pPr>
  </w:style>
  <w:style w:type="paragraph" w:customStyle="1" w:styleId="CustomTitlePage4">
    <w:name w:val="Custom (Title Page 4)"/>
    <w:basedOn w:val="Normal"/>
    <w:qFormat/>
    <w:rsid w:val="00244C02"/>
    <w:rPr>
      <w:rFonts w:cs="Times New Roman"/>
    </w:rPr>
  </w:style>
  <w:style w:type="paragraph" w:customStyle="1" w:styleId="ListUnordered">
    <w:name w:val="List (Unordered)"/>
    <w:basedOn w:val="Normal"/>
    <w:next w:val="BodyParagraphIndent"/>
    <w:qFormat/>
    <w:rsid w:val="00662AA8"/>
    <w:pPr>
      <w:numPr>
        <w:numId w:val="2"/>
      </w:numPr>
      <w:spacing w:line="480" w:lineRule="auto"/>
      <w:ind w:left="720"/>
      <w:contextualSpacing/>
    </w:pPr>
  </w:style>
  <w:style w:type="paragraph" w:customStyle="1" w:styleId="HelpTextRemove">
    <w:name w:val="Help Text (Remove)"/>
    <w:basedOn w:val="BodyParagraphIndent"/>
    <w:qFormat/>
    <w:rsid w:val="00F06919"/>
    <w:pPr>
      <w:shd w:val="clear" w:color="auto" w:fill="500000"/>
      <w:ind w:firstLine="0"/>
      <w:jc w:val="center"/>
    </w:pPr>
    <w:rPr>
      <w:b/>
      <w:caps/>
      <w:color w:val="FFFFFF" w:themeColor="background1"/>
    </w:rPr>
  </w:style>
  <w:style w:type="paragraph" w:customStyle="1" w:styleId="BodyParagraphNoIndent">
    <w:name w:val="Body Paragraph (No Indent)"/>
    <w:basedOn w:val="BodyParagraphIndent"/>
    <w:next w:val="BodyParagraphIndent"/>
    <w:qFormat/>
    <w:rsid w:val="00406BA5"/>
    <w:pPr>
      <w:ind w:firstLine="0"/>
    </w:pPr>
  </w:style>
  <w:style w:type="table" w:styleId="TableGrid">
    <w:name w:val="Table Grid"/>
    <w:basedOn w:val="TableNormal"/>
    <w:uiPriority w:val="39"/>
    <w:rsid w:val="002D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Titles">
    <w:name w:val="Caption (Table Titles)"/>
    <w:basedOn w:val="Normal"/>
    <w:next w:val="BodyParagraphIndent"/>
    <w:qFormat/>
    <w:rsid w:val="00CB7385"/>
    <w:pPr>
      <w:keepNext/>
      <w:spacing w:before="480" w:after="240"/>
      <w:jc w:val="center"/>
    </w:pPr>
    <w:rPr>
      <w:i/>
      <w:iCs/>
      <w:sz w:val="20"/>
      <w:szCs w:val="18"/>
    </w:rPr>
  </w:style>
  <w:style w:type="paragraph" w:customStyle="1" w:styleId="ListOrdered">
    <w:name w:val="List (Ordered)"/>
    <w:basedOn w:val="BodyParagraphIndent"/>
    <w:next w:val="BodyParagraphIndent"/>
    <w:qFormat/>
    <w:rsid w:val="00BB14B8"/>
    <w:pPr>
      <w:numPr>
        <w:numId w:val="12"/>
      </w:numPr>
    </w:pPr>
    <w:rPr>
      <w:noProof/>
    </w:rPr>
  </w:style>
  <w:style w:type="table" w:customStyle="1" w:styleId="Style1">
    <w:name w:val="Style1"/>
    <w:basedOn w:val="TableNormal"/>
    <w:uiPriority w:val="99"/>
    <w:rsid w:val="00164E51"/>
    <w:pPr>
      <w:spacing w:after="0" w:line="240" w:lineRule="auto"/>
    </w:pPr>
    <w:rPr>
      <w:rFonts w:ascii="Times New Roman" w:hAnsi="Times New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tcMar>
        <w:top w:w="144" w:type="dxa"/>
        <w:left w:w="144" w:type="dxa"/>
        <w:bottom w:w="144" w:type="dxa"/>
        <w:right w:w="144" w:type="dxa"/>
      </w:tcMar>
      <w:vAlign w:val="center"/>
    </w:tcPr>
    <w:tblStylePr w:type="firstRow">
      <w:rPr>
        <w:b/>
      </w:rPr>
    </w:tblStylePr>
  </w:style>
  <w:style w:type="character" w:customStyle="1" w:styleId="CharactersOnlyBold">
    <w:name w:val="Characters Only (Bold)"/>
    <w:basedOn w:val="DefaultParagraphFont"/>
    <w:uiPriority w:val="1"/>
    <w:qFormat/>
    <w:rsid w:val="00D91877"/>
    <w:rPr>
      <w:b/>
    </w:rPr>
  </w:style>
  <w:style w:type="paragraph" w:styleId="Footer">
    <w:name w:val="footer"/>
    <w:basedOn w:val="Normal"/>
    <w:link w:val="FooterChar"/>
    <w:uiPriority w:val="99"/>
    <w:unhideWhenUsed/>
    <w:rsid w:val="00535DB4"/>
    <w:pPr>
      <w:tabs>
        <w:tab w:val="center" w:pos="4680"/>
        <w:tab w:val="right" w:pos="9360"/>
      </w:tabs>
    </w:pPr>
  </w:style>
  <w:style w:type="paragraph" w:customStyle="1" w:styleId="CaptionFigures">
    <w:name w:val="Caption (Figures)"/>
    <w:basedOn w:val="Normal"/>
    <w:next w:val="BodyParagraphIndent"/>
    <w:qFormat/>
    <w:rsid w:val="00CB7385"/>
    <w:pPr>
      <w:spacing w:before="240" w:after="480"/>
      <w:jc w:val="center"/>
    </w:pPr>
    <w:rPr>
      <w:i/>
      <w:iCs/>
      <w:sz w:val="20"/>
      <w:szCs w:val="18"/>
    </w:rPr>
  </w:style>
  <w:style w:type="character" w:customStyle="1" w:styleId="Heading2Char">
    <w:name w:val="Heading 2 Char"/>
    <w:basedOn w:val="DefaultParagraphFont"/>
    <w:link w:val="Heading2"/>
    <w:uiPriority w:val="9"/>
    <w:rsid w:val="006B797C"/>
    <w:rPr>
      <w:rFonts w:ascii="Times New Roman" w:hAnsi="Times New Roman" w:cs="Times New Roman"/>
      <w:b/>
      <w:caps/>
      <w:color w:val="000000" w:themeColor="text1"/>
      <w:sz w:val="28"/>
    </w:rPr>
  </w:style>
  <w:style w:type="character" w:customStyle="1" w:styleId="Heading3Char">
    <w:name w:val="Heading 3 Char"/>
    <w:basedOn w:val="DefaultParagraphFont"/>
    <w:link w:val="Heading3"/>
    <w:uiPriority w:val="9"/>
    <w:rsid w:val="006B797C"/>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6B797C"/>
    <w:rPr>
      <w:rFonts w:ascii="Times New Roman" w:hAnsi="Times New Roman"/>
      <w:i/>
      <w:color w:val="000000" w:themeColor="text1"/>
      <w:sz w:val="24"/>
    </w:rPr>
  </w:style>
  <w:style w:type="character" w:customStyle="1" w:styleId="Heading5Char">
    <w:name w:val="Heading 5 Char"/>
    <w:basedOn w:val="DefaultParagraphFont"/>
    <w:link w:val="Heading5"/>
    <w:uiPriority w:val="9"/>
    <w:rsid w:val="006B797C"/>
    <w:rPr>
      <w:rFonts w:ascii="Times New Roman" w:hAnsi="Times New Roman"/>
      <w:color w:val="000000" w:themeColor="text1"/>
      <w:sz w:val="24"/>
    </w:rPr>
  </w:style>
  <w:style w:type="character" w:customStyle="1" w:styleId="FooterChar">
    <w:name w:val="Footer Char"/>
    <w:basedOn w:val="DefaultParagraphFont"/>
    <w:link w:val="Footer"/>
    <w:uiPriority w:val="99"/>
    <w:rsid w:val="00535DB4"/>
    <w:rPr>
      <w:rFonts w:ascii="Times New Roman" w:hAnsi="Times New Roman"/>
      <w:color w:val="000000" w:themeColor="text1"/>
      <w:sz w:val="24"/>
    </w:rPr>
  </w:style>
  <w:style w:type="paragraph" w:styleId="TOC2">
    <w:name w:val="toc 2"/>
    <w:basedOn w:val="Normal"/>
    <w:next w:val="Normal"/>
    <w:autoRedefine/>
    <w:uiPriority w:val="39"/>
    <w:unhideWhenUsed/>
    <w:rsid w:val="00C12389"/>
    <w:pPr>
      <w:tabs>
        <w:tab w:val="left" w:pos="1100"/>
        <w:tab w:val="right" w:leader="dot" w:pos="9350"/>
      </w:tabs>
      <w:ind w:left="1109" w:hanging="677"/>
    </w:pPr>
  </w:style>
  <w:style w:type="paragraph" w:styleId="TOC1">
    <w:name w:val="toc 1"/>
    <w:basedOn w:val="Normal"/>
    <w:next w:val="Normal"/>
    <w:autoRedefine/>
    <w:uiPriority w:val="39"/>
    <w:unhideWhenUsed/>
    <w:rsid w:val="00D8620B"/>
    <w:pPr>
      <w:tabs>
        <w:tab w:val="left" w:pos="432"/>
        <w:tab w:val="right" w:leader="dot" w:pos="9350"/>
      </w:tabs>
      <w:spacing w:before="240" w:after="240"/>
      <w:ind w:left="360" w:hanging="360"/>
    </w:pPr>
    <w:rPr>
      <w:caps/>
      <w:noProof/>
    </w:rPr>
  </w:style>
  <w:style w:type="paragraph" w:customStyle="1" w:styleId="CustomTitlePage5">
    <w:name w:val="Custom (Title Page 5)"/>
    <w:basedOn w:val="Normal"/>
    <w:qFormat/>
    <w:rsid w:val="00244C02"/>
    <w:pPr>
      <w:tabs>
        <w:tab w:val="right" w:pos="9360"/>
      </w:tabs>
    </w:pPr>
    <w:rPr>
      <w:rFonts w:cs="Times New Roman"/>
    </w:rPr>
  </w:style>
  <w:style w:type="paragraph" w:customStyle="1" w:styleId="CustomTitlePage1">
    <w:name w:val="Custom (Title Page 1)"/>
    <w:basedOn w:val="CustomTitlePage3"/>
    <w:qFormat/>
    <w:rsid w:val="002E5E91"/>
    <w:pPr>
      <w:spacing w:before="0" w:after="0" w:line="360" w:lineRule="auto"/>
      <w:contextualSpacing/>
    </w:pPr>
  </w:style>
  <w:style w:type="paragraph" w:customStyle="1" w:styleId="CustomTitlePage6">
    <w:name w:val="Custom (Title Page 6)"/>
    <w:basedOn w:val="Normal"/>
    <w:qFormat/>
    <w:rsid w:val="00244C02"/>
    <w:pPr>
      <w:jc w:val="right"/>
    </w:pPr>
    <w:rPr>
      <w:rFonts w:cs="Times New Roman"/>
    </w:rPr>
  </w:style>
  <w:style w:type="paragraph" w:styleId="Header">
    <w:name w:val="header"/>
    <w:basedOn w:val="Normal"/>
    <w:link w:val="HeaderChar"/>
    <w:uiPriority w:val="99"/>
    <w:unhideWhenUsed/>
    <w:rsid w:val="00DC079A"/>
    <w:pPr>
      <w:tabs>
        <w:tab w:val="center" w:pos="4680"/>
        <w:tab w:val="right" w:pos="9360"/>
      </w:tabs>
    </w:pPr>
  </w:style>
  <w:style w:type="character" w:customStyle="1" w:styleId="CharactersOnlySuperscript">
    <w:name w:val="Characters Only (Superscript)"/>
    <w:basedOn w:val="DefaultParagraphFont"/>
    <w:uiPriority w:val="1"/>
    <w:qFormat/>
    <w:rsid w:val="00DE4640"/>
    <w:rPr>
      <w:rFonts w:cs="Times New Roman"/>
      <w:vertAlign w:val="superscript"/>
    </w:rPr>
  </w:style>
  <w:style w:type="paragraph" w:customStyle="1" w:styleId="CustomTitlePage7">
    <w:name w:val="Custom (Title Page 7)"/>
    <w:basedOn w:val="CustomTitlePage3"/>
    <w:qFormat/>
    <w:rsid w:val="00244C02"/>
    <w:pPr>
      <w:spacing w:after="0"/>
    </w:pPr>
  </w:style>
  <w:style w:type="character" w:styleId="Hyperlink">
    <w:name w:val="Hyperlink"/>
    <w:basedOn w:val="DefaultParagraphFont"/>
    <w:uiPriority w:val="99"/>
    <w:unhideWhenUsed/>
    <w:rsid w:val="00737C9B"/>
    <w:rPr>
      <w:color w:val="0563C1" w:themeColor="hyperlink"/>
      <w:u w:val="single"/>
    </w:rPr>
  </w:style>
  <w:style w:type="character" w:customStyle="1" w:styleId="CharactersOnlyChooseanitemRemove">
    <w:name w:val="Characters Only (Choose an item) (Remove)"/>
    <w:basedOn w:val="DefaultParagraphFont"/>
    <w:uiPriority w:val="1"/>
    <w:qFormat/>
    <w:rsid w:val="00325E69"/>
    <w:rPr>
      <w:bdr w:val="none" w:sz="0" w:space="0" w:color="auto"/>
      <w:shd w:val="clear" w:color="auto" w:fill="FFFF00"/>
    </w:rPr>
  </w:style>
  <w:style w:type="character" w:customStyle="1" w:styleId="HeaderChar">
    <w:name w:val="Header Char"/>
    <w:basedOn w:val="DefaultParagraphFont"/>
    <w:link w:val="Header"/>
    <w:uiPriority w:val="99"/>
    <w:rsid w:val="00DC079A"/>
    <w:rPr>
      <w:rFonts w:ascii="Times New Roman" w:hAnsi="Times New Roman"/>
      <w:color w:val="000000" w:themeColor="text1"/>
      <w:sz w:val="24"/>
    </w:rPr>
  </w:style>
  <w:style w:type="character" w:styleId="PlaceholderText">
    <w:name w:val="Placeholder Text"/>
    <w:basedOn w:val="DefaultParagraphFont"/>
    <w:uiPriority w:val="99"/>
    <w:semiHidden/>
    <w:rsid w:val="00BE00B1"/>
    <w:rPr>
      <w:color w:val="808080"/>
    </w:rPr>
  </w:style>
  <w:style w:type="paragraph" w:styleId="Caption">
    <w:name w:val="caption"/>
    <w:basedOn w:val="CaptionFigures"/>
    <w:next w:val="BodyParagraphIndent"/>
    <w:uiPriority w:val="35"/>
    <w:unhideWhenUsed/>
    <w:rsid w:val="00747367"/>
    <w:pPr>
      <w:spacing w:after="200"/>
    </w:pPr>
    <w:rPr>
      <w:iCs w:val="0"/>
      <w:color w:val="auto"/>
    </w:rPr>
  </w:style>
  <w:style w:type="paragraph" w:customStyle="1" w:styleId="CaptionEquations">
    <w:name w:val="Caption (Equations)"/>
    <w:basedOn w:val="CaptionTableTitles"/>
    <w:qFormat/>
    <w:rsid w:val="001B1B24"/>
    <w:pPr>
      <w:spacing w:before="240"/>
    </w:pPr>
  </w:style>
  <w:style w:type="paragraph" w:customStyle="1" w:styleId="Equations">
    <w:name w:val="Equations"/>
    <w:basedOn w:val="CaptionEquations"/>
    <w:qFormat/>
    <w:rsid w:val="001B1B24"/>
    <w:rPr>
      <w:rFonts w:ascii="Cambria Math" w:hAnsi="Cambria Math"/>
    </w:rPr>
  </w:style>
  <w:style w:type="paragraph" w:styleId="FootnoteText">
    <w:name w:val="footnote text"/>
    <w:basedOn w:val="Normal"/>
    <w:link w:val="FootnoteTextChar"/>
    <w:uiPriority w:val="99"/>
    <w:semiHidden/>
    <w:unhideWhenUsed/>
    <w:rsid w:val="001325F5"/>
    <w:rPr>
      <w:sz w:val="20"/>
      <w:szCs w:val="20"/>
    </w:rPr>
  </w:style>
  <w:style w:type="character" w:customStyle="1" w:styleId="FootnoteTextChar">
    <w:name w:val="Footnote Text Char"/>
    <w:basedOn w:val="DefaultParagraphFont"/>
    <w:link w:val="FootnoteText"/>
    <w:uiPriority w:val="99"/>
    <w:semiHidden/>
    <w:rsid w:val="001325F5"/>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1325F5"/>
    <w:rPr>
      <w:vertAlign w:val="superscript"/>
    </w:rPr>
  </w:style>
  <w:style w:type="paragraph" w:customStyle="1" w:styleId="CustomTitlePage8">
    <w:name w:val="Custom (Title Page 8)"/>
    <w:basedOn w:val="CustomTitlePage1"/>
    <w:qFormat/>
    <w:rsid w:val="002E5E91"/>
    <w:pPr>
      <w:spacing w:after="840"/>
    </w:pPr>
    <w:rPr>
      <w:caps/>
    </w:rPr>
  </w:style>
  <w:style w:type="paragraph" w:styleId="EndnoteText">
    <w:name w:val="endnote text"/>
    <w:basedOn w:val="Normal"/>
    <w:link w:val="EndnoteTextChar"/>
    <w:uiPriority w:val="99"/>
    <w:semiHidden/>
    <w:unhideWhenUsed/>
    <w:rsid w:val="005D149C"/>
    <w:rPr>
      <w:sz w:val="20"/>
      <w:szCs w:val="20"/>
    </w:rPr>
  </w:style>
  <w:style w:type="character" w:customStyle="1" w:styleId="EndnoteTextChar">
    <w:name w:val="Endnote Text Char"/>
    <w:basedOn w:val="DefaultParagraphFont"/>
    <w:link w:val="EndnoteText"/>
    <w:uiPriority w:val="99"/>
    <w:semiHidden/>
    <w:rsid w:val="005D149C"/>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5D149C"/>
    <w:rPr>
      <w:vertAlign w:val="superscript"/>
    </w:rPr>
  </w:style>
  <w:style w:type="paragraph" w:customStyle="1" w:styleId="ListReferences">
    <w:name w:val="List (References)"/>
    <w:basedOn w:val="Normal"/>
    <w:next w:val="BodyParagraphIndent"/>
    <w:qFormat/>
    <w:rsid w:val="00F83AE6"/>
    <w:pPr>
      <w:widowControl w:val="0"/>
      <w:autoSpaceDE w:val="0"/>
      <w:autoSpaceDN w:val="0"/>
      <w:adjustRightInd w:val="0"/>
      <w:spacing w:after="480"/>
      <w:ind w:left="720" w:hanging="720"/>
    </w:pPr>
  </w:style>
  <w:style w:type="paragraph" w:customStyle="1" w:styleId="BodyParagraphDedicationonly">
    <w:name w:val="Body Paragraph (Dedication only)"/>
    <w:basedOn w:val="BodyParagraphNoIndent"/>
    <w:qFormat/>
    <w:rsid w:val="00A81A14"/>
    <w:pPr>
      <w:jc w:val="center"/>
    </w:pPr>
    <w:rPr>
      <w:i/>
    </w:rPr>
  </w:style>
  <w:style w:type="paragraph" w:styleId="TOC3">
    <w:name w:val="toc 3"/>
    <w:basedOn w:val="Normal"/>
    <w:next w:val="Normal"/>
    <w:autoRedefine/>
    <w:uiPriority w:val="39"/>
    <w:unhideWhenUsed/>
    <w:rsid w:val="009E4BF9"/>
    <w:pPr>
      <w:tabs>
        <w:tab w:val="left" w:pos="2160"/>
        <w:tab w:val="right" w:leader="dot" w:pos="9350"/>
      </w:tabs>
      <w:ind w:left="1440"/>
    </w:pPr>
  </w:style>
  <w:style w:type="paragraph" w:customStyle="1" w:styleId="Footnote">
    <w:name w:val="Footnote"/>
    <w:basedOn w:val="FootnoteText"/>
    <w:qFormat/>
    <w:rsid w:val="0065751D"/>
  </w:style>
  <w:style w:type="character" w:styleId="UnresolvedMention">
    <w:name w:val="Unresolved Mention"/>
    <w:basedOn w:val="DefaultParagraphFont"/>
    <w:uiPriority w:val="99"/>
    <w:semiHidden/>
    <w:unhideWhenUsed/>
    <w:rsid w:val="0064777B"/>
    <w:rPr>
      <w:color w:val="605E5C"/>
      <w:shd w:val="clear" w:color="auto" w:fill="E1DFDD"/>
    </w:rPr>
  </w:style>
  <w:style w:type="character" w:styleId="CommentReference">
    <w:name w:val="annotation reference"/>
    <w:basedOn w:val="DefaultParagraphFont"/>
    <w:uiPriority w:val="99"/>
    <w:semiHidden/>
    <w:unhideWhenUsed/>
    <w:rsid w:val="00F06919"/>
    <w:rPr>
      <w:sz w:val="16"/>
      <w:szCs w:val="16"/>
    </w:rPr>
  </w:style>
  <w:style w:type="paragraph" w:styleId="CommentText">
    <w:name w:val="annotation text"/>
    <w:basedOn w:val="Normal"/>
    <w:link w:val="CommentTextChar"/>
    <w:uiPriority w:val="99"/>
    <w:unhideWhenUsed/>
    <w:rsid w:val="00F06919"/>
    <w:rPr>
      <w:sz w:val="20"/>
      <w:szCs w:val="20"/>
    </w:rPr>
  </w:style>
  <w:style w:type="character" w:customStyle="1" w:styleId="CommentTextChar">
    <w:name w:val="Comment Text Char"/>
    <w:basedOn w:val="DefaultParagraphFont"/>
    <w:link w:val="CommentText"/>
    <w:uiPriority w:val="99"/>
    <w:rsid w:val="00F06919"/>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F06919"/>
    <w:rPr>
      <w:b/>
      <w:bCs/>
    </w:rPr>
  </w:style>
  <w:style w:type="character" w:customStyle="1" w:styleId="CommentSubjectChar">
    <w:name w:val="Comment Subject Char"/>
    <w:basedOn w:val="CommentTextChar"/>
    <w:link w:val="CommentSubject"/>
    <w:uiPriority w:val="99"/>
    <w:semiHidden/>
    <w:rsid w:val="00F06919"/>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F069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919"/>
    <w:rPr>
      <w:rFonts w:ascii="Segoe UI" w:hAnsi="Segoe UI" w:cs="Segoe UI"/>
      <w:color w:val="000000" w:themeColor="text1"/>
      <w:sz w:val="18"/>
      <w:szCs w:val="18"/>
    </w:rPr>
  </w:style>
  <w:style w:type="paragraph" w:styleId="ListParagraph">
    <w:name w:val="List Paragraph"/>
    <w:basedOn w:val="Normal"/>
    <w:uiPriority w:val="34"/>
    <w:rsid w:val="00F06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0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ugr@tamu.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ugr@tam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Downloads\(official)-2021_URS_Thesis-Template_Journal-IMR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C3AA48C0B50406A8DEFEC0F202D0256"/>
        <w:category>
          <w:name w:val="General"/>
          <w:gallery w:val="placeholder"/>
        </w:category>
        <w:types>
          <w:type w:val="bbPlcHdr"/>
        </w:types>
        <w:behaviors>
          <w:behavior w:val="content"/>
        </w:behaviors>
        <w:guid w:val="{79BF6853-0638-4800-A5AC-AA771912CA53}"/>
      </w:docPartPr>
      <w:docPartBody>
        <w:p w:rsidR="00424488" w:rsidRDefault="001C08EE">
          <w:pPr>
            <w:pStyle w:val="9C3AA48C0B50406A8DEFEC0F202D0256"/>
          </w:pPr>
          <w:r w:rsidRPr="0063203C">
            <w:rPr>
              <w:rStyle w:val="PlaceholderText"/>
            </w:rPr>
            <w:t>Click or tap here to enter text.</w:t>
          </w:r>
        </w:p>
      </w:docPartBody>
    </w:docPart>
    <w:docPart>
      <w:docPartPr>
        <w:name w:val="563BA6008E654E32896946AD78915916"/>
        <w:category>
          <w:name w:val="General"/>
          <w:gallery w:val="placeholder"/>
        </w:category>
        <w:types>
          <w:type w:val="bbPlcHdr"/>
        </w:types>
        <w:behaviors>
          <w:behavior w:val="content"/>
        </w:behaviors>
        <w:guid w:val="{35F42B2D-B2B5-4A9E-B96A-78A68C3C5E53}"/>
      </w:docPartPr>
      <w:docPartBody>
        <w:p w:rsidR="00424488" w:rsidRDefault="001C08EE">
          <w:pPr>
            <w:pStyle w:val="563BA6008E654E32896946AD78915916"/>
          </w:pPr>
          <w:r w:rsidRPr="00824C4A">
            <w:rPr>
              <w:rStyle w:val="PlaceholderText"/>
              <w:color w:val="auto"/>
            </w:rPr>
            <w:t>[TYPE THESIS TITLE]</w:t>
          </w:r>
        </w:p>
      </w:docPartBody>
    </w:docPart>
    <w:docPart>
      <w:docPartPr>
        <w:name w:val="FB93E7F15B644906AA50BF6C95D153F4"/>
        <w:category>
          <w:name w:val="General"/>
          <w:gallery w:val="placeholder"/>
        </w:category>
        <w:types>
          <w:type w:val="bbPlcHdr"/>
        </w:types>
        <w:behaviors>
          <w:behavior w:val="content"/>
        </w:behaviors>
        <w:guid w:val="{FBEEE152-DC94-4882-AD98-6C1941949DEA}"/>
      </w:docPartPr>
      <w:docPartBody>
        <w:p w:rsidR="00424488" w:rsidRDefault="001C08EE">
          <w:pPr>
            <w:pStyle w:val="FB93E7F15B644906AA50BF6C95D153F4"/>
          </w:pPr>
          <w:r w:rsidRPr="00824C4A">
            <w:rPr>
              <w:rStyle w:val="PlaceholderText"/>
              <w:color w:val="auto"/>
            </w:rPr>
            <w:t>[TYPE NAME OF INDIVIDUAL OR TEAM MEMBER 1 NAME</w:t>
          </w:r>
          <w:r w:rsidRPr="00824C4A">
            <w:rPr>
              <w:rStyle w:val="CharactersOnlySuperscript"/>
            </w:rPr>
            <w:t>1</w:t>
          </w:r>
          <w:r w:rsidRPr="00824C4A">
            <w:rPr>
              <w:rStyle w:val="PlaceholderText"/>
              <w:color w:val="auto"/>
            </w:rPr>
            <w:t>, TEAM MEMBER 2 NAME</w:t>
          </w:r>
          <w:r w:rsidRPr="00824C4A">
            <w:rPr>
              <w:rStyle w:val="CharactersOnlySuperscript"/>
            </w:rPr>
            <w:t>2</w:t>
          </w:r>
          <w:r w:rsidRPr="00824C4A">
            <w:rPr>
              <w:rStyle w:val="PlaceholderText"/>
              <w:color w:val="auto"/>
            </w:rPr>
            <w:t>, …]</w:t>
          </w:r>
        </w:p>
      </w:docPartBody>
    </w:docPart>
    <w:docPart>
      <w:docPartPr>
        <w:name w:val="CF945F174F8F478593B60F97E7DE6ECC"/>
        <w:category>
          <w:name w:val="General"/>
          <w:gallery w:val="placeholder"/>
        </w:category>
        <w:types>
          <w:type w:val="bbPlcHdr"/>
        </w:types>
        <w:behaviors>
          <w:behavior w:val="content"/>
        </w:behaviors>
        <w:guid w:val="{253C53F1-1546-4716-A164-A2281AF207DE}"/>
      </w:docPartPr>
      <w:docPartBody>
        <w:p w:rsidR="00424488" w:rsidRDefault="001C08EE">
          <w:pPr>
            <w:pStyle w:val="CF945F174F8F478593B60F97E7DE6ECC"/>
          </w:pPr>
          <w:r w:rsidRPr="00824C4A">
            <w:rPr>
              <w:rStyle w:val="PlaceholderText"/>
              <w:color w:val="auto"/>
            </w:rPr>
            <w:t>[Type Name of Primary Advisor]</w:t>
          </w:r>
        </w:p>
      </w:docPartBody>
    </w:docPart>
    <w:docPart>
      <w:docPartPr>
        <w:name w:val="141372E28EE74D6F8D18D39DA57942B0"/>
        <w:category>
          <w:name w:val="General"/>
          <w:gallery w:val="placeholder"/>
        </w:category>
        <w:types>
          <w:type w:val="bbPlcHdr"/>
        </w:types>
        <w:behaviors>
          <w:behavior w:val="content"/>
        </w:behaviors>
        <w:guid w:val="{252A9720-2E64-4CFB-96C9-898C11A52726}"/>
      </w:docPartPr>
      <w:docPartBody>
        <w:p w:rsidR="00424488" w:rsidRDefault="001C08EE">
          <w:pPr>
            <w:pStyle w:val="141372E28EE74D6F8D18D39DA57942B0"/>
          </w:pPr>
          <w:r w:rsidRPr="00804195">
            <w:rPr>
              <w:rStyle w:val="PlaceholderText"/>
              <w:color w:val="auto"/>
            </w:rPr>
            <w:t>[Type Individual Primary Major OR Team Member 1 Major(s)</w:t>
          </w:r>
          <w:r w:rsidRPr="00804195">
            <w:rPr>
              <w:rStyle w:val="CharactersOnlySuperscript"/>
            </w:rPr>
            <w:t>1</w:t>
          </w:r>
          <w:r w:rsidRPr="00804195">
            <w:rPr>
              <w:rStyle w:val="PlaceholderText"/>
              <w:color w:val="auto"/>
            </w:rPr>
            <w:t>]</w:t>
          </w:r>
        </w:p>
      </w:docPartBody>
    </w:docPart>
    <w:docPart>
      <w:docPartPr>
        <w:name w:val="4D57E74F05A744D59056AF9F8E26FA37"/>
        <w:category>
          <w:name w:val="General"/>
          <w:gallery w:val="placeholder"/>
        </w:category>
        <w:types>
          <w:type w:val="bbPlcHdr"/>
        </w:types>
        <w:behaviors>
          <w:behavior w:val="content"/>
        </w:behaviors>
        <w:guid w:val="{CAC80821-EB79-4DA2-ACEE-124C86526262}"/>
      </w:docPartPr>
      <w:docPartBody>
        <w:p w:rsidR="00424488" w:rsidRDefault="001C08EE">
          <w:pPr>
            <w:pStyle w:val="4D57E74F05A744D59056AF9F8E26FA37"/>
          </w:pPr>
          <w:r w:rsidRPr="0063203C">
            <w:rPr>
              <w:rStyle w:val="PlaceholderText"/>
            </w:rPr>
            <w:t>Click or tap here to enter text.</w:t>
          </w:r>
        </w:p>
      </w:docPartBody>
    </w:docPart>
    <w:docPart>
      <w:docPartPr>
        <w:name w:val="EBC90F82AE2149F9A68CD0DE75B3C8CC"/>
        <w:category>
          <w:name w:val="General"/>
          <w:gallery w:val="placeholder"/>
        </w:category>
        <w:types>
          <w:type w:val="bbPlcHdr"/>
        </w:types>
        <w:behaviors>
          <w:behavior w:val="content"/>
        </w:behaviors>
        <w:guid w:val="{47282B5F-4E35-4CAE-90C5-A71C17D0BE7B}"/>
      </w:docPartPr>
      <w:docPartBody>
        <w:p w:rsidR="00424488" w:rsidRDefault="001C08EE">
          <w:pPr>
            <w:pStyle w:val="EBC90F82AE2149F9A68CD0DE75B3C8CC"/>
          </w:pPr>
          <w:r w:rsidRPr="008942B4">
            <w:rPr>
              <w:rStyle w:val="PlaceholderText"/>
              <w:color w:val="auto"/>
            </w:rPr>
            <w:t>[Type Name of Individual OR Team Member 1 Name</w:t>
          </w:r>
          <w:r w:rsidRPr="008942B4">
            <w:rPr>
              <w:rStyle w:val="CharactersOnlySuperscript"/>
            </w:rPr>
            <w:t>1</w:t>
          </w:r>
          <w:r w:rsidRPr="008942B4">
            <w:rPr>
              <w:rStyle w:val="PlaceholderText"/>
              <w:color w:val="auto"/>
            </w:rPr>
            <w:t>, Team Member 2 Name</w:t>
          </w:r>
          <w:r w:rsidRPr="008942B4">
            <w:rPr>
              <w:rStyle w:val="CharactersOnlySuperscript"/>
            </w:rPr>
            <w:t>2</w:t>
          </w:r>
          <w:r w:rsidRPr="008942B4">
            <w:rPr>
              <w:rStyle w:val="PlaceholderText"/>
              <w:color w:val="auto"/>
            </w:rPr>
            <w:t>, …]</w:t>
          </w:r>
        </w:p>
      </w:docPartBody>
    </w:docPart>
    <w:docPart>
      <w:docPartPr>
        <w:name w:val="76B8599C966C4919B79D26D32C7B3348"/>
        <w:category>
          <w:name w:val="General"/>
          <w:gallery w:val="placeholder"/>
        </w:category>
        <w:types>
          <w:type w:val="bbPlcHdr"/>
        </w:types>
        <w:behaviors>
          <w:behavior w:val="content"/>
        </w:behaviors>
        <w:guid w:val="{9CE5D7C6-EE26-4614-BF49-F812EE709119}"/>
      </w:docPartPr>
      <w:docPartBody>
        <w:p w:rsidR="00424488" w:rsidRDefault="001C08EE">
          <w:pPr>
            <w:pStyle w:val="76B8599C966C4919B79D26D32C7B3348"/>
          </w:pPr>
          <w:r w:rsidRPr="0063203C">
            <w:rPr>
              <w:rStyle w:val="PlaceholderText"/>
            </w:rPr>
            <w:t>Click or tap here to enter text.</w:t>
          </w:r>
        </w:p>
      </w:docPartBody>
    </w:docPart>
    <w:docPart>
      <w:docPartPr>
        <w:name w:val="BEEB0AA5C9FB49469BE4BA9DEF50FCD6"/>
        <w:category>
          <w:name w:val="General"/>
          <w:gallery w:val="placeholder"/>
        </w:category>
        <w:types>
          <w:type w:val="bbPlcHdr"/>
        </w:types>
        <w:behaviors>
          <w:behavior w:val="content"/>
        </w:behaviors>
        <w:guid w:val="{DC5507C9-D3D8-49E3-840B-703ED27CEBF9}"/>
      </w:docPartPr>
      <w:docPartBody>
        <w:p w:rsidR="00424488" w:rsidRDefault="001C08EE">
          <w:pPr>
            <w:pStyle w:val="BEEB0AA5C9FB49469BE4BA9DEF50FCD6"/>
          </w:pPr>
          <w:r w:rsidRPr="0063203C">
            <w:rPr>
              <w:rStyle w:val="PlaceholderText"/>
            </w:rPr>
            <w:t>Click or tap here to enter text.</w:t>
          </w:r>
        </w:p>
      </w:docPartBody>
    </w:docPart>
    <w:docPart>
      <w:docPartPr>
        <w:name w:val="040312FE90574A958A41752BEF9B099F"/>
        <w:category>
          <w:name w:val="General"/>
          <w:gallery w:val="placeholder"/>
        </w:category>
        <w:types>
          <w:type w:val="bbPlcHdr"/>
        </w:types>
        <w:behaviors>
          <w:behavior w:val="content"/>
        </w:behaviors>
        <w:guid w:val="{D5791F9A-E96D-4ED9-9F99-55E2C174CA0A}"/>
      </w:docPartPr>
      <w:docPartBody>
        <w:p w:rsidR="00424488" w:rsidRDefault="001C08EE">
          <w:pPr>
            <w:pStyle w:val="040312FE90574A958A41752BEF9B099F"/>
          </w:pPr>
          <w:r w:rsidRPr="00B42F7B">
            <w:rPr>
              <w:rStyle w:val="PlaceholderText"/>
              <w:color w:val="auto"/>
            </w:rPr>
            <w:t>[Type Name of Individual OR Team Member 1 Name</w:t>
          </w:r>
          <w:r w:rsidRPr="0013014E">
            <w:rPr>
              <w:rStyle w:val="CharactersOnlySuperscript"/>
            </w:rPr>
            <w:t>1</w:t>
          </w:r>
          <w:r w:rsidRPr="00B42F7B">
            <w:rPr>
              <w:rStyle w:val="PlaceholderText"/>
              <w:color w:val="auto"/>
            </w:rPr>
            <w:t>, Team Member 2 Name</w:t>
          </w:r>
          <w:r w:rsidRPr="0013014E">
            <w:rPr>
              <w:rStyle w:val="CharactersOnlySuperscript"/>
            </w:rPr>
            <w:t>2</w:t>
          </w:r>
          <w:r w:rsidRPr="00B42F7B">
            <w:rPr>
              <w:rStyle w:val="PlaceholderText"/>
              <w:color w:val="auto"/>
            </w:rPr>
            <w:t>, …. Author names must be typed, with permission, and appear in the same order as inputted on the Title and Abstract pages.]</w:t>
          </w:r>
        </w:p>
      </w:docPartBody>
    </w:docPart>
    <w:docPart>
      <w:docPartPr>
        <w:name w:val="06EEB677C3DF45D8A6A43B5B963C0CC4"/>
        <w:category>
          <w:name w:val="General"/>
          <w:gallery w:val="placeholder"/>
        </w:category>
        <w:types>
          <w:type w:val="bbPlcHdr"/>
        </w:types>
        <w:behaviors>
          <w:behavior w:val="content"/>
        </w:behaviors>
        <w:guid w:val="{D8995199-C365-4DD8-B57A-8B80F8E8E54C}"/>
      </w:docPartPr>
      <w:docPartBody>
        <w:p w:rsidR="00424488" w:rsidRDefault="001C08EE">
          <w:pPr>
            <w:pStyle w:val="06EEB677C3DF45D8A6A43B5B963C0CC4"/>
          </w:pPr>
          <w:r w:rsidRPr="0063203C">
            <w:rPr>
              <w:rStyle w:val="PlaceholderText"/>
            </w:rPr>
            <w:t>Click or tap here to enter text.</w:t>
          </w:r>
        </w:p>
      </w:docPartBody>
    </w:docPart>
    <w:docPart>
      <w:docPartPr>
        <w:name w:val="23D8A2E7DA2B4942B8DA29274D973E4B"/>
        <w:category>
          <w:name w:val="General"/>
          <w:gallery w:val="placeholder"/>
        </w:category>
        <w:types>
          <w:type w:val="bbPlcHdr"/>
        </w:types>
        <w:behaviors>
          <w:behavior w:val="content"/>
        </w:behaviors>
        <w:guid w:val="{BE30BE5C-B1A2-4E72-9D32-AFDFD3EC0CEC}"/>
      </w:docPartPr>
      <w:docPartBody>
        <w:p w:rsidR="00424488" w:rsidRDefault="001C08EE">
          <w:pPr>
            <w:pStyle w:val="23D8A2E7DA2B4942B8DA29274D973E4B"/>
          </w:pPr>
          <w:r w:rsidRPr="0063203C">
            <w:rPr>
              <w:rStyle w:val="PlaceholderText"/>
            </w:rPr>
            <w:t>Click or tap here to enter text.</w:t>
          </w:r>
        </w:p>
      </w:docPartBody>
    </w:docPart>
    <w:docPart>
      <w:docPartPr>
        <w:name w:val="635FDCE44A8141BE81DDA28EC60FF028"/>
        <w:category>
          <w:name w:val="General"/>
          <w:gallery w:val="placeholder"/>
        </w:category>
        <w:types>
          <w:type w:val="bbPlcHdr"/>
        </w:types>
        <w:behaviors>
          <w:behavior w:val="content"/>
        </w:behaviors>
        <w:guid w:val="{E6084934-7A4F-486D-8C8A-E1A609AAA8E5}"/>
      </w:docPartPr>
      <w:docPartBody>
        <w:p w:rsidR="00424488" w:rsidRDefault="001C08EE">
          <w:pPr>
            <w:pStyle w:val="635FDCE44A8141BE81DDA28EC60FF028"/>
          </w:pPr>
          <w:r w:rsidRPr="00807322">
            <w:rPr>
              <w:rStyle w:val="PlaceholderText"/>
              <w:color w:val="auto"/>
            </w:rPr>
            <w:t>[Type Thesis Title Using Title Case]</w:t>
          </w:r>
        </w:p>
      </w:docPartBody>
    </w:docPart>
    <w:docPart>
      <w:docPartPr>
        <w:name w:val="51188B3A5AD847D0B48F05C443BAD518"/>
        <w:category>
          <w:name w:val="General"/>
          <w:gallery w:val="placeholder"/>
        </w:category>
        <w:types>
          <w:type w:val="bbPlcHdr"/>
        </w:types>
        <w:behaviors>
          <w:behavior w:val="content"/>
        </w:behaviors>
        <w:guid w:val="{1DEAB67B-F102-4DBC-9FCC-648D855788A1}"/>
      </w:docPartPr>
      <w:docPartBody>
        <w:p w:rsidR="00424488" w:rsidRDefault="001C08EE">
          <w:pPr>
            <w:pStyle w:val="51188B3A5AD847D0B48F05C443BAD518"/>
          </w:pPr>
          <w:r w:rsidRPr="00B42F7B">
            <w:rPr>
              <w:rStyle w:val="PlaceholderText"/>
              <w:color w:val="auto"/>
            </w:rPr>
            <w:t xml:space="preserve">[Type </w:t>
          </w:r>
          <w:r>
            <w:rPr>
              <w:rStyle w:val="PlaceholderText"/>
              <w:color w:val="auto"/>
            </w:rPr>
            <w:t xml:space="preserve">Name of Individual OR </w:t>
          </w:r>
          <w:r w:rsidRPr="00B42F7B">
            <w:rPr>
              <w:rStyle w:val="PlaceholderText"/>
              <w:color w:val="auto"/>
            </w:rPr>
            <w:t>Team Member 1 Name</w:t>
          </w:r>
          <w:r w:rsidRPr="004C78B3">
            <w:rPr>
              <w:rStyle w:val="CharactersOnlySuperscript"/>
            </w:rPr>
            <w:t>1</w:t>
          </w:r>
          <w:r w:rsidRPr="00B42F7B">
            <w:rPr>
              <w:rStyle w:val="PlaceholderText"/>
              <w:color w:val="auto"/>
            </w:rPr>
            <w:t>, Team Member 2 Name</w:t>
          </w:r>
          <w:r w:rsidRPr="004C78B3">
            <w:rPr>
              <w:rStyle w:val="CharactersOnlySuperscript"/>
            </w:rPr>
            <w:t>2</w:t>
          </w:r>
          <w:r w:rsidRPr="00B42F7B">
            <w:rPr>
              <w:rStyle w:val="PlaceholderText"/>
              <w:color w:val="auto"/>
            </w:rPr>
            <w:t>, …]</w:t>
          </w:r>
        </w:p>
      </w:docPartBody>
    </w:docPart>
    <w:docPart>
      <w:docPartPr>
        <w:name w:val="B11C55F1BD194928B4AE39D13A504B20"/>
        <w:category>
          <w:name w:val="General"/>
          <w:gallery w:val="placeholder"/>
        </w:category>
        <w:types>
          <w:type w:val="bbPlcHdr"/>
        </w:types>
        <w:behaviors>
          <w:behavior w:val="content"/>
        </w:behaviors>
        <w:guid w:val="{F2C81413-80FB-4719-8338-EF1CE3CAA1A6}"/>
      </w:docPartPr>
      <w:docPartBody>
        <w:p w:rsidR="00424488" w:rsidRDefault="001C08EE">
          <w:pPr>
            <w:pStyle w:val="B11C55F1BD194928B4AE39D13A504B20"/>
          </w:pPr>
          <w:r w:rsidRPr="00E42BB1">
            <w:rPr>
              <w:rStyle w:val="PlaceholderText"/>
              <w:color w:val="auto"/>
            </w:rPr>
            <w:t xml:space="preserve">[Type Individual </w:t>
          </w:r>
          <w:r>
            <w:rPr>
              <w:rStyle w:val="PlaceholderText"/>
              <w:color w:val="auto"/>
            </w:rPr>
            <w:t>Primary</w:t>
          </w:r>
          <w:r w:rsidRPr="00E42BB1">
            <w:rPr>
              <w:rStyle w:val="PlaceholderText"/>
              <w:color w:val="auto"/>
            </w:rPr>
            <w:t xml:space="preserve"> Department OR Team Member </w:t>
          </w:r>
          <w:r>
            <w:rPr>
              <w:rStyle w:val="PlaceholderText"/>
              <w:color w:val="auto"/>
            </w:rPr>
            <w:t>1</w:t>
          </w:r>
          <w:r w:rsidRPr="00E42BB1">
            <w:rPr>
              <w:rStyle w:val="PlaceholderText"/>
              <w:color w:val="auto"/>
            </w:rPr>
            <w:t xml:space="preserve"> Department(s)</w:t>
          </w:r>
          <w:r>
            <w:rPr>
              <w:rStyle w:val="CharactersOnlySuperscript"/>
            </w:rPr>
            <w:t>1</w:t>
          </w:r>
          <w:r w:rsidRPr="00E42BB1">
            <w:rPr>
              <w:rStyle w:val="PlaceholderText"/>
              <w:color w:val="auto"/>
            </w:rPr>
            <w:t>]</w:t>
          </w:r>
        </w:p>
      </w:docPartBody>
    </w:docPart>
    <w:docPart>
      <w:docPartPr>
        <w:name w:val="7C87DFD2F1E14E0A9C0C001F82349B9B"/>
        <w:category>
          <w:name w:val="General"/>
          <w:gallery w:val="placeholder"/>
        </w:category>
        <w:types>
          <w:type w:val="bbPlcHdr"/>
        </w:types>
        <w:behaviors>
          <w:behavior w:val="content"/>
        </w:behaviors>
        <w:guid w:val="{626D083B-7C00-4B27-88B4-377CD3B1289E}"/>
      </w:docPartPr>
      <w:docPartBody>
        <w:p w:rsidR="00424488" w:rsidRDefault="001C08EE">
          <w:pPr>
            <w:pStyle w:val="7C87DFD2F1E14E0A9C0C001F82349B9B"/>
          </w:pPr>
          <w:r w:rsidRPr="00297929">
            <w:rPr>
              <w:rStyle w:val="PlaceholderText"/>
              <w:color w:val="auto"/>
            </w:rPr>
            <w:t>[Type Name of Primary Advisor]</w:t>
          </w:r>
        </w:p>
      </w:docPartBody>
    </w:docPart>
    <w:docPart>
      <w:docPartPr>
        <w:name w:val="44E12F4AD40143EB816D2383BB591AF3"/>
        <w:category>
          <w:name w:val="General"/>
          <w:gallery w:val="placeholder"/>
        </w:category>
        <w:types>
          <w:type w:val="bbPlcHdr"/>
        </w:types>
        <w:behaviors>
          <w:behavior w:val="content"/>
        </w:behaviors>
        <w:guid w:val="{110B1924-38A4-490A-A79E-25177660662F}"/>
      </w:docPartPr>
      <w:docPartBody>
        <w:p w:rsidR="00424488" w:rsidRDefault="001C08EE">
          <w:pPr>
            <w:pStyle w:val="44E12F4AD40143EB816D2383BB591AF3"/>
          </w:pPr>
          <w:r w:rsidRPr="00E42BB1">
            <w:rPr>
              <w:rStyle w:val="PlaceholderText"/>
              <w:color w:val="auto"/>
            </w:rPr>
            <w:t xml:space="preserve">[Type Individual </w:t>
          </w:r>
          <w:r>
            <w:rPr>
              <w:rStyle w:val="PlaceholderText"/>
              <w:color w:val="auto"/>
            </w:rPr>
            <w:t>Secondary</w:t>
          </w:r>
          <w:r w:rsidRPr="00E42BB1">
            <w:rPr>
              <w:rStyle w:val="PlaceholderText"/>
              <w:color w:val="auto"/>
            </w:rPr>
            <w:t xml:space="preserve"> Department OR Team Member </w:t>
          </w:r>
          <w:r>
            <w:rPr>
              <w:rStyle w:val="PlaceholderText"/>
              <w:color w:val="auto"/>
            </w:rPr>
            <w:t>2</w:t>
          </w:r>
          <w:r w:rsidRPr="00E42BB1">
            <w:rPr>
              <w:rStyle w:val="PlaceholderText"/>
              <w:color w:val="auto"/>
            </w:rPr>
            <w:t xml:space="preserve"> Department(s)</w:t>
          </w:r>
          <w:r>
            <w:rPr>
              <w:rStyle w:val="CharactersOnlySuperscript"/>
            </w:rPr>
            <w:t>2</w:t>
          </w:r>
          <w:r w:rsidRPr="00E42BB1">
            <w:rPr>
              <w:rStyle w:val="PlaceholderText"/>
              <w:color w:val="auto"/>
            </w:rPr>
            <w:t>]</w:t>
          </w:r>
        </w:p>
      </w:docPartBody>
    </w:docPart>
    <w:docPart>
      <w:docPartPr>
        <w:name w:val="04BAD3EA6B84492EAC54B4D51A9E27AA"/>
        <w:category>
          <w:name w:val="General"/>
          <w:gallery w:val="placeholder"/>
        </w:category>
        <w:types>
          <w:type w:val="bbPlcHdr"/>
        </w:types>
        <w:behaviors>
          <w:behavior w:val="content"/>
        </w:behaviors>
        <w:guid w:val="{CDAD9EB2-F998-44BA-B1FE-017C07FDACF3}"/>
      </w:docPartPr>
      <w:docPartBody>
        <w:p w:rsidR="00424488" w:rsidRDefault="001C08EE">
          <w:pPr>
            <w:pStyle w:val="04BAD3EA6B84492EAC54B4D51A9E27AA"/>
          </w:pPr>
          <w:r w:rsidRPr="00E42BB1">
            <w:rPr>
              <w:rStyle w:val="PlaceholderText"/>
              <w:color w:val="auto"/>
            </w:rPr>
            <w:t xml:space="preserve">[Type Team Member </w:t>
          </w:r>
          <w:r>
            <w:rPr>
              <w:rStyle w:val="PlaceholderText"/>
              <w:color w:val="auto"/>
            </w:rPr>
            <w:t>3</w:t>
          </w:r>
          <w:r w:rsidRPr="00E42BB1">
            <w:rPr>
              <w:rStyle w:val="PlaceholderText"/>
              <w:color w:val="auto"/>
            </w:rPr>
            <w:t xml:space="preserve"> Department(s)</w:t>
          </w:r>
          <w:r>
            <w:rPr>
              <w:rStyle w:val="CharactersOnlySuperscript"/>
            </w:rPr>
            <w:t>3</w:t>
          </w:r>
          <w:r w:rsidRPr="00E42BB1">
            <w:rPr>
              <w:rStyle w:val="PlaceholderText"/>
              <w:color w:val="auto"/>
            </w:rPr>
            <w:t>]</w:t>
          </w:r>
        </w:p>
      </w:docPartBody>
    </w:docPart>
    <w:docPart>
      <w:docPartPr>
        <w:name w:val="B244ACCD8E104E1B8A8CBA145F7008E4"/>
        <w:category>
          <w:name w:val="General"/>
          <w:gallery w:val="placeholder"/>
        </w:category>
        <w:types>
          <w:type w:val="bbPlcHdr"/>
        </w:types>
        <w:behaviors>
          <w:behavior w:val="content"/>
        </w:behaviors>
        <w:guid w:val="{9C356A49-0E49-44C0-976F-A72A48351BBD}"/>
      </w:docPartPr>
      <w:docPartBody>
        <w:p w:rsidR="00424488" w:rsidRDefault="001C08EE">
          <w:pPr>
            <w:pStyle w:val="B244ACCD8E104E1B8A8CBA145F7008E4"/>
          </w:pPr>
          <w:r w:rsidRPr="00E42BB1">
            <w:rPr>
              <w:rStyle w:val="PlaceholderText"/>
              <w:color w:val="auto"/>
            </w:rPr>
            <w:t xml:space="preserve">[Type Team Member </w:t>
          </w:r>
          <w:r>
            <w:rPr>
              <w:rStyle w:val="PlaceholderText"/>
              <w:color w:val="auto"/>
            </w:rPr>
            <w:t>4</w:t>
          </w:r>
          <w:r w:rsidRPr="00E42BB1">
            <w:rPr>
              <w:rStyle w:val="PlaceholderText"/>
              <w:color w:val="auto"/>
            </w:rPr>
            <w:t xml:space="preserve"> Department(s)</w:t>
          </w:r>
          <w:r>
            <w:rPr>
              <w:rStyle w:val="CharactersOnlySuperscript"/>
            </w:rPr>
            <w:t>4</w:t>
          </w:r>
          <w:r w:rsidRPr="00E42BB1">
            <w:rPr>
              <w:rStyle w:val="PlaceholderText"/>
              <w:color w:val="auto"/>
            </w:rPr>
            <w:t>]</w:t>
          </w:r>
        </w:p>
      </w:docPartBody>
    </w:docPart>
    <w:docPart>
      <w:docPartPr>
        <w:name w:val="63583E4C11694370A7B2A55F5C266B71"/>
        <w:category>
          <w:name w:val="General"/>
          <w:gallery w:val="placeholder"/>
        </w:category>
        <w:types>
          <w:type w:val="bbPlcHdr"/>
        </w:types>
        <w:behaviors>
          <w:behavior w:val="content"/>
        </w:behaviors>
        <w:guid w:val="{6973EB28-9D1B-46F2-B2AA-83077778A7AF}"/>
      </w:docPartPr>
      <w:docPartBody>
        <w:p w:rsidR="00424488" w:rsidRDefault="001C08EE">
          <w:pPr>
            <w:pStyle w:val="63583E4C11694370A7B2A55F5C266B71"/>
          </w:pPr>
          <w:r w:rsidRPr="00E42BB1">
            <w:rPr>
              <w:rStyle w:val="PlaceholderText"/>
              <w:color w:val="auto"/>
            </w:rPr>
            <w:t xml:space="preserve">[Type Team Member </w:t>
          </w:r>
          <w:r>
            <w:rPr>
              <w:rStyle w:val="PlaceholderText"/>
              <w:color w:val="auto"/>
            </w:rPr>
            <w:t>5</w:t>
          </w:r>
          <w:r w:rsidRPr="00E42BB1">
            <w:rPr>
              <w:rStyle w:val="PlaceholderText"/>
              <w:color w:val="auto"/>
            </w:rPr>
            <w:t xml:space="preserve"> Department(s)</w:t>
          </w:r>
          <w:r>
            <w:rPr>
              <w:rStyle w:val="CharactersOnlySuperscript"/>
            </w:rPr>
            <w:t>5</w:t>
          </w:r>
          <w:r w:rsidRPr="00E42BB1">
            <w:rPr>
              <w:rStyle w:val="PlaceholderText"/>
              <w:color w:val="auto"/>
            </w:rPr>
            <w:t>]</w:t>
          </w:r>
        </w:p>
      </w:docPartBody>
    </w:docPart>
    <w:docPart>
      <w:docPartPr>
        <w:name w:val="9F1EA0987E8E4BF28EFB5C74A3909F8F"/>
        <w:category>
          <w:name w:val="General"/>
          <w:gallery w:val="placeholder"/>
        </w:category>
        <w:types>
          <w:type w:val="bbPlcHdr"/>
        </w:types>
        <w:behaviors>
          <w:behavior w:val="content"/>
        </w:behaviors>
        <w:guid w:val="{E2535618-1D3D-4C03-A8F8-441F10E6026F}"/>
      </w:docPartPr>
      <w:docPartBody>
        <w:p w:rsidR="00424488" w:rsidRDefault="001C08EE">
          <w:pPr>
            <w:pStyle w:val="9F1EA0987E8E4BF28EFB5C74A3909F8F"/>
          </w:pPr>
          <w:r w:rsidRPr="0063203C">
            <w:rPr>
              <w:rStyle w:val="PlaceholderText"/>
            </w:rPr>
            <w:t>Click or tap here to enter text.</w:t>
          </w:r>
        </w:p>
      </w:docPartBody>
    </w:docPart>
    <w:docPart>
      <w:docPartPr>
        <w:name w:val="77C54D2B75104A7EA971C02952C71904"/>
        <w:category>
          <w:name w:val="General"/>
          <w:gallery w:val="placeholder"/>
        </w:category>
        <w:types>
          <w:type w:val="bbPlcHdr"/>
        </w:types>
        <w:behaviors>
          <w:behavior w:val="content"/>
        </w:behaviors>
        <w:guid w:val="{B059267E-9AA3-4B89-A1CB-8552C7488DCC}"/>
      </w:docPartPr>
      <w:docPartBody>
        <w:p w:rsidR="00424488" w:rsidRDefault="001C08EE">
          <w:pPr>
            <w:pStyle w:val="77C54D2B75104A7EA971C02952C71904"/>
          </w:pPr>
          <w:r w:rsidRPr="002D4AEF">
            <w:rPr>
              <w:rStyle w:val="PlaceholderText"/>
              <w:color w:val="auto"/>
            </w:rPr>
            <w:t>[Type Primary Advisor Department]</w:t>
          </w:r>
        </w:p>
      </w:docPartBody>
    </w:docPart>
    <w:docPart>
      <w:docPartPr>
        <w:name w:val="73FF2EDCBF2D414DB07178C18912C6D8"/>
        <w:category>
          <w:name w:val="General"/>
          <w:gallery w:val="placeholder"/>
        </w:category>
        <w:types>
          <w:type w:val="bbPlcHdr"/>
        </w:types>
        <w:behaviors>
          <w:behavior w:val="content"/>
        </w:behaviors>
        <w:guid w:val="{289139FD-5BAA-4A22-82E6-F82F3233229B}"/>
      </w:docPartPr>
      <w:docPartBody>
        <w:p w:rsidR="00424488" w:rsidRDefault="001C08EE">
          <w:pPr>
            <w:pStyle w:val="73FF2EDCBF2D414DB07178C18912C6D8"/>
          </w:pPr>
          <w:r w:rsidRPr="00E42BB1">
            <w:rPr>
              <w:rStyle w:val="PlaceholderText"/>
              <w:color w:val="auto"/>
            </w:rPr>
            <w:t>[Type Name of Secondary Advisor OR remove line]</w:t>
          </w:r>
        </w:p>
      </w:docPartBody>
    </w:docPart>
    <w:docPart>
      <w:docPartPr>
        <w:name w:val="BC3BE98FDC844ADCAFF65840391FC333"/>
        <w:category>
          <w:name w:val="General"/>
          <w:gallery w:val="placeholder"/>
        </w:category>
        <w:types>
          <w:type w:val="bbPlcHdr"/>
        </w:types>
        <w:behaviors>
          <w:behavior w:val="content"/>
        </w:behaviors>
        <w:guid w:val="{9C3298D5-C599-456C-9D57-62172BC819D4}"/>
      </w:docPartPr>
      <w:docPartBody>
        <w:p w:rsidR="00424488" w:rsidRDefault="001C08EE">
          <w:pPr>
            <w:pStyle w:val="BC3BE98FDC844ADCAFF65840391FC333"/>
          </w:pPr>
          <w:r w:rsidRPr="0063203C">
            <w:rPr>
              <w:rStyle w:val="PlaceholderText"/>
            </w:rPr>
            <w:t>Click or tap here to enter text.</w:t>
          </w:r>
        </w:p>
      </w:docPartBody>
    </w:docPart>
    <w:docPart>
      <w:docPartPr>
        <w:name w:val="AFBB07054DA4487D86F1B04D00B17F1B"/>
        <w:category>
          <w:name w:val="General"/>
          <w:gallery w:val="placeholder"/>
        </w:category>
        <w:types>
          <w:type w:val="bbPlcHdr"/>
        </w:types>
        <w:behaviors>
          <w:behavior w:val="content"/>
        </w:behaviors>
        <w:guid w:val="{85147416-7ADA-438E-845A-D80DFDEA00C8}"/>
      </w:docPartPr>
      <w:docPartBody>
        <w:p w:rsidR="00424488" w:rsidRDefault="001C08EE">
          <w:pPr>
            <w:pStyle w:val="AFBB07054DA4487D86F1B04D00B17F1B"/>
          </w:pPr>
          <w:r w:rsidRPr="00E42BB1">
            <w:rPr>
              <w:rStyle w:val="PlaceholderText"/>
              <w:color w:val="auto"/>
            </w:rPr>
            <w:t>[Type Secondary Advisor Department OR remove 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EE"/>
    <w:rsid w:val="001C08EE"/>
    <w:rsid w:val="00424488"/>
    <w:rsid w:val="004F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AA48C0B50406A8DEFEC0F202D0256">
    <w:name w:val="9C3AA48C0B50406A8DEFEC0F202D0256"/>
  </w:style>
  <w:style w:type="paragraph" w:customStyle="1" w:styleId="563BA6008E654E32896946AD78915916">
    <w:name w:val="563BA6008E654E32896946AD78915916"/>
  </w:style>
  <w:style w:type="character" w:customStyle="1" w:styleId="CharactersOnlySuperscript">
    <w:name w:val="Characters Only (Superscript)"/>
    <w:basedOn w:val="DefaultParagraphFont"/>
    <w:uiPriority w:val="1"/>
    <w:qFormat/>
    <w:rPr>
      <w:rFonts w:cs="Times New Roman"/>
      <w:vertAlign w:val="superscript"/>
    </w:rPr>
  </w:style>
  <w:style w:type="paragraph" w:customStyle="1" w:styleId="FB93E7F15B644906AA50BF6C95D153F4">
    <w:name w:val="FB93E7F15B644906AA50BF6C95D153F4"/>
  </w:style>
  <w:style w:type="paragraph" w:customStyle="1" w:styleId="CF945F174F8F478593B60F97E7DE6ECC">
    <w:name w:val="CF945F174F8F478593B60F97E7DE6ECC"/>
  </w:style>
  <w:style w:type="paragraph" w:customStyle="1" w:styleId="A6AF0AC2215C4C13882DEDDADB1F6443">
    <w:name w:val="A6AF0AC2215C4C13882DEDDADB1F6443"/>
  </w:style>
  <w:style w:type="paragraph" w:customStyle="1" w:styleId="141372E28EE74D6F8D18D39DA57942B0">
    <w:name w:val="141372E28EE74D6F8D18D39DA57942B0"/>
  </w:style>
  <w:style w:type="paragraph" w:customStyle="1" w:styleId="9F990A462DEB458F9E192D2EF49B7DAA">
    <w:name w:val="9F990A462DEB458F9E192D2EF49B7DAA"/>
  </w:style>
  <w:style w:type="paragraph" w:customStyle="1" w:styleId="60842B3C41B4492EAFFC4D3A27499869">
    <w:name w:val="60842B3C41B4492EAFFC4D3A27499869"/>
  </w:style>
  <w:style w:type="paragraph" w:customStyle="1" w:styleId="3A3B13A9B0E6451EABD4B371A73B3361">
    <w:name w:val="3A3B13A9B0E6451EABD4B371A73B3361"/>
  </w:style>
  <w:style w:type="paragraph" w:customStyle="1" w:styleId="861337C9587C41CA8BFF0ED8E26D8E3C">
    <w:name w:val="861337C9587C41CA8BFF0ED8E26D8E3C"/>
  </w:style>
  <w:style w:type="paragraph" w:customStyle="1" w:styleId="4D57E74F05A744D59056AF9F8E26FA37">
    <w:name w:val="4D57E74F05A744D59056AF9F8E26FA37"/>
  </w:style>
  <w:style w:type="paragraph" w:customStyle="1" w:styleId="EBC90F82AE2149F9A68CD0DE75B3C8CC">
    <w:name w:val="EBC90F82AE2149F9A68CD0DE75B3C8CC"/>
  </w:style>
  <w:style w:type="paragraph" w:customStyle="1" w:styleId="76B8599C966C4919B79D26D32C7B3348">
    <w:name w:val="76B8599C966C4919B79D26D32C7B3348"/>
  </w:style>
  <w:style w:type="paragraph" w:customStyle="1" w:styleId="BEEB0AA5C9FB49469BE4BA9DEF50FCD6">
    <w:name w:val="BEEB0AA5C9FB49469BE4BA9DEF50FCD6"/>
  </w:style>
  <w:style w:type="paragraph" w:customStyle="1" w:styleId="040312FE90574A958A41752BEF9B099F">
    <w:name w:val="040312FE90574A958A41752BEF9B099F"/>
  </w:style>
  <w:style w:type="paragraph" w:customStyle="1" w:styleId="06EEB677C3DF45D8A6A43B5B963C0CC4">
    <w:name w:val="06EEB677C3DF45D8A6A43B5B963C0CC4"/>
  </w:style>
  <w:style w:type="paragraph" w:customStyle="1" w:styleId="23D8A2E7DA2B4942B8DA29274D973E4B">
    <w:name w:val="23D8A2E7DA2B4942B8DA29274D973E4B"/>
  </w:style>
  <w:style w:type="paragraph" w:customStyle="1" w:styleId="635FDCE44A8141BE81DDA28EC60FF028">
    <w:name w:val="635FDCE44A8141BE81DDA28EC60FF028"/>
  </w:style>
  <w:style w:type="paragraph" w:customStyle="1" w:styleId="51188B3A5AD847D0B48F05C443BAD518">
    <w:name w:val="51188B3A5AD847D0B48F05C443BAD518"/>
  </w:style>
  <w:style w:type="paragraph" w:customStyle="1" w:styleId="B11C55F1BD194928B4AE39D13A504B20">
    <w:name w:val="B11C55F1BD194928B4AE39D13A504B20"/>
  </w:style>
  <w:style w:type="paragraph" w:customStyle="1" w:styleId="7C87DFD2F1E14E0A9C0C001F82349B9B">
    <w:name w:val="7C87DFD2F1E14E0A9C0C001F82349B9B"/>
  </w:style>
  <w:style w:type="paragraph" w:customStyle="1" w:styleId="44E12F4AD40143EB816D2383BB591AF3">
    <w:name w:val="44E12F4AD40143EB816D2383BB591AF3"/>
  </w:style>
  <w:style w:type="paragraph" w:customStyle="1" w:styleId="04BAD3EA6B84492EAC54B4D51A9E27AA">
    <w:name w:val="04BAD3EA6B84492EAC54B4D51A9E27AA"/>
  </w:style>
  <w:style w:type="paragraph" w:customStyle="1" w:styleId="B244ACCD8E104E1B8A8CBA145F7008E4">
    <w:name w:val="B244ACCD8E104E1B8A8CBA145F7008E4"/>
  </w:style>
  <w:style w:type="paragraph" w:customStyle="1" w:styleId="63583E4C11694370A7B2A55F5C266B71">
    <w:name w:val="63583E4C11694370A7B2A55F5C266B71"/>
  </w:style>
  <w:style w:type="paragraph" w:customStyle="1" w:styleId="9F1EA0987E8E4BF28EFB5C74A3909F8F">
    <w:name w:val="9F1EA0987E8E4BF28EFB5C74A3909F8F"/>
  </w:style>
  <w:style w:type="paragraph" w:customStyle="1" w:styleId="77C54D2B75104A7EA971C02952C71904">
    <w:name w:val="77C54D2B75104A7EA971C02952C71904"/>
  </w:style>
  <w:style w:type="paragraph" w:customStyle="1" w:styleId="73FF2EDCBF2D414DB07178C18912C6D8">
    <w:name w:val="73FF2EDCBF2D414DB07178C18912C6D8"/>
  </w:style>
  <w:style w:type="paragraph" w:customStyle="1" w:styleId="BC3BE98FDC844ADCAFF65840391FC333">
    <w:name w:val="BC3BE98FDC844ADCAFF65840391FC333"/>
  </w:style>
  <w:style w:type="paragraph" w:customStyle="1" w:styleId="AFBB07054DA4487D86F1B04D00B17F1B">
    <w:name w:val="AFBB07054DA4487D86F1B04D00B17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BFE13-1373-48C8-9A51-FCB497969E19}">
  <we:reference id="wa104380122" version="2.1.0.1" store="en-001" storeType="OMEX"/>
  <we:alternateReferences>
    <we:reference id="wa104380122" version="2.1.0.1" store="" storeType="OMEX"/>
  </we:alternateReferences>
  <we:properties>
    <we:property name="rcm.version" value="2"/>
    <we:property name="currentStyle" value="{&quot;id&quot;:&quot;2607&quot;,&quot;styleType&quot;:&quot;refworks&quot;,&quot;name&quot;:&quot;Chicago 16th Edition (Author-Date System)&quot;,&quot;isInstitutional&quot;:false,&quot;citeStyle&quot;:&quot;INTEXT_ONLY&quot;,&quot;isSorted&quot;:false,&quot;usesNumbers&quot;:false,&quot;authorDisambiguation&quot;:&quot;surname_firstname&quot;}"/>
    <we:property name="citations" value="{&quot;-1860116282&quot;:{&quot;referencesIds&quot;:[&quot;doc:584ed7dae4b0ccb8374775f9&quot;],&quot;referencesOptions&quot;:{&quot;doc:584ed7dae4b0ccb8374775f9&quot;:{&quot;author&quot;:true,&quot;year&quot;:true,&quot;pageReplace&quot;:&quot;&quot;,&quot;prefix&quot;:&quot;&quot;,&quot;suffix&quot;:&quot;&quot;}},&quot;hasBrokenReferences&quot;:false,&quot;hasManualEdits&quot;:false,&quot;citationType&quot;:&quot;inline&quot;,&quot;id&quot;:-1860116282,&quot;citationText&quot;:&quot;&lt;span style=\&quot;font-family:Times New Roman;font-size:16px;color:#000000\&quot;&gt;(Allen, Poole, and Walther 2002)&lt;/span&gt;&quot;}}"/>
    <we:property name="rw.control.unlocked"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CEC3A-57BB-4E87-8964-F0081AAC3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(official)-2021_URS_Thesis-Template_Journal-IMRAD.dotx</Template>
  <TotalTime>21</TotalTime>
  <Pages>23</Pages>
  <Words>3943</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TAMU. Provost Office.</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dc:description/>
  <cp:lastModifiedBy>Leaverton, James D</cp:lastModifiedBy>
  <cp:revision>19</cp:revision>
  <cp:lastPrinted>2020-10-12T23:01:00Z</cp:lastPrinted>
  <dcterms:created xsi:type="dcterms:W3CDTF">2021-01-24T22:39:00Z</dcterms:created>
  <dcterms:modified xsi:type="dcterms:W3CDTF">2021-01-25T17:52:00Z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9042c04d-7b27-3143-8996-55d7396995d9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